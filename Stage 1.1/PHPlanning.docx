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F5D0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9666BD0" wp14:editId="0942D9C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27212240" w14:textId="059356CC" w:rsidR="00C6554A" w:rsidRDefault="00AE474E" w:rsidP="00C6554A">
      <w:pPr>
        <w:pStyle w:val="Title"/>
      </w:pPr>
      <w:r>
        <w:t>Value Furniture</w:t>
      </w:r>
    </w:p>
    <w:p w14:paraId="3D2BAE04" w14:textId="43AA9EFD" w:rsidR="00C6554A" w:rsidRPr="00D5413C" w:rsidRDefault="00AE474E" w:rsidP="00C6554A">
      <w:pPr>
        <w:pStyle w:val="Subtitle"/>
      </w:pPr>
      <w:r>
        <w:t>Graded unit project</w:t>
      </w:r>
    </w:p>
    <w:p w14:paraId="4FBFB535" w14:textId="67BAE129" w:rsidR="00C6554A" w:rsidRDefault="00AE474E" w:rsidP="00C6554A">
      <w:pPr>
        <w:pStyle w:val="ContactInfo"/>
      </w:pPr>
      <w:r>
        <w:t>Peter Hoben</w:t>
      </w:r>
      <w:r w:rsidR="00C6554A">
        <w:t xml:space="preserve"> | </w:t>
      </w:r>
      <w:r>
        <w:t>HND Computing</w:t>
      </w:r>
      <w:r w:rsidR="00C6554A">
        <w:t xml:space="preserve"> |</w:t>
      </w:r>
      <w:r w:rsidR="00C6554A" w:rsidRPr="00D5413C">
        <w:t xml:space="preserve"> </w:t>
      </w:r>
      <w:r>
        <w:t>July 2019</w:t>
      </w:r>
      <w:r w:rsidR="00C6554A">
        <w:br w:type="page"/>
      </w:r>
    </w:p>
    <w:p w14:paraId="08977F5C" w14:textId="77777777" w:rsidR="00C6554A" w:rsidRDefault="00BA302B" w:rsidP="00C6554A">
      <w:pPr>
        <w:pStyle w:val="Heading1"/>
      </w:pPr>
      <w:r>
        <w:lastRenderedPageBreak/>
        <w:t>Contents</w:t>
      </w:r>
    </w:p>
    <w:p w14:paraId="299FD8C7" w14:textId="447D6E89" w:rsidR="0025297D" w:rsidRDefault="00BA302B" w:rsidP="0025297D">
      <w:r>
        <w:t>Introduction to Project</w:t>
      </w:r>
      <w:r w:rsidR="00461B76">
        <w:t xml:space="preserve"> </w:t>
      </w:r>
      <w:r w:rsidR="0025297D">
        <w:tab/>
      </w:r>
      <w:r w:rsidR="0025297D">
        <w:tab/>
      </w:r>
      <w:r w:rsidR="0025297D">
        <w:tab/>
      </w:r>
      <w:r w:rsidR="0025297D">
        <w:tab/>
      </w:r>
      <w:r w:rsidR="0025297D">
        <w:tab/>
      </w:r>
      <w:r w:rsidR="0025297D">
        <w:tab/>
      </w:r>
      <w:r w:rsidR="0025297D">
        <w:tab/>
      </w:r>
      <w:r w:rsidR="0025297D">
        <w:tab/>
        <w:t>2</w:t>
      </w:r>
    </w:p>
    <w:p w14:paraId="36FD9C60" w14:textId="01411A5D" w:rsidR="00BA302B" w:rsidRDefault="0025297D" w:rsidP="0025297D">
      <w:r>
        <w:t xml:space="preserve">    </w:t>
      </w:r>
      <w:r>
        <w:tab/>
      </w:r>
      <w:r w:rsidR="00461B76">
        <w:t xml:space="preserve"> Aims and Interpretation of the Brief</w:t>
      </w:r>
      <w:r>
        <w:tab/>
      </w:r>
      <w:r>
        <w:tab/>
      </w:r>
      <w:r>
        <w:tab/>
      </w:r>
      <w:r>
        <w:tab/>
      </w:r>
      <w:r>
        <w:tab/>
      </w:r>
      <w:r>
        <w:tab/>
        <w:t>2</w:t>
      </w:r>
      <w:r>
        <w:tab/>
      </w:r>
    </w:p>
    <w:p w14:paraId="6E387772" w14:textId="0A1411FC" w:rsidR="0025297D" w:rsidRDefault="0025297D" w:rsidP="0025297D">
      <w:r>
        <w:t>Initial Investigation</w:t>
      </w:r>
      <w:r w:rsidR="00F72F82">
        <w:tab/>
      </w:r>
      <w:r w:rsidR="00F72F82">
        <w:tab/>
      </w:r>
      <w:r w:rsidR="00F72F82">
        <w:tab/>
      </w:r>
      <w:r w:rsidR="00F72F82">
        <w:tab/>
      </w:r>
      <w:r w:rsidR="00F72F82">
        <w:tab/>
      </w:r>
      <w:r w:rsidR="00F72F82">
        <w:tab/>
      </w:r>
      <w:r w:rsidR="00F72F82">
        <w:tab/>
      </w:r>
      <w:r w:rsidR="00F72F82">
        <w:tab/>
      </w:r>
      <w:r w:rsidR="00F72F82">
        <w:tab/>
        <w:t>3</w:t>
      </w:r>
    </w:p>
    <w:p w14:paraId="60453E76" w14:textId="77777777" w:rsidR="00F72F82" w:rsidRDefault="0025297D" w:rsidP="0025297D">
      <w:r>
        <w:tab/>
        <w:t>Fact F</w:t>
      </w:r>
      <w:r w:rsidR="00E67340">
        <w:t>inding</w:t>
      </w:r>
      <w:r w:rsidR="00F72F82">
        <w:t xml:space="preserve"> Techniques</w:t>
      </w:r>
      <w:r w:rsidR="00F72F82">
        <w:tab/>
      </w:r>
      <w:r w:rsidR="00F72F82">
        <w:tab/>
      </w:r>
      <w:r w:rsidR="00F72F82">
        <w:tab/>
      </w:r>
      <w:r w:rsidR="00F72F82">
        <w:tab/>
      </w:r>
      <w:r w:rsidR="00F72F82">
        <w:tab/>
      </w:r>
      <w:r w:rsidR="00F72F82">
        <w:tab/>
      </w:r>
      <w:r w:rsidR="00F72F82">
        <w:tab/>
        <w:t>3</w:t>
      </w:r>
    </w:p>
    <w:p w14:paraId="699B8413" w14:textId="66AB85A0" w:rsidR="0025297D" w:rsidRDefault="00F72F82" w:rsidP="0025297D">
      <w:r>
        <w:tab/>
      </w:r>
      <w:r w:rsidR="00AB7FC9">
        <w:t>Reading About the System</w:t>
      </w:r>
      <w:r>
        <w:tab/>
      </w:r>
      <w:r>
        <w:tab/>
      </w:r>
      <w:r>
        <w:tab/>
      </w:r>
      <w:r w:rsidR="00E36345">
        <w:tab/>
      </w:r>
      <w:r w:rsidR="00E36345">
        <w:tab/>
      </w:r>
      <w:r w:rsidR="00E36345">
        <w:tab/>
      </w:r>
      <w:r w:rsidR="00E36345">
        <w:tab/>
      </w:r>
      <w:r w:rsidR="00AB7FC9">
        <w:t>4</w:t>
      </w:r>
    </w:p>
    <w:p w14:paraId="6C3E6EDE" w14:textId="54AD1B6E" w:rsidR="00AB7FC9" w:rsidRDefault="00AB7FC9" w:rsidP="0025297D">
      <w:r>
        <w:tab/>
        <w:t>Observation</w:t>
      </w:r>
      <w:r>
        <w:tab/>
      </w:r>
      <w:r>
        <w:tab/>
      </w:r>
      <w:r>
        <w:tab/>
      </w:r>
      <w:r>
        <w:tab/>
      </w:r>
      <w:r>
        <w:tab/>
      </w:r>
      <w:r w:rsidR="00E36345">
        <w:tab/>
      </w:r>
      <w:r w:rsidR="00E36345">
        <w:tab/>
      </w:r>
      <w:r w:rsidR="00E36345">
        <w:tab/>
      </w:r>
      <w:r w:rsidR="00E36345">
        <w:tab/>
      </w:r>
      <w:r>
        <w:t>5</w:t>
      </w:r>
    </w:p>
    <w:p w14:paraId="46EF3C3A" w14:textId="357D6AFA" w:rsidR="00AB7FC9" w:rsidRDefault="00AB7FC9" w:rsidP="0025297D">
      <w:r>
        <w:tab/>
        <w:t>Interviews with Employees</w:t>
      </w:r>
      <w:r>
        <w:tab/>
      </w:r>
      <w:r>
        <w:tab/>
      </w:r>
      <w:r w:rsidR="00E36345">
        <w:tab/>
      </w:r>
      <w:r w:rsidR="00E36345">
        <w:tab/>
      </w:r>
      <w:r w:rsidR="00E36345">
        <w:tab/>
      </w:r>
      <w:r w:rsidR="00E36345">
        <w:tab/>
      </w:r>
      <w:r>
        <w:tab/>
      </w:r>
      <w:r w:rsidR="009A52F5">
        <w:t>7</w:t>
      </w:r>
    </w:p>
    <w:p w14:paraId="6BB225BB" w14:textId="03F31188" w:rsidR="009A52F5" w:rsidRDefault="009A52F5" w:rsidP="0025297D">
      <w:r>
        <w:tab/>
        <w:t xml:space="preserve">Comparison of Techniques </w:t>
      </w:r>
      <w:r>
        <w:tab/>
      </w:r>
      <w:r>
        <w:tab/>
      </w:r>
      <w:r>
        <w:tab/>
      </w:r>
      <w:r w:rsidR="00E36345">
        <w:tab/>
      </w:r>
      <w:r w:rsidR="00E36345">
        <w:tab/>
      </w:r>
      <w:r w:rsidR="00E36345">
        <w:tab/>
      </w:r>
      <w:r w:rsidR="00E36345">
        <w:tab/>
      </w:r>
      <w:r>
        <w:t>16</w:t>
      </w:r>
    </w:p>
    <w:p w14:paraId="1992EE8E" w14:textId="3B31C66A" w:rsidR="00AB7FC9" w:rsidRDefault="00D703D3" w:rsidP="0025297D">
      <w:r>
        <w:t>Functional Requirements</w:t>
      </w:r>
      <w:r w:rsidR="009A52F5">
        <w:tab/>
      </w:r>
      <w:r w:rsidR="009A52F5">
        <w:tab/>
      </w:r>
      <w:r w:rsidR="009A52F5">
        <w:tab/>
      </w:r>
      <w:r w:rsidR="009A52F5">
        <w:tab/>
      </w:r>
      <w:r w:rsidR="006219BF">
        <w:tab/>
      </w:r>
      <w:r w:rsidR="006219BF">
        <w:tab/>
      </w:r>
      <w:r w:rsidR="006219BF">
        <w:tab/>
      </w:r>
      <w:r w:rsidR="006219BF">
        <w:tab/>
      </w:r>
      <w:r w:rsidR="009A52F5">
        <w:t>17</w:t>
      </w:r>
      <w:r w:rsidR="009E0201">
        <w:t xml:space="preserve"> </w:t>
      </w:r>
    </w:p>
    <w:p w14:paraId="65100045" w14:textId="5BC9FFF6" w:rsidR="00D703D3" w:rsidRDefault="00D703D3" w:rsidP="0025297D">
      <w:proofErr w:type="gramStart"/>
      <w:r>
        <w:t>Non Functional</w:t>
      </w:r>
      <w:proofErr w:type="gramEnd"/>
      <w:r>
        <w:t xml:space="preserve"> requirements</w:t>
      </w:r>
      <w:r w:rsidR="009E0201">
        <w:tab/>
      </w:r>
      <w:r w:rsidR="009E0201">
        <w:tab/>
      </w:r>
      <w:r w:rsidR="009E0201">
        <w:tab/>
      </w:r>
      <w:r w:rsidR="00E36345">
        <w:tab/>
      </w:r>
      <w:r w:rsidR="00E36345">
        <w:tab/>
      </w:r>
      <w:r w:rsidR="00E36345">
        <w:tab/>
      </w:r>
      <w:r w:rsidR="00E36345">
        <w:tab/>
      </w:r>
      <w:r w:rsidR="009E0201">
        <w:tab/>
        <w:t>18</w:t>
      </w:r>
    </w:p>
    <w:p w14:paraId="3684E204" w14:textId="3C9CCCCB" w:rsidR="00D703D3" w:rsidRDefault="00D703D3" w:rsidP="0025297D">
      <w:r>
        <w:t xml:space="preserve">Initial </w:t>
      </w:r>
      <w:proofErr w:type="gramStart"/>
      <w:r>
        <w:t>Top Level</w:t>
      </w:r>
      <w:proofErr w:type="gramEnd"/>
      <w:r>
        <w:t xml:space="preserve"> Use Case Diagram</w:t>
      </w:r>
      <w:r w:rsidR="009E0201">
        <w:tab/>
      </w:r>
      <w:r w:rsidR="009E0201">
        <w:tab/>
      </w:r>
      <w:r w:rsidR="00E36345">
        <w:tab/>
      </w:r>
      <w:r w:rsidR="00E36345">
        <w:tab/>
      </w:r>
      <w:r w:rsidR="00E36345">
        <w:tab/>
      </w:r>
      <w:r w:rsidR="00E36345">
        <w:tab/>
      </w:r>
      <w:r w:rsidR="009E0201">
        <w:tab/>
        <w:t>19</w:t>
      </w:r>
    </w:p>
    <w:p w14:paraId="49B7B6AD" w14:textId="4E0746A1" w:rsidR="00D703D3" w:rsidRDefault="00D703D3" w:rsidP="0025297D">
      <w:r>
        <w:t xml:space="preserve">Initial </w:t>
      </w:r>
      <w:proofErr w:type="gramStart"/>
      <w:r>
        <w:t>Top level</w:t>
      </w:r>
      <w:proofErr w:type="gramEnd"/>
      <w:r>
        <w:t xml:space="preserve"> Class Diagram</w:t>
      </w:r>
      <w:r w:rsidR="009E0201">
        <w:tab/>
      </w:r>
      <w:r w:rsidR="009E0201">
        <w:tab/>
      </w:r>
      <w:r w:rsidR="00E36345">
        <w:tab/>
      </w:r>
      <w:r w:rsidR="00E36345">
        <w:tab/>
      </w:r>
      <w:r w:rsidR="00E36345">
        <w:tab/>
      </w:r>
      <w:r w:rsidR="00E36345">
        <w:tab/>
      </w:r>
      <w:r w:rsidR="009E0201">
        <w:tab/>
        <w:t>20</w:t>
      </w:r>
    </w:p>
    <w:p w14:paraId="390373ED" w14:textId="0B0EA20D" w:rsidR="008314AE" w:rsidRDefault="008314AE" w:rsidP="008314AE">
      <w:r>
        <w:t>Identification of resources and materials required</w:t>
      </w:r>
      <w:r w:rsidR="00DC725C">
        <w:tab/>
      </w:r>
      <w:r w:rsidR="00E36345">
        <w:tab/>
      </w:r>
      <w:r w:rsidR="00E36345">
        <w:tab/>
      </w:r>
      <w:r w:rsidR="00E36345">
        <w:tab/>
      </w:r>
      <w:r w:rsidR="00E36345">
        <w:tab/>
        <w:t>21</w:t>
      </w:r>
    </w:p>
    <w:p w14:paraId="54E3E7F0" w14:textId="432CD3D3" w:rsidR="00D703D3" w:rsidRDefault="00D703D3" w:rsidP="0025297D">
      <w:r>
        <w:tab/>
      </w:r>
      <w:r w:rsidR="008314AE">
        <w:t xml:space="preserve">Development Platform </w:t>
      </w:r>
      <w:r w:rsidR="00DC725C">
        <w:tab/>
      </w:r>
      <w:r w:rsidR="00DC725C">
        <w:tab/>
      </w:r>
      <w:r w:rsidR="00DC725C">
        <w:tab/>
      </w:r>
      <w:r w:rsidR="00E36345">
        <w:tab/>
      </w:r>
      <w:r w:rsidR="00E36345">
        <w:tab/>
      </w:r>
      <w:r w:rsidR="00E36345">
        <w:tab/>
      </w:r>
      <w:r w:rsidR="00E36345">
        <w:tab/>
      </w:r>
      <w:r w:rsidR="00DC725C">
        <w:t>21</w:t>
      </w:r>
      <w:r w:rsidR="00DC725C">
        <w:tab/>
      </w:r>
    </w:p>
    <w:p w14:paraId="7EA76CCC" w14:textId="6AEE44DA" w:rsidR="00A854AC" w:rsidRDefault="00A854AC" w:rsidP="0025297D">
      <w:r>
        <w:t xml:space="preserve">Programming </w:t>
      </w:r>
      <w:r w:rsidR="005C3D8E">
        <w:t>Languages</w:t>
      </w:r>
      <w:r w:rsidR="00DC725C">
        <w:tab/>
      </w:r>
      <w:r w:rsidR="00DC725C">
        <w:tab/>
      </w:r>
      <w:r w:rsidR="00DC725C">
        <w:tab/>
      </w:r>
      <w:r w:rsidR="00DC725C">
        <w:tab/>
      </w:r>
      <w:r w:rsidR="00E36345">
        <w:tab/>
      </w:r>
      <w:r w:rsidR="00E36345">
        <w:tab/>
      </w:r>
      <w:r w:rsidR="00E36345">
        <w:tab/>
      </w:r>
      <w:r w:rsidR="00E36345">
        <w:tab/>
      </w:r>
      <w:r w:rsidR="00364A33">
        <w:t>22</w:t>
      </w:r>
    </w:p>
    <w:p w14:paraId="6D8F0C73" w14:textId="3871DB79" w:rsidR="00A854AC" w:rsidRDefault="00A854AC" w:rsidP="0025297D">
      <w:r>
        <w:tab/>
      </w:r>
      <w:r w:rsidR="00DC725C">
        <w:t>C#</w:t>
      </w:r>
      <w:r w:rsidR="00364A33">
        <w:tab/>
      </w:r>
      <w:r w:rsidR="00364A33">
        <w:tab/>
      </w:r>
      <w:r w:rsidR="00364A33">
        <w:tab/>
      </w:r>
      <w:r w:rsidR="00364A33">
        <w:tab/>
      </w:r>
      <w:r w:rsidR="00364A33">
        <w:tab/>
      </w:r>
      <w:r w:rsidR="00E36345">
        <w:tab/>
      </w:r>
      <w:r w:rsidR="00E36345">
        <w:tab/>
      </w:r>
      <w:r w:rsidR="00E36345">
        <w:tab/>
      </w:r>
      <w:r w:rsidR="00E36345">
        <w:tab/>
      </w:r>
      <w:r w:rsidR="00E36345">
        <w:tab/>
      </w:r>
      <w:r w:rsidR="00364A33">
        <w:t>22</w:t>
      </w:r>
      <w:r w:rsidR="00364A33">
        <w:tab/>
      </w:r>
    </w:p>
    <w:p w14:paraId="06FD5737" w14:textId="7D9A0DE3" w:rsidR="00A854AC" w:rsidRDefault="00A854AC" w:rsidP="0025297D">
      <w:r>
        <w:tab/>
      </w:r>
      <w:r w:rsidR="00DC725C">
        <w:t>Java</w:t>
      </w:r>
      <w:r w:rsidR="00364A33">
        <w:tab/>
      </w:r>
      <w:r w:rsidR="00364A33">
        <w:tab/>
      </w:r>
      <w:r w:rsidR="00364A33">
        <w:tab/>
      </w:r>
      <w:r w:rsidR="00364A33">
        <w:tab/>
      </w:r>
      <w:r w:rsidR="00364A33">
        <w:tab/>
      </w:r>
      <w:r w:rsidR="00E36345">
        <w:tab/>
      </w:r>
      <w:r w:rsidR="00E36345">
        <w:tab/>
      </w:r>
      <w:r w:rsidR="00E36345">
        <w:tab/>
      </w:r>
      <w:r w:rsidR="00E36345">
        <w:tab/>
      </w:r>
      <w:r w:rsidR="00E36345">
        <w:tab/>
      </w:r>
      <w:r w:rsidR="00364A33">
        <w:t>22</w:t>
      </w:r>
      <w:r w:rsidR="00364A33">
        <w:tab/>
      </w:r>
    </w:p>
    <w:p w14:paraId="5678EF10" w14:textId="3016BD39" w:rsidR="00A854AC" w:rsidRDefault="00A854AC" w:rsidP="0025297D">
      <w:r>
        <w:t>Frameworks</w:t>
      </w:r>
      <w:r w:rsidR="00364A33">
        <w:tab/>
      </w:r>
      <w:r w:rsidR="00364A33">
        <w:tab/>
      </w:r>
      <w:r w:rsidR="00364A33">
        <w:tab/>
      </w:r>
      <w:r w:rsidR="00364A33">
        <w:tab/>
      </w:r>
      <w:r w:rsidR="00E36345">
        <w:tab/>
      </w:r>
      <w:r w:rsidR="00E36345">
        <w:tab/>
      </w:r>
      <w:r w:rsidR="00E36345">
        <w:tab/>
      </w:r>
      <w:r w:rsidR="00E36345">
        <w:tab/>
      </w:r>
      <w:r w:rsidR="00E36345">
        <w:tab/>
      </w:r>
      <w:r w:rsidR="00364A33">
        <w:tab/>
        <w:t>23</w:t>
      </w:r>
    </w:p>
    <w:p w14:paraId="1FF6EBC1" w14:textId="2E745BF5" w:rsidR="00A854AC" w:rsidRDefault="00A854AC" w:rsidP="00364A33">
      <w:pPr>
        <w:ind w:firstLine="720"/>
      </w:pPr>
      <w:r>
        <w:t>Asp.net MVC</w:t>
      </w:r>
      <w:r w:rsidR="00364A33">
        <w:tab/>
      </w:r>
      <w:r w:rsidR="00364A33">
        <w:tab/>
      </w:r>
      <w:r w:rsidR="00364A33">
        <w:tab/>
      </w:r>
      <w:r w:rsidR="00364A33">
        <w:tab/>
      </w:r>
      <w:r w:rsidR="00E36345">
        <w:tab/>
      </w:r>
      <w:r w:rsidR="00E36345">
        <w:tab/>
      </w:r>
      <w:r w:rsidR="00E36345">
        <w:tab/>
      </w:r>
      <w:r w:rsidR="00E36345">
        <w:tab/>
      </w:r>
      <w:r w:rsidR="00E36345">
        <w:tab/>
      </w:r>
      <w:r w:rsidR="00364A33">
        <w:t>23</w:t>
      </w:r>
    </w:p>
    <w:p w14:paraId="4D149AB6" w14:textId="3B8B4304" w:rsidR="00A854AC" w:rsidRDefault="004F754F" w:rsidP="0025297D">
      <w:r>
        <w:t>Language Justification</w:t>
      </w:r>
      <w:r w:rsidR="00E36345">
        <w:tab/>
      </w:r>
      <w:r w:rsidR="00E36345">
        <w:tab/>
      </w:r>
      <w:r w:rsidR="00E36345">
        <w:tab/>
      </w:r>
      <w:r w:rsidR="00E36345">
        <w:tab/>
      </w:r>
      <w:r w:rsidR="00E36345">
        <w:tab/>
      </w:r>
      <w:r w:rsidR="00E36345">
        <w:tab/>
      </w:r>
      <w:r w:rsidR="00E36345">
        <w:tab/>
      </w:r>
      <w:r w:rsidR="00E36345">
        <w:tab/>
      </w:r>
      <w:r w:rsidR="00E36345">
        <w:tab/>
        <w:t>24</w:t>
      </w:r>
    </w:p>
    <w:p w14:paraId="6896CFAF" w14:textId="717B671F" w:rsidR="005641C3" w:rsidRDefault="005641C3" w:rsidP="0025297D">
      <w:r>
        <w:t>References</w:t>
      </w:r>
      <w:r>
        <w:tab/>
      </w:r>
      <w:r>
        <w:tab/>
      </w:r>
      <w:r>
        <w:tab/>
      </w:r>
      <w:r>
        <w:tab/>
      </w:r>
      <w:r>
        <w:tab/>
      </w:r>
      <w:r>
        <w:tab/>
      </w:r>
      <w:r>
        <w:tab/>
      </w:r>
      <w:r>
        <w:tab/>
      </w:r>
      <w:r>
        <w:tab/>
      </w:r>
      <w:r>
        <w:tab/>
        <w:t>25</w:t>
      </w:r>
    </w:p>
    <w:p w14:paraId="0E7ACBDD" w14:textId="77777777" w:rsidR="00AE474E" w:rsidRDefault="00AE474E" w:rsidP="0025297D">
      <w:pPr>
        <w:pStyle w:val="ListParagraph"/>
      </w:pPr>
    </w:p>
    <w:p w14:paraId="3A64F24E" w14:textId="77777777" w:rsidR="002C74C0" w:rsidRDefault="00CB043E"/>
    <w:p w14:paraId="4DB07599" w14:textId="77777777" w:rsidR="00BA302B" w:rsidRDefault="00BA302B"/>
    <w:p w14:paraId="059C5191" w14:textId="77777777" w:rsidR="00BA302B" w:rsidRDefault="00BA302B"/>
    <w:p w14:paraId="4F3AA709" w14:textId="733DCD9F" w:rsidR="00BA302B" w:rsidRDefault="00BA302B" w:rsidP="00BA302B">
      <w:pPr>
        <w:pStyle w:val="Heading1"/>
      </w:pPr>
      <w:r>
        <w:t>Introduction to the Project</w:t>
      </w:r>
    </w:p>
    <w:p w14:paraId="25065129" w14:textId="598AFEB9" w:rsidR="0066773F" w:rsidRPr="0066773F" w:rsidRDefault="0066773F" w:rsidP="0066773F">
      <w:pPr>
        <w:pStyle w:val="Heading2"/>
      </w:pPr>
      <w:r>
        <w:t>Aims of the project &amp; Interpretation</w:t>
      </w:r>
    </w:p>
    <w:p w14:paraId="1826E455" w14:textId="4FAE7D34" w:rsidR="00BA302B" w:rsidRDefault="00BA302B" w:rsidP="00BA302B">
      <w:r>
        <w:t xml:space="preserve">The project is to build from scratch a new IT system for Value Furniture, which will replace the existing </w:t>
      </w:r>
      <w:r w:rsidR="00E42C04">
        <w:t>paper-based</w:t>
      </w:r>
      <w:r>
        <w:t xml:space="preserve"> system in operation. This will be a stock control system</w:t>
      </w:r>
      <w:r w:rsidR="000B0DB9">
        <w:t xml:space="preserve"> </w:t>
      </w:r>
      <w:r>
        <w:t xml:space="preserve">that </w:t>
      </w:r>
      <w:r w:rsidR="000B0DB9">
        <w:t xml:space="preserve">also </w:t>
      </w:r>
      <w:r>
        <w:t>allows for orders to be placed</w:t>
      </w:r>
      <w:r w:rsidR="00E42C04">
        <w:t xml:space="preserve">, </w:t>
      </w:r>
      <w:r>
        <w:t xml:space="preserve">and </w:t>
      </w:r>
      <w:r w:rsidR="000B0DB9">
        <w:t xml:space="preserve">a function that allows </w:t>
      </w:r>
      <w:r>
        <w:t xml:space="preserve">the Company to view a list of previous orders made by customers. </w:t>
      </w:r>
    </w:p>
    <w:p w14:paraId="27123F1D" w14:textId="77777777" w:rsidR="00BA302B" w:rsidRDefault="00BA302B" w:rsidP="00BA302B">
      <w:pPr>
        <w:pStyle w:val="ListBullet"/>
        <w:numPr>
          <w:ilvl w:val="0"/>
          <w:numId w:val="0"/>
        </w:numPr>
      </w:pPr>
      <w:r>
        <w:t xml:space="preserve">Value Furniture are a small wholesale furniture business who sell to retail outlets, they do not sell to the general public. All customers must have an account that is valid. At present the business is growing and they feel that they need a modern IT system to help increase productivity of the company and deal with the growing list of customers. </w:t>
      </w:r>
    </w:p>
    <w:p w14:paraId="020BF1CA" w14:textId="77777777" w:rsidR="000B0DB9" w:rsidRDefault="00BA302B" w:rsidP="00BA302B">
      <w:pPr>
        <w:pStyle w:val="ListBullet"/>
        <w:numPr>
          <w:ilvl w:val="0"/>
          <w:numId w:val="0"/>
        </w:numPr>
      </w:pPr>
      <w:r>
        <w:t xml:space="preserve">Currently </w:t>
      </w:r>
      <w:r w:rsidR="000B0DB9">
        <w:t>the only information held on computer is company names and addresses, with all other information being in paper format. This can lead to many admin errors and a slow process of retrieving stock data.</w:t>
      </w:r>
    </w:p>
    <w:p w14:paraId="1F4772FB" w14:textId="1DFADA09" w:rsidR="000B0DB9" w:rsidRDefault="000B0DB9" w:rsidP="00BA302B">
      <w:pPr>
        <w:pStyle w:val="ListBullet"/>
        <w:numPr>
          <w:ilvl w:val="0"/>
          <w:numId w:val="0"/>
        </w:numPr>
      </w:pPr>
      <w:r>
        <w:t xml:space="preserve">A budget of </w:t>
      </w:r>
      <w:r w:rsidR="005641C3">
        <w:t>£25,000</w:t>
      </w:r>
      <w:r>
        <w:t xml:space="preserve"> has been set aside by Value Furniture for this and the timescale has a deadline of 1</w:t>
      </w:r>
      <w:r w:rsidR="005641C3">
        <w:t>2</w:t>
      </w:r>
      <w:r w:rsidRPr="000B0DB9">
        <w:rPr>
          <w:vertAlign w:val="superscript"/>
        </w:rPr>
        <w:t>st</w:t>
      </w:r>
      <w:r>
        <w:t xml:space="preserve"> August 2019. </w:t>
      </w:r>
    </w:p>
    <w:p w14:paraId="1312BB30" w14:textId="77777777" w:rsidR="000B0DB9" w:rsidRDefault="000B0DB9" w:rsidP="00BA302B">
      <w:pPr>
        <w:pStyle w:val="ListBullet"/>
        <w:numPr>
          <w:ilvl w:val="0"/>
          <w:numId w:val="0"/>
        </w:numPr>
      </w:pPr>
      <w:r>
        <w:t xml:space="preserve">Given the project brief, it is my interpretation that the client is looking for an IT system which will be used in house by Staff. </w:t>
      </w:r>
    </w:p>
    <w:p w14:paraId="50A3ED2A" w14:textId="65E52CA2" w:rsidR="000B0DB9" w:rsidRDefault="000B0DB9" w:rsidP="00BA302B">
      <w:pPr>
        <w:pStyle w:val="ListBullet"/>
        <w:numPr>
          <w:ilvl w:val="0"/>
          <w:numId w:val="0"/>
        </w:numPr>
      </w:pPr>
      <w:r>
        <w:t xml:space="preserve">The system will allow staff members to </w:t>
      </w:r>
      <w:r w:rsidR="00E42C04">
        <w:t>a</w:t>
      </w:r>
      <w:r>
        <w:t xml:space="preserve">mend stock information and details, </w:t>
      </w:r>
      <w:r w:rsidR="00E42C04">
        <w:t>p</w:t>
      </w:r>
      <w:r>
        <w:t xml:space="preserve">rocess a new customer order </w:t>
      </w:r>
      <w:r w:rsidR="006E111A">
        <w:t xml:space="preserve">for a </w:t>
      </w:r>
      <w:r>
        <w:t xml:space="preserve">valid customer </w:t>
      </w:r>
      <w:proofErr w:type="gramStart"/>
      <w:r>
        <w:t>and also</w:t>
      </w:r>
      <w:proofErr w:type="gramEnd"/>
      <w:r>
        <w:t xml:space="preserve"> check </w:t>
      </w:r>
      <w:r w:rsidR="006E111A">
        <w:t xml:space="preserve">a </w:t>
      </w:r>
      <w:r w:rsidR="002F37EE">
        <w:t>customer’s</w:t>
      </w:r>
      <w:r>
        <w:t xml:space="preserve"> order histor</w:t>
      </w:r>
      <w:r w:rsidR="006E111A">
        <w:t>y</w:t>
      </w:r>
      <w:r>
        <w:t xml:space="preserve">. </w:t>
      </w:r>
    </w:p>
    <w:p w14:paraId="48E98F0E" w14:textId="07262B67" w:rsidR="0063624E" w:rsidRDefault="000B0DB9" w:rsidP="00BA302B">
      <w:pPr>
        <w:pStyle w:val="ListBullet"/>
        <w:numPr>
          <w:ilvl w:val="0"/>
          <w:numId w:val="0"/>
        </w:numPr>
      </w:pPr>
      <w:r w:rsidRPr="006E111A">
        <w:t>Customer</w:t>
      </w:r>
      <w:r w:rsidR="00E42C04" w:rsidRPr="006E111A">
        <w:t>s</w:t>
      </w:r>
      <w:r w:rsidR="0063624E">
        <w:t xml:space="preserve"> </w:t>
      </w:r>
      <w:proofErr w:type="gramStart"/>
      <w:r w:rsidR="0063624E">
        <w:t>at the moment</w:t>
      </w:r>
      <w:proofErr w:type="gramEnd"/>
      <w:r w:rsidRPr="006E111A">
        <w:t xml:space="preserve"> currently order by </w:t>
      </w:r>
      <w:r w:rsidR="0063624E">
        <w:t xml:space="preserve">supplying a </w:t>
      </w:r>
      <w:r w:rsidRPr="006E111A">
        <w:t>Product I</w:t>
      </w:r>
      <w:r w:rsidR="00E42C04" w:rsidRPr="006E111A">
        <w:t>D</w:t>
      </w:r>
      <w:r w:rsidR="0063624E">
        <w:t xml:space="preserve"> number to the sales assistant in store, this is then added to the Order to create an </w:t>
      </w:r>
      <w:proofErr w:type="spellStart"/>
      <w:r w:rsidR="0063624E">
        <w:t>orderLine</w:t>
      </w:r>
      <w:proofErr w:type="spellEnd"/>
      <w:r w:rsidR="0063624E">
        <w:t>. Now</w:t>
      </w:r>
      <w:r w:rsidR="00E42C04" w:rsidRPr="006E111A">
        <w:t xml:space="preserve"> </w:t>
      </w:r>
      <w:r w:rsidR="0063624E">
        <w:t>w</w:t>
      </w:r>
      <w:r w:rsidRPr="006E111A">
        <w:t xml:space="preserve">ith the proposed system being </w:t>
      </w:r>
      <w:r w:rsidR="0063624E" w:rsidRPr="006E111A">
        <w:t>online,</w:t>
      </w:r>
      <w:r w:rsidR="0063624E">
        <w:t xml:space="preserve"> this product ID will need to be unique for every product. </w:t>
      </w:r>
    </w:p>
    <w:p w14:paraId="35CA25C4" w14:textId="77777777" w:rsidR="0063624E" w:rsidRDefault="0063624E" w:rsidP="00BA302B">
      <w:pPr>
        <w:pStyle w:val="ListBullet"/>
        <w:numPr>
          <w:ilvl w:val="0"/>
          <w:numId w:val="0"/>
        </w:numPr>
      </w:pPr>
      <w:r>
        <w:t>C</w:t>
      </w:r>
      <w:r w:rsidR="000B0DB9" w:rsidRPr="006E111A">
        <w:t>ustomer</w:t>
      </w:r>
      <w:r>
        <w:t>s</w:t>
      </w:r>
      <w:r w:rsidR="000B0DB9" w:rsidRPr="006E111A">
        <w:t xml:space="preserve"> </w:t>
      </w:r>
      <w:r>
        <w:t xml:space="preserve">will be able </w:t>
      </w:r>
      <w:r w:rsidR="000B0DB9" w:rsidRPr="006E111A">
        <w:t>to view the stock online</w:t>
      </w:r>
      <w:r>
        <w:t>, with stock quantities and prices being available to them</w:t>
      </w:r>
      <w:r w:rsidR="000B0DB9" w:rsidRPr="006E111A">
        <w:t xml:space="preserve">. Customers will still have to call Value Furniture or visit the premises to </w:t>
      </w:r>
      <w:r>
        <w:t xml:space="preserve">complete the </w:t>
      </w:r>
      <w:r w:rsidR="000B0DB9" w:rsidRPr="006E111A">
        <w:t>order with a sales agent who will do this on the new system.</w:t>
      </w:r>
      <w:r w:rsidR="000B0DB9">
        <w:t xml:space="preserve"> </w:t>
      </w:r>
    </w:p>
    <w:p w14:paraId="3BCE3E19" w14:textId="03076A66" w:rsidR="000B0DB9" w:rsidRDefault="006E111A" w:rsidP="00BA302B">
      <w:pPr>
        <w:pStyle w:val="ListBullet"/>
        <w:numPr>
          <w:ilvl w:val="0"/>
          <w:numId w:val="0"/>
        </w:numPr>
      </w:pPr>
      <w:r>
        <w:t xml:space="preserve">If the customer is in fact registered to use the online system, they will be able to create an order </w:t>
      </w:r>
      <w:proofErr w:type="gramStart"/>
      <w:r>
        <w:t>on line</w:t>
      </w:r>
      <w:proofErr w:type="gramEnd"/>
      <w:r>
        <w:t xml:space="preserve">, which will result in a unique </w:t>
      </w:r>
      <w:proofErr w:type="spellStart"/>
      <w:r>
        <w:t>OrderId</w:t>
      </w:r>
      <w:proofErr w:type="spellEnd"/>
      <w:r>
        <w:t xml:space="preserve"> being produced. This </w:t>
      </w:r>
      <w:proofErr w:type="spellStart"/>
      <w:r w:rsidR="0063624E">
        <w:t>O</w:t>
      </w:r>
      <w:r>
        <w:t>rderId</w:t>
      </w:r>
      <w:proofErr w:type="spellEnd"/>
      <w:r>
        <w:t xml:space="preserve"> can then be quoted to staff who will process the order for the customer. </w:t>
      </w:r>
    </w:p>
    <w:p w14:paraId="723116C0" w14:textId="0B3A5F4D" w:rsidR="000B0DB9" w:rsidRDefault="00E42C04" w:rsidP="00BA302B">
      <w:pPr>
        <w:pStyle w:val="ListBullet"/>
        <w:numPr>
          <w:ilvl w:val="0"/>
          <w:numId w:val="0"/>
        </w:numPr>
      </w:pPr>
      <w:r>
        <w:t>Furthermore,</w:t>
      </w:r>
      <w:r w:rsidR="000B0DB9">
        <w:t xml:space="preserve"> the system should be able </w:t>
      </w:r>
      <w:r w:rsidR="00B2198C">
        <w:t xml:space="preserve">to provide live data regarding stock levels when an order is being made. </w:t>
      </w:r>
    </w:p>
    <w:p w14:paraId="6042C380" w14:textId="77777777" w:rsidR="000B0DB9" w:rsidRDefault="000B0DB9" w:rsidP="00BA302B">
      <w:pPr>
        <w:pStyle w:val="ListBullet"/>
        <w:numPr>
          <w:ilvl w:val="0"/>
          <w:numId w:val="0"/>
        </w:numPr>
      </w:pPr>
    </w:p>
    <w:p w14:paraId="7C52FA29" w14:textId="77777777" w:rsidR="000B0DB9" w:rsidRDefault="000B0DB9" w:rsidP="00BA302B">
      <w:pPr>
        <w:pStyle w:val="ListBullet"/>
        <w:numPr>
          <w:ilvl w:val="0"/>
          <w:numId w:val="0"/>
        </w:numPr>
      </w:pPr>
      <w:r>
        <w:lastRenderedPageBreak/>
        <w:t xml:space="preserve"> </w:t>
      </w:r>
    </w:p>
    <w:p w14:paraId="7B25D3D3" w14:textId="7BAB3C86" w:rsidR="00BA302B" w:rsidRDefault="00BA302B" w:rsidP="00BA302B"/>
    <w:p w14:paraId="753C2D0D" w14:textId="77777777" w:rsidR="00BA302B" w:rsidRDefault="00BA302B"/>
    <w:p w14:paraId="20993F0A" w14:textId="77777777" w:rsidR="00BA302B" w:rsidRDefault="00BA302B"/>
    <w:p w14:paraId="4B8DC42C" w14:textId="77777777" w:rsidR="00BA302B" w:rsidRPr="006E111A" w:rsidRDefault="00B2198C" w:rsidP="00B2198C">
      <w:pPr>
        <w:pStyle w:val="Heading3"/>
        <w:rPr>
          <w:b/>
          <w:sz w:val="44"/>
        </w:rPr>
      </w:pPr>
      <w:r w:rsidRPr="006E111A">
        <w:rPr>
          <w:b/>
          <w:i/>
          <w:sz w:val="44"/>
        </w:rPr>
        <w:t xml:space="preserve">Fact Finding Techniques </w:t>
      </w:r>
    </w:p>
    <w:p w14:paraId="18ABA36E" w14:textId="654B10ED" w:rsidR="00B2198C" w:rsidRPr="006E111A" w:rsidRDefault="00B2198C" w:rsidP="00B2198C">
      <w:pPr>
        <w:rPr>
          <w:color w:val="auto"/>
        </w:rPr>
      </w:pPr>
      <w:r w:rsidRPr="006E111A">
        <w:rPr>
          <w:color w:val="auto"/>
        </w:rPr>
        <w:t xml:space="preserve">In order to gain further information necessary to complete this project, I have had to go beyond the project brief. The project brief did not give me enough information about certain areas in order to move forward with the project. Fact finding has allowed me to look further </w:t>
      </w:r>
      <w:r w:rsidR="006E111A">
        <w:rPr>
          <w:color w:val="auto"/>
        </w:rPr>
        <w:t xml:space="preserve">into this </w:t>
      </w:r>
      <w:r w:rsidRPr="006E111A">
        <w:rPr>
          <w:color w:val="auto"/>
        </w:rPr>
        <w:t>and gain information related to</w:t>
      </w:r>
      <w:r w:rsidR="006E111A">
        <w:rPr>
          <w:color w:val="auto"/>
        </w:rPr>
        <w:t xml:space="preserve"> the </w:t>
      </w:r>
      <w:r w:rsidRPr="006E111A">
        <w:rPr>
          <w:color w:val="auto"/>
        </w:rPr>
        <w:t xml:space="preserve">many different areas that </w:t>
      </w:r>
      <w:proofErr w:type="gramStart"/>
      <w:r w:rsidRPr="006E111A">
        <w:rPr>
          <w:color w:val="auto"/>
        </w:rPr>
        <w:t>will  help</w:t>
      </w:r>
      <w:proofErr w:type="gramEnd"/>
      <w:r w:rsidRPr="006E111A">
        <w:rPr>
          <w:color w:val="auto"/>
        </w:rPr>
        <w:t xml:space="preserve"> to make up the final system.</w:t>
      </w:r>
    </w:p>
    <w:p w14:paraId="0BA96577" w14:textId="77777777" w:rsidR="00B2198C" w:rsidRPr="002243C3" w:rsidRDefault="00B2198C" w:rsidP="00B2198C">
      <w:pPr>
        <w:rPr>
          <w:color w:val="auto"/>
          <w:highlight w:val="yellow"/>
        </w:rPr>
      </w:pPr>
    </w:p>
    <w:p w14:paraId="7CA64A0A" w14:textId="275D8C56" w:rsidR="00B2198C" w:rsidRPr="006E111A" w:rsidRDefault="00B2198C" w:rsidP="00B2198C">
      <w:pPr>
        <w:pStyle w:val="ListParagraph"/>
        <w:numPr>
          <w:ilvl w:val="0"/>
          <w:numId w:val="17"/>
        </w:numPr>
        <w:spacing w:before="0" w:after="0" w:line="276" w:lineRule="auto"/>
        <w:rPr>
          <w:color w:val="auto"/>
        </w:rPr>
      </w:pPr>
      <w:r w:rsidRPr="006E111A">
        <w:rPr>
          <w:color w:val="auto"/>
        </w:rPr>
        <w:t>Business Rules</w:t>
      </w:r>
      <w:r w:rsidR="006219BF" w:rsidRPr="006E111A">
        <w:rPr>
          <w:color w:val="auto"/>
        </w:rPr>
        <w:t>-</w:t>
      </w:r>
      <w:r w:rsidRPr="006E111A">
        <w:rPr>
          <w:color w:val="auto"/>
        </w:rPr>
        <w:t xml:space="preserve"> these were the policies and constraints of the organization. </w:t>
      </w:r>
      <w:proofErr w:type="gramStart"/>
      <w:r w:rsidRPr="006E111A">
        <w:rPr>
          <w:color w:val="auto"/>
        </w:rPr>
        <w:t>In particular this</w:t>
      </w:r>
      <w:proofErr w:type="gramEnd"/>
      <w:r w:rsidRPr="006E111A">
        <w:rPr>
          <w:color w:val="auto"/>
        </w:rPr>
        <w:t xml:space="preserve"> help defines what information different users of the system dealt with as part of their roles.</w:t>
      </w:r>
    </w:p>
    <w:p w14:paraId="12734A3C" w14:textId="769910AC" w:rsidR="00B2198C" w:rsidRPr="006E111A" w:rsidRDefault="00B2198C" w:rsidP="00B2198C">
      <w:pPr>
        <w:pStyle w:val="ListParagraph"/>
        <w:numPr>
          <w:ilvl w:val="0"/>
          <w:numId w:val="17"/>
        </w:numPr>
        <w:spacing w:before="0" w:after="0" w:line="276" w:lineRule="auto"/>
        <w:rPr>
          <w:color w:val="auto"/>
        </w:rPr>
      </w:pPr>
      <w:r w:rsidRPr="006E111A">
        <w:rPr>
          <w:color w:val="auto"/>
        </w:rPr>
        <w:t>To assist in developing requirements of the system, which will be important during the development</w:t>
      </w:r>
      <w:r w:rsidR="005F385D">
        <w:rPr>
          <w:color w:val="auto"/>
        </w:rPr>
        <w:t>.</w:t>
      </w:r>
    </w:p>
    <w:p w14:paraId="6BF3A926" w14:textId="77777777" w:rsidR="00B2198C" w:rsidRPr="006E111A" w:rsidRDefault="00B2198C" w:rsidP="00B2198C">
      <w:pPr>
        <w:pStyle w:val="ListParagraph"/>
        <w:numPr>
          <w:ilvl w:val="0"/>
          <w:numId w:val="17"/>
        </w:numPr>
        <w:spacing w:before="0" w:after="0" w:line="276" w:lineRule="auto"/>
        <w:rPr>
          <w:color w:val="auto"/>
        </w:rPr>
      </w:pPr>
      <w:r w:rsidRPr="006E111A">
        <w:rPr>
          <w:color w:val="auto"/>
        </w:rPr>
        <w:t xml:space="preserve">Helped to give me an understanding of how the system worked. </w:t>
      </w:r>
    </w:p>
    <w:p w14:paraId="7DAD1056" w14:textId="77777777" w:rsidR="00B2198C" w:rsidRPr="006E111A" w:rsidRDefault="00B2198C" w:rsidP="00B2198C">
      <w:pPr>
        <w:pStyle w:val="ListParagraph"/>
        <w:numPr>
          <w:ilvl w:val="0"/>
          <w:numId w:val="17"/>
        </w:numPr>
        <w:spacing w:before="0" w:after="0" w:line="276" w:lineRule="auto"/>
        <w:rPr>
          <w:color w:val="auto"/>
        </w:rPr>
      </w:pPr>
      <w:r w:rsidRPr="006E111A">
        <w:rPr>
          <w:color w:val="auto"/>
        </w:rPr>
        <w:t xml:space="preserve">This has also helped with costing the system, so that I can balance out the cost/benefits and see if the project is worth taking on board against the time required to complete. </w:t>
      </w:r>
    </w:p>
    <w:p w14:paraId="7358A50E" w14:textId="77777777" w:rsidR="00B2198C" w:rsidRDefault="00B2198C" w:rsidP="00B2198C">
      <w:pPr>
        <w:rPr>
          <w:color w:val="auto"/>
        </w:rPr>
      </w:pPr>
    </w:p>
    <w:p w14:paraId="2AC106FE" w14:textId="2FFA7804" w:rsidR="00B2198C" w:rsidRDefault="00B2198C" w:rsidP="00B2198C">
      <w:pPr>
        <w:rPr>
          <w:color w:val="auto"/>
        </w:rPr>
      </w:pPr>
      <w:r>
        <w:rPr>
          <w:color w:val="auto"/>
        </w:rPr>
        <w:t xml:space="preserve">To assist me in the Fact Finding I opted to follow the Fundamental Questions statement </w:t>
      </w:r>
      <w:proofErr w:type="gramStart"/>
      <w:r>
        <w:rPr>
          <w:color w:val="auto"/>
        </w:rPr>
        <w:t xml:space="preserve">( </w:t>
      </w:r>
      <w:r w:rsidR="006E111A">
        <w:rPr>
          <w:color w:val="auto"/>
        </w:rPr>
        <w:t>G</w:t>
      </w:r>
      <w:r>
        <w:rPr>
          <w:color w:val="auto"/>
        </w:rPr>
        <w:t>raham</w:t>
      </w:r>
      <w:proofErr w:type="gramEnd"/>
      <w:r>
        <w:rPr>
          <w:color w:val="auto"/>
        </w:rPr>
        <w:t xml:space="preserve"> </w:t>
      </w:r>
      <w:r w:rsidR="006E111A">
        <w:rPr>
          <w:color w:val="auto"/>
        </w:rPr>
        <w:t>C</w:t>
      </w:r>
      <w:r>
        <w:rPr>
          <w:color w:val="auto"/>
        </w:rPr>
        <w:t xml:space="preserve">adger PowerPoint) this helped me to think logically about the information I needed from Value Furniture. </w:t>
      </w:r>
    </w:p>
    <w:p w14:paraId="4A361052" w14:textId="77777777" w:rsidR="00B2198C" w:rsidRDefault="00B2198C" w:rsidP="00B2198C">
      <w:pPr>
        <w:rPr>
          <w:color w:val="auto"/>
        </w:rPr>
      </w:pPr>
      <w:r>
        <w:rPr>
          <w:color w:val="auto"/>
        </w:rPr>
        <w:t xml:space="preserve">The questioning rules were </w:t>
      </w:r>
    </w:p>
    <w:p w14:paraId="171CEFA9" w14:textId="77777777" w:rsidR="00B2198C" w:rsidRDefault="00B2198C" w:rsidP="00B2198C">
      <w:pPr>
        <w:rPr>
          <w:color w:val="auto"/>
        </w:rPr>
      </w:pPr>
    </w:p>
    <w:p w14:paraId="4C22E004" w14:textId="77777777" w:rsidR="00B2198C" w:rsidRDefault="00B2198C" w:rsidP="00B2198C">
      <w:pPr>
        <w:pStyle w:val="ListParagraph"/>
        <w:numPr>
          <w:ilvl w:val="0"/>
          <w:numId w:val="18"/>
        </w:numPr>
        <w:spacing w:before="0" w:after="0" w:line="276" w:lineRule="auto"/>
        <w:rPr>
          <w:color w:val="auto"/>
        </w:rPr>
      </w:pPr>
      <w:r>
        <w:rPr>
          <w:color w:val="auto"/>
        </w:rPr>
        <w:t>Purpose: What is done?</w:t>
      </w:r>
    </w:p>
    <w:p w14:paraId="70F8C714" w14:textId="77777777" w:rsidR="00B2198C" w:rsidRDefault="00B2198C" w:rsidP="00B2198C">
      <w:pPr>
        <w:pStyle w:val="ListParagraph"/>
        <w:numPr>
          <w:ilvl w:val="0"/>
          <w:numId w:val="18"/>
        </w:numPr>
        <w:spacing w:before="0" w:after="0" w:line="276" w:lineRule="auto"/>
        <w:rPr>
          <w:color w:val="auto"/>
        </w:rPr>
      </w:pPr>
      <w:r>
        <w:rPr>
          <w:color w:val="auto"/>
        </w:rPr>
        <w:t>Usefulness: Why is it done?</w:t>
      </w:r>
    </w:p>
    <w:p w14:paraId="12FA2B00" w14:textId="77777777" w:rsidR="00B2198C" w:rsidRDefault="00B2198C" w:rsidP="00B2198C">
      <w:pPr>
        <w:pStyle w:val="ListParagraph"/>
        <w:numPr>
          <w:ilvl w:val="0"/>
          <w:numId w:val="18"/>
        </w:numPr>
        <w:spacing w:before="0" w:after="0" w:line="276" w:lineRule="auto"/>
        <w:rPr>
          <w:color w:val="auto"/>
        </w:rPr>
      </w:pPr>
      <w:r>
        <w:rPr>
          <w:color w:val="auto"/>
        </w:rPr>
        <w:t>Means: How is it done?</w:t>
      </w:r>
    </w:p>
    <w:p w14:paraId="225065A9" w14:textId="77777777" w:rsidR="00B2198C" w:rsidRDefault="00B2198C" w:rsidP="00B2198C">
      <w:pPr>
        <w:pStyle w:val="ListParagraph"/>
        <w:numPr>
          <w:ilvl w:val="0"/>
          <w:numId w:val="18"/>
        </w:numPr>
        <w:spacing w:before="0" w:after="0" w:line="276" w:lineRule="auto"/>
        <w:rPr>
          <w:color w:val="auto"/>
        </w:rPr>
      </w:pPr>
      <w:r>
        <w:rPr>
          <w:color w:val="auto"/>
        </w:rPr>
        <w:t>Personnel: Who does it?</w:t>
      </w:r>
    </w:p>
    <w:p w14:paraId="0158C2E4" w14:textId="77777777" w:rsidR="00B2198C" w:rsidRDefault="00B2198C" w:rsidP="00B2198C">
      <w:pPr>
        <w:pStyle w:val="ListParagraph"/>
        <w:numPr>
          <w:ilvl w:val="0"/>
          <w:numId w:val="18"/>
        </w:numPr>
        <w:spacing w:before="0" w:after="0" w:line="276" w:lineRule="auto"/>
        <w:rPr>
          <w:color w:val="auto"/>
        </w:rPr>
      </w:pPr>
      <w:r>
        <w:rPr>
          <w:color w:val="auto"/>
        </w:rPr>
        <w:t>Location: Where is it done?</w:t>
      </w:r>
    </w:p>
    <w:p w14:paraId="453944AC" w14:textId="77777777" w:rsidR="00B2198C" w:rsidRDefault="00B2198C" w:rsidP="00B2198C">
      <w:pPr>
        <w:pStyle w:val="ListParagraph"/>
        <w:numPr>
          <w:ilvl w:val="0"/>
          <w:numId w:val="18"/>
        </w:numPr>
        <w:spacing w:before="0" w:after="0" w:line="276" w:lineRule="auto"/>
        <w:rPr>
          <w:color w:val="auto"/>
        </w:rPr>
      </w:pPr>
      <w:r>
        <w:rPr>
          <w:color w:val="auto"/>
        </w:rPr>
        <w:t>Time/Sequence: When is it done?</w:t>
      </w:r>
    </w:p>
    <w:p w14:paraId="0F309C37" w14:textId="77777777" w:rsidR="00B2198C" w:rsidRDefault="00B2198C" w:rsidP="00B2198C">
      <w:pPr>
        <w:rPr>
          <w:color w:val="auto"/>
        </w:rPr>
      </w:pPr>
    </w:p>
    <w:p w14:paraId="56E5A6F9" w14:textId="1BD9D36E" w:rsidR="00B2198C" w:rsidRDefault="00B2198C" w:rsidP="00B2198C">
      <w:pPr>
        <w:rPr>
          <w:color w:val="auto"/>
        </w:rPr>
      </w:pPr>
      <w:r>
        <w:rPr>
          <w:color w:val="auto"/>
        </w:rPr>
        <w:lastRenderedPageBreak/>
        <w:t xml:space="preserve">With these rules in mind for all research and questioning, this will lead me to ask the right questions and think correctly about how the system needs to operate. </w:t>
      </w:r>
    </w:p>
    <w:p w14:paraId="0E90D8EA" w14:textId="77777777" w:rsidR="004F754F" w:rsidRDefault="004F754F" w:rsidP="00B2198C">
      <w:pPr>
        <w:rPr>
          <w:color w:val="auto"/>
        </w:rPr>
      </w:pPr>
    </w:p>
    <w:p w14:paraId="434372C0" w14:textId="6292E796" w:rsidR="00B2198C" w:rsidRDefault="00B2198C" w:rsidP="00AB7FC9">
      <w:pPr>
        <w:pStyle w:val="Heading2"/>
        <w:rPr>
          <w:rFonts w:eastAsia="Times New Roman"/>
          <w:b/>
          <w:i/>
        </w:rPr>
      </w:pPr>
      <w:r>
        <w:t xml:space="preserve">Reading about the system </w:t>
      </w:r>
    </w:p>
    <w:p w14:paraId="0D9616DB" w14:textId="77777777" w:rsidR="00B2198C" w:rsidRDefault="00B2198C" w:rsidP="00B2198C">
      <w:pPr>
        <w:rPr>
          <w:color w:val="auto"/>
        </w:rPr>
      </w:pPr>
    </w:p>
    <w:p w14:paraId="51F780A3" w14:textId="34715EC4" w:rsidR="00B2198C" w:rsidRDefault="00B2198C" w:rsidP="00B2198C">
      <w:pPr>
        <w:rPr>
          <w:color w:val="auto"/>
        </w:rPr>
      </w:pPr>
      <w:r>
        <w:rPr>
          <w:color w:val="auto"/>
        </w:rPr>
        <w:t>One of the first task</w:t>
      </w:r>
      <w:r w:rsidR="00BE71BC">
        <w:rPr>
          <w:color w:val="auto"/>
        </w:rPr>
        <w:t>s</w:t>
      </w:r>
      <w:r>
        <w:rPr>
          <w:color w:val="auto"/>
        </w:rPr>
        <w:t xml:space="preserve"> which I had to undertake, in order to gather an understanding of the project objective</w:t>
      </w:r>
      <w:r w:rsidR="00BE71BC">
        <w:rPr>
          <w:color w:val="auto"/>
        </w:rPr>
        <w:t>,</w:t>
      </w:r>
      <w:r>
        <w:rPr>
          <w:color w:val="auto"/>
        </w:rPr>
        <w:t xml:space="preserve"> was to research as much as possible about th</w:t>
      </w:r>
      <w:r w:rsidR="006E111A">
        <w:rPr>
          <w:color w:val="auto"/>
        </w:rPr>
        <w:t>is</w:t>
      </w:r>
      <w:r>
        <w:rPr>
          <w:color w:val="auto"/>
        </w:rPr>
        <w:t xml:space="preserve"> organization. This meant that I had to find out more about what goes on </w:t>
      </w:r>
      <w:proofErr w:type="gramStart"/>
      <w:r>
        <w:rPr>
          <w:color w:val="auto"/>
        </w:rPr>
        <w:t>( in</w:t>
      </w:r>
      <w:proofErr w:type="gramEnd"/>
      <w:r>
        <w:rPr>
          <w:color w:val="auto"/>
        </w:rPr>
        <w:t xml:space="preserve"> relation to information ) at a Whole sale supplier. Finding out what information is stored, how is it used, who uses the information and who can edit the information. </w:t>
      </w:r>
    </w:p>
    <w:p w14:paraId="7C4D6422" w14:textId="77777777" w:rsidR="00196C15" w:rsidRDefault="00196C15" w:rsidP="00B2198C">
      <w:pPr>
        <w:rPr>
          <w:color w:val="auto"/>
        </w:rPr>
      </w:pPr>
    </w:p>
    <w:p w14:paraId="1F0EC615" w14:textId="5750E34E" w:rsidR="00B2198C" w:rsidRDefault="00B2198C" w:rsidP="00B2198C">
      <w:pPr>
        <w:rPr>
          <w:color w:val="auto"/>
        </w:rPr>
      </w:pPr>
      <w:r>
        <w:rPr>
          <w:color w:val="auto"/>
        </w:rPr>
        <w:t xml:space="preserve">Documentation for the existing system was limited but looking over this helped to give a further insight into the current system in operation. The order form showed me the main information that needs to be stored in the database.  </w:t>
      </w:r>
    </w:p>
    <w:p w14:paraId="50108354" w14:textId="77777777" w:rsidR="00B2198C" w:rsidRDefault="00B2198C" w:rsidP="00AB7FC9">
      <w:pPr>
        <w:pStyle w:val="Heading2"/>
      </w:pPr>
      <w:r>
        <w:t>Advantages</w:t>
      </w:r>
    </w:p>
    <w:p w14:paraId="0838169C" w14:textId="77777777" w:rsidR="00B2198C" w:rsidRDefault="00B2198C" w:rsidP="00B2198C">
      <w:pPr>
        <w:rPr>
          <w:color w:val="auto"/>
        </w:rPr>
      </w:pPr>
      <w:r>
        <w:rPr>
          <w:color w:val="auto"/>
        </w:rPr>
        <w:t xml:space="preserve">This gave me an excellent understanding of what Value Furniture do and gave me an idea in advance on how their IT should be designed. It also gave me the information that I needed in order to prepare for my Observation and Interviews to be conducted </w:t>
      </w:r>
      <w:proofErr w:type="gramStart"/>
      <w:r>
        <w:rPr>
          <w:color w:val="auto"/>
        </w:rPr>
        <w:t>at a later date</w:t>
      </w:r>
      <w:proofErr w:type="gramEnd"/>
      <w:r>
        <w:rPr>
          <w:color w:val="auto"/>
        </w:rPr>
        <w:t xml:space="preserve">. This method of fact finding was appropriate for me, as I had no previous familiarity with how a Stock Control system may operate or be used. </w:t>
      </w:r>
    </w:p>
    <w:p w14:paraId="4276747B" w14:textId="77777777" w:rsidR="00B2198C" w:rsidRDefault="00B2198C" w:rsidP="00AB7FC9">
      <w:pPr>
        <w:pStyle w:val="Heading2"/>
      </w:pPr>
      <w:r>
        <w:t>disadvantages</w:t>
      </w:r>
    </w:p>
    <w:p w14:paraId="49FB3508" w14:textId="77777777" w:rsidR="00B2198C" w:rsidRDefault="00B2198C" w:rsidP="00B2198C">
      <w:pPr>
        <w:rPr>
          <w:color w:val="auto"/>
        </w:rPr>
      </w:pPr>
      <w:r>
        <w:rPr>
          <w:color w:val="auto"/>
        </w:rPr>
        <w:t xml:space="preserve">All the documentation that I have read may not actually reflect how in reality the system is currently operating at Value Furniture. Since the documentation could in fact be out of date, or processes may have changed whether formally or informally. </w:t>
      </w:r>
    </w:p>
    <w:p w14:paraId="452E4AD3" w14:textId="3C19C03F" w:rsidR="00B2198C" w:rsidRDefault="00B2198C" w:rsidP="00B2198C">
      <w:pPr>
        <w:rPr>
          <w:color w:val="auto"/>
        </w:rPr>
      </w:pPr>
      <w:r>
        <w:rPr>
          <w:color w:val="auto"/>
        </w:rPr>
        <w:t xml:space="preserve">This was a </w:t>
      </w:r>
      <w:r w:rsidR="00BE71BC">
        <w:rPr>
          <w:color w:val="auto"/>
        </w:rPr>
        <w:t>time-consuming</w:t>
      </w:r>
      <w:r>
        <w:rPr>
          <w:color w:val="auto"/>
        </w:rPr>
        <w:t xml:space="preserve"> stage, as so much documentation is available and some parts of it may now be </w:t>
      </w:r>
      <w:r w:rsidR="00BE71BC">
        <w:rPr>
          <w:color w:val="auto"/>
        </w:rPr>
        <w:t>irrelevant but</w:t>
      </w:r>
      <w:r>
        <w:rPr>
          <w:color w:val="auto"/>
        </w:rPr>
        <w:t xml:space="preserve"> are still part of the Organizations Policy. </w:t>
      </w:r>
    </w:p>
    <w:p w14:paraId="1BF94F1B" w14:textId="77777777" w:rsidR="00B2198C" w:rsidRDefault="00B2198C" w:rsidP="00B2198C">
      <w:pPr>
        <w:rPr>
          <w:color w:val="A6A6A6" w:themeColor="background1" w:themeShade="A6"/>
        </w:rPr>
      </w:pPr>
    </w:p>
    <w:p w14:paraId="465C791A" w14:textId="16775C9E" w:rsidR="00B2198C" w:rsidRDefault="00B2198C" w:rsidP="00B2198C">
      <w:pPr>
        <w:rPr>
          <w:color w:val="7F7F7F" w:themeColor="text1" w:themeTint="80"/>
        </w:rPr>
      </w:pPr>
    </w:p>
    <w:p w14:paraId="7C28C993" w14:textId="43CA04BD" w:rsidR="00AB7FC9" w:rsidRDefault="00AB7FC9" w:rsidP="00B2198C">
      <w:pPr>
        <w:rPr>
          <w:color w:val="7F7F7F" w:themeColor="text1" w:themeTint="80"/>
        </w:rPr>
      </w:pPr>
    </w:p>
    <w:p w14:paraId="382495B6" w14:textId="6E9032CB" w:rsidR="00AB7FC9" w:rsidRDefault="00AB7FC9" w:rsidP="00B2198C">
      <w:pPr>
        <w:rPr>
          <w:color w:val="7F7F7F" w:themeColor="text1" w:themeTint="80"/>
        </w:rPr>
      </w:pPr>
    </w:p>
    <w:p w14:paraId="2CF9811F" w14:textId="7ADB40F9" w:rsidR="00AB7FC9" w:rsidRDefault="00AB7FC9" w:rsidP="00B2198C">
      <w:pPr>
        <w:rPr>
          <w:color w:val="7F7F7F" w:themeColor="text1" w:themeTint="80"/>
        </w:rPr>
      </w:pPr>
    </w:p>
    <w:p w14:paraId="485891EF" w14:textId="08E352DF" w:rsidR="00AB7FC9" w:rsidRDefault="00AB7FC9" w:rsidP="00B2198C">
      <w:pPr>
        <w:rPr>
          <w:color w:val="7F7F7F" w:themeColor="text1" w:themeTint="80"/>
        </w:rPr>
      </w:pPr>
    </w:p>
    <w:p w14:paraId="13EEEEB6" w14:textId="1B68D795" w:rsidR="00AB7FC9" w:rsidRDefault="00AB7FC9" w:rsidP="00B2198C">
      <w:pPr>
        <w:rPr>
          <w:color w:val="7F7F7F" w:themeColor="text1" w:themeTint="80"/>
        </w:rPr>
      </w:pPr>
    </w:p>
    <w:p w14:paraId="20233C15" w14:textId="77777777" w:rsidR="009A52F5" w:rsidRDefault="009A52F5" w:rsidP="00B2198C">
      <w:pPr>
        <w:rPr>
          <w:color w:val="7F7F7F" w:themeColor="text1" w:themeTint="80"/>
        </w:rPr>
      </w:pPr>
    </w:p>
    <w:p w14:paraId="3948D13E" w14:textId="31AF427B" w:rsidR="00B2198C" w:rsidRDefault="00B2198C" w:rsidP="00AB7FC9">
      <w:pPr>
        <w:pStyle w:val="Heading2"/>
      </w:pPr>
      <w:r>
        <w:t>Observation</w:t>
      </w:r>
    </w:p>
    <w:p w14:paraId="3990017A" w14:textId="77777777" w:rsidR="00B2198C" w:rsidRDefault="00B2198C" w:rsidP="00B2198C">
      <w:pPr>
        <w:rPr>
          <w:color w:val="auto"/>
        </w:rPr>
      </w:pPr>
    </w:p>
    <w:p w14:paraId="649589DF" w14:textId="393E4103" w:rsidR="00B2198C" w:rsidRDefault="00B2198C" w:rsidP="00B2198C">
      <w:pPr>
        <w:rPr>
          <w:color w:val="auto"/>
        </w:rPr>
      </w:pPr>
      <w:r>
        <w:rPr>
          <w:color w:val="auto"/>
        </w:rPr>
        <w:t xml:space="preserve">I spent a week at Value Furniture, shadowing staff. I managed to spend time with at least one employee for every role that interacts with the system. This allowed me to see exactly what each role </w:t>
      </w:r>
      <w:r w:rsidR="00BE71BC">
        <w:rPr>
          <w:color w:val="auto"/>
        </w:rPr>
        <w:t xml:space="preserve">is responsible for </w:t>
      </w:r>
      <w:r>
        <w:rPr>
          <w:color w:val="auto"/>
        </w:rPr>
        <w:t xml:space="preserve">on a day to day basis, and at what points they would interact with the IT system once it is operational. I also got </w:t>
      </w:r>
      <w:r w:rsidR="00BE71BC">
        <w:rPr>
          <w:color w:val="auto"/>
        </w:rPr>
        <w:t>firsthand</w:t>
      </w:r>
      <w:r>
        <w:rPr>
          <w:color w:val="auto"/>
        </w:rPr>
        <w:t xml:space="preserve"> experience of what information they would put into the system, as well as seeing what information needs to be extracted</w:t>
      </w:r>
      <w:r w:rsidR="00BE71BC">
        <w:rPr>
          <w:color w:val="auto"/>
        </w:rPr>
        <w:t xml:space="preserve"> from customers</w:t>
      </w:r>
      <w:r>
        <w:rPr>
          <w:color w:val="auto"/>
        </w:rPr>
        <w:t xml:space="preserve"> and for what purpose. </w:t>
      </w:r>
    </w:p>
    <w:p w14:paraId="57D72712" w14:textId="65DB9886" w:rsidR="00B2198C" w:rsidRDefault="00B2198C" w:rsidP="00B2198C">
      <w:pPr>
        <w:rPr>
          <w:color w:val="auto"/>
        </w:rPr>
      </w:pPr>
      <w:r>
        <w:rPr>
          <w:color w:val="auto"/>
        </w:rPr>
        <w:t xml:space="preserve">The information gained by doing this helped to give me an idea of how many times on a daily basis the system would be interacted </w:t>
      </w:r>
      <w:r w:rsidR="00BE71BC">
        <w:rPr>
          <w:color w:val="auto"/>
        </w:rPr>
        <w:t>with and</w:t>
      </w:r>
      <w:r>
        <w:rPr>
          <w:color w:val="auto"/>
        </w:rPr>
        <w:t xml:space="preserve"> seeing why the information was needed </w:t>
      </w:r>
      <w:proofErr w:type="gramStart"/>
      <w:r>
        <w:rPr>
          <w:color w:val="auto"/>
        </w:rPr>
        <w:t>first hand</w:t>
      </w:r>
      <w:proofErr w:type="gramEnd"/>
      <w:r>
        <w:rPr>
          <w:color w:val="auto"/>
        </w:rPr>
        <w:t xml:space="preserve"> will help in the development process. </w:t>
      </w:r>
    </w:p>
    <w:p w14:paraId="7402CF6D" w14:textId="77777777" w:rsidR="00B2198C" w:rsidRDefault="00B2198C" w:rsidP="00B2198C">
      <w:pPr>
        <w:rPr>
          <w:color w:val="auto"/>
        </w:rPr>
      </w:pPr>
    </w:p>
    <w:p w14:paraId="2ADC8C66" w14:textId="77777777" w:rsidR="00B2198C" w:rsidRDefault="00B2198C" w:rsidP="00AB7FC9">
      <w:pPr>
        <w:pStyle w:val="Heading2"/>
      </w:pPr>
      <w:r>
        <w:t>Advantages</w:t>
      </w:r>
    </w:p>
    <w:p w14:paraId="6A02EC02" w14:textId="77777777" w:rsidR="00B2198C" w:rsidRDefault="00B2198C" w:rsidP="00B2198C">
      <w:pPr>
        <w:rPr>
          <w:color w:val="auto"/>
        </w:rPr>
      </w:pPr>
    </w:p>
    <w:p w14:paraId="0D250975" w14:textId="380E9542" w:rsidR="00B2198C" w:rsidRDefault="00B2198C" w:rsidP="00B2198C">
      <w:pPr>
        <w:rPr>
          <w:color w:val="auto"/>
        </w:rPr>
      </w:pPr>
      <w:r>
        <w:rPr>
          <w:color w:val="auto"/>
        </w:rPr>
        <w:t xml:space="preserve">Using this </w:t>
      </w:r>
      <w:r w:rsidR="00BE71BC">
        <w:rPr>
          <w:color w:val="auto"/>
        </w:rPr>
        <w:t>fact-finding</w:t>
      </w:r>
      <w:r>
        <w:rPr>
          <w:color w:val="auto"/>
        </w:rPr>
        <w:t xml:space="preserve"> technique gave me a good overview of how the staff operate </w:t>
      </w:r>
      <w:proofErr w:type="gramStart"/>
      <w:r>
        <w:rPr>
          <w:color w:val="auto"/>
        </w:rPr>
        <w:t>on a daily basis</w:t>
      </w:r>
      <w:proofErr w:type="gramEnd"/>
      <w:r>
        <w:rPr>
          <w:color w:val="auto"/>
        </w:rPr>
        <w:t xml:space="preserve"> in each of their roles. This highlighted the pressure that the staff work under, and how an improved </w:t>
      </w:r>
      <w:r w:rsidR="00386F03">
        <w:rPr>
          <w:color w:val="auto"/>
        </w:rPr>
        <w:t>Stock Control</w:t>
      </w:r>
      <w:r>
        <w:rPr>
          <w:color w:val="auto"/>
        </w:rPr>
        <w:t xml:space="preserve"> System could help to reduce these pressures. </w:t>
      </w:r>
    </w:p>
    <w:p w14:paraId="60E8833A" w14:textId="77777777" w:rsidR="002719E4" w:rsidRDefault="002719E4" w:rsidP="00B2198C">
      <w:pPr>
        <w:rPr>
          <w:color w:val="auto"/>
        </w:rPr>
      </w:pPr>
    </w:p>
    <w:p w14:paraId="52FF2AFA" w14:textId="77777777" w:rsidR="00B2198C" w:rsidRDefault="00B2198C" w:rsidP="00AB7FC9">
      <w:pPr>
        <w:pStyle w:val="Heading2"/>
      </w:pPr>
      <w:r>
        <w:t>disadvantages</w:t>
      </w:r>
    </w:p>
    <w:p w14:paraId="222089AC" w14:textId="77777777" w:rsidR="00B2198C" w:rsidRDefault="00B2198C" w:rsidP="00B2198C">
      <w:pPr>
        <w:rPr>
          <w:color w:val="auto"/>
        </w:rPr>
      </w:pPr>
    </w:p>
    <w:p w14:paraId="554E3E96" w14:textId="7561954C" w:rsidR="00B2198C" w:rsidRDefault="00B2198C" w:rsidP="00B2198C">
      <w:pPr>
        <w:rPr>
          <w:color w:val="auto"/>
        </w:rPr>
      </w:pPr>
      <w:r>
        <w:rPr>
          <w:color w:val="auto"/>
        </w:rPr>
        <w:t>Observation can lead to a few negative issues</w:t>
      </w:r>
      <w:r w:rsidR="00BE71BC">
        <w:rPr>
          <w:color w:val="auto"/>
        </w:rPr>
        <w:t xml:space="preserve">. </w:t>
      </w:r>
      <w:r>
        <w:rPr>
          <w:color w:val="auto"/>
        </w:rPr>
        <w:t xml:space="preserve"> </w:t>
      </w:r>
      <w:r w:rsidR="00BE71BC">
        <w:rPr>
          <w:color w:val="auto"/>
        </w:rPr>
        <w:t>A</w:t>
      </w:r>
      <w:r>
        <w:rPr>
          <w:color w:val="auto"/>
        </w:rPr>
        <w:t xml:space="preserve">t times staff didn’t like to be observed doing their roles </w:t>
      </w:r>
      <w:r w:rsidR="00BE71BC">
        <w:rPr>
          <w:color w:val="auto"/>
        </w:rPr>
        <w:t xml:space="preserve">and </w:t>
      </w:r>
      <w:r>
        <w:rPr>
          <w:color w:val="auto"/>
        </w:rPr>
        <w:t xml:space="preserve">this was noticeable. </w:t>
      </w:r>
      <w:proofErr w:type="gramStart"/>
      <w:r>
        <w:rPr>
          <w:color w:val="auto"/>
        </w:rPr>
        <w:t>With this in mind I</w:t>
      </w:r>
      <w:proofErr w:type="gramEnd"/>
      <w:r>
        <w:rPr>
          <w:color w:val="auto"/>
        </w:rPr>
        <w:t xml:space="preserve"> may not have been seeing fully how the role operates as </w:t>
      </w:r>
      <w:r w:rsidR="00BE71BC">
        <w:rPr>
          <w:color w:val="auto"/>
        </w:rPr>
        <w:t>normal but</w:t>
      </w:r>
      <w:r>
        <w:rPr>
          <w:color w:val="auto"/>
        </w:rPr>
        <w:t xml:space="preserve"> was in fact seeing how the role operates “by the book”. </w:t>
      </w:r>
    </w:p>
    <w:p w14:paraId="35C3D5B0" w14:textId="77777777" w:rsidR="00B2198C" w:rsidRDefault="00B2198C" w:rsidP="00B2198C">
      <w:pPr>
        <w:rPr>
          <w:color w:val="auto"/>
        </w:rPr>
      </w:pPr>
      <w:r>
        <w:rPr>
          <w:color w:val="auto"/>
        </w:rPr>
        <w:t xml:space="preserve">This was also very time consuming, having spent a week onsite. </w:t>
      </w:r>
    </w:p>
    <w:p w14:paraId="34E98892" w14:textId="77777777" w:rsidR="00B2198C" w:rsidRDefault="00B2198C" w:rsidP="00B2198C">
      <w:pPr>
        <w:rPr>
          <w:color w:val="FFFFFF" w:themeColor="background1"/>
        </w:rPr>
      </w:pPr>
    </w:p>
    <w:p w14:paraId="7E291563" w14:textId="77777777" w:rsidR="00B2198C" w:rsidRDefault="00B2198C" w:rsidP="00B2198C"/>
    <w:p w14:paraId="09267AB1" w14:textId="77777777" w:rsidR="00B2198C" w:rsidRDefault="00B2198C" w:rsidP="00B2198C"/>
    <w:p w14:paraId="243D985E" w14:textId="65B4DA21" w:rsidR="00B2198C" w:rsidRDefault="00B2198C" w:rsidP="00B2198C"/>
    <w:p w14:paraId="6A0B0D3C" w14:textId="77777777" w:rsidR="00B2198C" w:rsidRDefault="00B2198C" w:rsidP="004F754F">
      <w:pPr>
        <w:pStyle w:val="Heading2"/>
      </w:pPr>
      <w:r>
        <w:t>Interview Questions</w:t>
      </w:r>
    </w:p>
    <w:p w14:paraId="4507B4C0" w14:textId="77777777" w:rsidR="00B2198C" w:rsidRDefault="00B2198C" w:rsidP="00B2198C">
      <w:pPr>
        <w:rPr>
          <w:color w:val="auto"/>
        </w:rPr>
      </w:pPr>
    </w:p>
    <w:p w14:paraId="53AE108D" w14:textId="77777777" w:rsidR="00B2198C" w:rsidRDefault="00B2198C" w:rsidP="00B2198C">
      <w:pPr>
        <w:rPr>
          <w:color w:val="auto"/>
        </w:rPr>
      </w:pPr>
      <w:r>
        <w:rPr>
          <w:color w:val="auto"/>
        </w:rPr>
        <w:t xml:space="preserve">At least one member of staff for each role was selected to be interviewed. Each person did agree to do this voluntarily. What I done was make sure that these were planned well in advance and at a suitable time for each employee. </w:t>
      </w:r>
    </w:p>
    <w:p w14:paraId="57BDD327" w14:textId="5E793899" w:rsidR="00B2198C" w:rsidRDefault="00B2198C" w:rsidP="00B2198C">
      <w:pPr>
        <w:rPr>
          <w:color w:val="auto"/>
        </w:rPr>
      </w:pPr>
      <w:r>
        <w:rPr>
          <w:color w:val="auto"/>
        </w:rPr>
        <w:t xml:space="preserve">Interviews were conducted with a fixed set of questions pre planned, where if necessary further points could be added to the question dependent on the answer. If the answer given required further probing </w:t>
      </w:r>
      <w:r w:rsidR="005F6B64">
        <w:rPr>
          <w:color w:val="auto"/>
        </w:rPr>
        <w:t>questions.</w:t>
      </w:r>
    </w:p>
    <w:p w14:paraId="285A6885" w14:textId="77777777" w:rsidR="00B2198C" w:rsidRDefault="00B2198C" w:rsidP="004F754F">
      <w:pPr>
        <w:pStyle w:val="Heading2"/>
      </w:pPr>
    </w:p>
    <w:p w14:paraId="2F6878A1" w14:textId="77777777" w:rsidR="00B2198C" w:rsidRPr="009A52F5" w:rsidRDefault="00B2198C" w:rsidP="009A52F5">
      <w:pPr>
        <w:pStyle w:val="Heading2"/>
      </w:pPr>
      <w:r w:rsidRPr="009A52F5">
        <w:t>Advantages</w:t>
      </w:r>
    </w:p>
    <w:p w14:paraId="55E888CF" w14:textId="77777777" w:rsidR="00B2198C" w:rsidRDefault="00B2198C" w:rsidP="004F754F">
      <w:pPr>
        <w:pStyle w:val="Heading2"/>
        <w:rPr>
          <w:color w:val="auto"/>
        </w:rPr>
      </w:pPr>
    </w:p>
    <w:p w14:paraId="54D5629C" w14:textId="3B843463" w:rsidR="00B2198C" w:rsidRDefault="00B2198C" w:rsidP="00B2198C">
      <w:pPr>
        <w:rPr>
          <w:color w:val="auto"/>
        </w:rPr>
      </w:pPr>
      <w:r>
        <w:rPr>
          <w:color w:val="auto"/>
        </w:rPr>
        <w:t xml:space="preserve">The advantage of this is that it allowed me to adapt my questioning if an answer given led to me needing more information. This also allowed me to probe deeper with the questions to get a greater degree of detail regarding the subject from the interviewee.  </w:t>
      </w:r>
      <w:r w:rsidR="002719E4">
        <w:rPr>
          <w:color w:val="auto"/>
        </w:rPr>
        <w:t xml:space="preserve">Interviews </w:t>
      </w:r>
      <w:proofErr w:type="gramStart"/>
      <w:r w:rsidR="002719E4">
        <w:rPr>
          <w:color w:val="auto"/>
        </w:rPr>
        <w:t>are seen as</w:t>
      </w:r>
      <w:proofErr w:type="gramEnd"/>
      <w:r w:rsidR="002719E4">
        <w:rPr>
          <w:color w:val="auto"/>
        </w:rPr>
        <w:t xml:space="preserve"> being far more personal and therefore the interviewee is more likely to give honest answers rather than standard responses.</w:t>
      </w:r>
    </w:p>
    <w:p w14:paraId="1934ECB7" w14:textId="77777777" w:rsidR="00B2198C" w:rsidRDefault="00B2198C" w:rsidP="00B2198C">
      <w:pPr>
        <w:rPr>
          <w:color w:val="auto"/>
        </w:rPr>
      </w:pPr>
    </w:p>
    <w:p w14:paraId="1E69ED7E" w14:textId="77777777" w:rsidR="00B2198C" w:rsidRDefault="00B2198C" w:rsidP="004F754F">
      <w:pPr>
        <w:pStyle w:val="Heading2"/>
      </w:pPr>
      <w:r>
        <w:t>disadvantages</w:t>
      </w:r>
    </w:p>
    <w:p w14:paraId="60C8B969" w14:textId="77777777" w:rsidR="00B2198C" w:rsidRDefault="00B2198C" w:rsidP="00B2198C">
      <w:pPr>
        <w:rPr>
          <w:color w:val="auto"/>
        </w:rPr>
      </w:pPr>
    </w:p>
    <w:p w14:paraId="0F7DEBA8" w14:textId="12B5B0B1" w:rsidR="00B2198C" w:rsidRDefault="00B2198C" w:rsidP="00B2198C">
      <w:pPr>
        <w:rPr>
          <w:color w:val="auto"/>
        </w:rPr>
      </w:pPr>
      <w:r>
        <w:rPr>
          <w:color w:val="auto"/>
        </w:rPr>
        <w:t xml:space="preserve">This was a costly exercise and very time consuming, from both the time to conduct the interviews </w:t>
      </w:r>
      <w:proofErr w:type="gramStart"/>
      <w:r>
        <w:rPr>
          <w:color w:val="auto"/>
        </w:rPr>
        <w:t>and also</w:t>
      </w:r>
      <w:proofErr w:type="gramEnd"/>
      <w:r>
        <w:rPr>
          <w:color w:val="auto"/>
        </w:rPr>
        <w:t xml:space="preserve"> having to go back over each interview recording and </w:t>
      </w:r>
      <w:r w:rsidR="005F6B64">
        <w:rPr>
          <w:color w:val="auto"/>
        </w:rPr>
        <w:t>analyze</w:t>
      </w:r>
      <w:r>
        <w:rPr>
          <w:color w:val="auto"/>
        </w:rPr>
        <w:t xml:space="preserve"> the answers, and </w:t>
      </w:r>
      <w:r w:rsidR="002719E4">
        <w:rPr>
          <w:color w:val="auto"/>
        </w:rPr>
        <w:t xml:space="preserve">to </w:t>
      </w:r>
      <w:r>
        <w:rPr>
          <w:color w:val="auto"/>
        </w:rPr>
        <w:t xml:space="preserve">document them. I did notice that from my interviews with the </w:t>
      </w:r>
      <w:r w:rsidR="002719E4">
        <w:rPr>
          <w:color w:val="auto"/>
        </w:rPr>
        <w:t>staff</w:t>
      </w:r>
      <w:r w:rsidR="005F6B64">
        <w:rPr>
          <w:color w:val="auto"/>
        </w:rPr>
        <w:t xml:space="preserve">, staff </w:t>
      </w:r>
      <w:r w:rsidR="002719E4">
        <w:rPr>
          <w:color w:val="auto"/>
        </w:rPr>
        <w:t xml:space="preserve">seemed to give </w:t>
      </w:r>
      <w:r>
        <w:rPr>
          <w:color w:val="auto"/>
        </w:rPr>
        <w:t>different answers to the same question which does pre</w:t>
      </w:r>
      <w:r w:rsidR="00FA529A">
        <w:rPr>
          <w:color w:val="auto"/>
        </w:rPr>
        <w:t>s</w:t>
      </w:r>
      <w:r>
        <w:rPr>
          <w:color w:val="auto"/>
        </w:rPr>
        <w:t xml:space="preserve">ent some conflicting information that I will need to look at later to try and resolve. </w:t>
      </w:r>
    </w:p>
    <w:p w14:paraId="6CC63ED5" w14:textId="3C3B5A9B" w:rsidR="00B2198C" w:rsidRDefault="00B2198C" w:rsidP="00B2198C">
      <w:pPr>
        <w:rPr>
          <w:color w:val="auto"/>
        </w:rPr>
      </w:pPr>
    </w:p>
    <w:p w14:paraId="4C0FBE48" w14:textId="13039F0F" w:rsidR="004F754F" w:rsidRDefault="004F754F" w:rsidP="00B2198C">
      <w:pPr>
        <w:rPr>
          <w:color w:val="auto"/>
        </w:rPr>
      </w:pPr>
    </w:p>
    <w:p w14:paraId="0CF9C032" w14:textId="644EE50D" w:rsidR="004F754F" w:rsidRDefault="004F754F" w:rsidP="00B2198C">
      <w:pPr>
        <w:rPr>
          <w:color w:val="auto"/>
        </w:rPr>
      </w:pPr>
    </w:p>
    <w:p w14:paraId="41B607FA" w14:textId="7F5CDD01" w:rsidR="004F754F" w:rsidRDefault="004F754F" w:rsidP="00B2198C">
      <w:pPr>
        <w:rPr>
          <w:color w:val="auto"/>
        </w:rPr>
      </w:pPr>
    </w:p>
    <w:p w14:paraId="289771BE" w14:textId="54F33B99" w:rsidR="004F754F" w:rsidRDefault="004F754F" w:rsidP="00B2198C">
      <w:pPr>
        <w:rPr>
          <w:color w:val="auto"/>
        </w:rPr>
      </w:pPr>
    </w:p>
    <w:p w14:paraId="1242318E" w14:textId="77777777" w:rsidR="004F754F" w:rsidRDefault="004F754F" w:rsidP="00B2198C">
      <w:pPr>
        <w:rPr>
          <w:color w:val="auto"/>
        </w:rPr>
      </w:pPr>
    </w:p>
    <w:p w14:paraId="0C655111" w14:textId="77777777" w:rsidR="00B2198C" w:rsidRDefault="00B2198C" w:rsidP="004F754F">
      <w:pPr>
        <w:pStyle w:val="Heading2"/>
      </w:pPr>
      <w:r>
        <w:t>Completed Interview Questions</w:t>
      </w:r>
    </w:p>
    <w:p w14:paraId="6BABD56D" w14:textId="77777777" w:rsidR="00921D82" w:rsidRDefault="00921D82" w:rsidP="002719E4">
      <w:pPr>
        <w:pStyle w:val="ListBullet"/>
        <w:numPr>
          <w:ilvl w:val="0"/>
          <w:numId w:val="0"/>
        </w:numPr>
        <w:ind w:left="720"/>
      </w:pPr>
    </w:p>
    <w:p w14:paraId="032F9EDE"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What are the main features that the system should be able to perform? </w:t>
      </w:r>
    </w:p>
    <w:tbl>
      <w:tblPr>
        <w:tblStyle w:val="TableGrid"/>
        <w:tblW w:w="0" w:type="auto"/>
        <w:tblLook w:val="04A0" w:firstRow="1" w:lastRow="0" w:firstColumn="1" w:lastColumn="0" w:noHBand="0" w:noVBand="1"/>
      </w:tblPr>
      <w:tblGrid>
        <w:gridCol w:w="8630"/>
      </w:tblGrid>
      <w:tr w:rsidR="00883821" w:rsidRPr="00D45A83" w14:paraId="70483D8E" w14:textId="77777777" w:rsidTr="0064193C">
        <w:tc>
          <w:tcPr>
            <w:tcW w:w="13462" w:type="dxa"/>
          </w:tcPr>
          <w:p w14:paraId="54EE58F4" w14:textId="77777777" w:rsidR="00883821" w:rsidRPr="00D45A83" w:rsidRDefault="00883821" w:rsidP="0064193C">
            <w:pPr>
              <w:rPr>
                <w:rFonts w:ascii="Arial" w:hAnsi="Arial" w:cs="Arial"/>
                <w:sz w:val="24"/>
                <w:szCs w:val="24"/>
              </w:rPr>
            </w:pPr>
            <w:r w:rsidRPr="00D45A83">
              <w:rPr>
                <w:rFonts w:ascii="Arial" w:hAnsi="Arial" w:cs="Arial"/>
                <w:sz w:val="24"/>
                <w:szCs w:val="24"/>
              </w:rPr>
              <w:t xml:space="preserve">The Value furniture IT system is required to provide to: </w:t>
            </w:r>
          </w:p>
          <w:p w14:paraId="56D76C39" w14:textId="77777777" w:rsidR="00883821" w:rsidRPr="00D45A83" w:rsidRDefault="00883821" w:rsidP="00883821">
            <w:pPr>
              <w:pStyle w:val="ListParagraph"/>
              <w:numPr>
                <w:ilvl w:val="0"/>
                <w:numId w:val="21"/>
              </w:numPr>
              <w:rPr>
                <w:rFonts w:ascii="Arial" w:hAnsi="Arial" w:cs="Arial"/>
                <w:sz w:val="24"/>
                <w:szCs w:val="24"/>
              </w:rPr>
            </w:pPr>
            <w:r w:rsidRPr="00D45A83">
              <w:rPr>
                <w:rFonts w:ascii="Arial" w:hAnsi="Arial" w:cs="Arial"/>
                <w:sz w:val="24"/>
                <w:szCs w:val="24"/>
              </w:rPr>
              <w:t xml:space="preserve">Allow staff to </w:t>
            </w:r>
          </w:p>
          <w:p w14:paraId="215FA08C"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Add new customers</w:t>
            </w:r>
          </w:p>
          <w:p w14:paraId="6C9EEC87"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Add new furniture</w:t>
            </w:r>
          </w:p>
          <w:p w14:paraId="27E4F6CC"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Show increase/decrease of stock levels on a product and have this displayed on screen.</w:t>
            </w:r>
          </w:p>
          <w:p w14:paraId="15DCBE6A"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Add new orders to the system</w:t>
            </w:r>
          </w:p>
          <w:p w14:paraId="508194DD"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View orders placed by specific customers</w:t>
            </w:r>
          </w:p>
          <w:p w14:paraId="1638D082" w14:textId="77777777" w:rsidR="00883821" w:rsidRPr="00D45A83" w:rsidRDefault="00883821" w:rsidP="00883821">
            <w:pPr>
              <w:pStyle w:val="ListParagraph"/>
              <w:numPr>
                <w:ilvl w:val="1"/>
                <w:numId w:val="21"/>
              </w:numPr>
              <w:rPr>
                <w:rFonts w:ascii="Arial" w:hAnsi="Arial" w:cs="Arial"/>
                <w:sz w:val="24"/>
                <w:szCs w:val="24"/>
              </w:rPr>
            </w:pPr>
            <w:r w:rsidRPr="00D45A83">
              <w:rPr>
                <w:rFonts w:ascii="Arial" w:hAnsi="Arial" w:cs="Arial"/>
                <w:sz w:val="24"/>
                <w:szCs w:val="24"/>
              </w:rPr>
              <w:t>View invoices attached to specific customers</w:t>
            </w:r>
          </w:p>
          <w:p w14:paraId="1CA3C61F" w14:textId="77777777" w:rsidR="00883821" w:rsidRPr="00D45A83" w:rsidRDefault="00883821" w:rsidP="0064193C">
            <w:pPr>
              <w:rPr>
                <w:rFonts w:ascii="Arial" w:hAnsi="Arial" w:cs="Arial"/>
                <w:sz w:val="24"/>
                <w:szCs w:val="24"/>
              </w:rPr>
            </w:pPr>
            <w:r w:rsidRPr="00D45A83">
              <w:rPr>
                <w:rFonts w:ascii="Arial" w:hAnsi="Arial" w:cs="Arial"/>
                <w:sz w:val="24"/>
                <w:szCs w:val="24"/>
              </w:rPr>
              <w:t>We also require a website that will allow customers to:</w:t>
            </w:r>
          </w:p>
          <w:p w14:paraId="51F46442" w14:textId="77777777" w:rsidR="00883821" w:rsidRPr="00D45A83" w:rsidRDefault="00883821" w:rsidP="00883821">
            <w:pPr>
              <w:pStyle w:val="Body"/>
              <w:numPr>
                <w:ilvl w:val="0"/>
                <w:numId w:val="22"/>
              </w:numPr>
              <w:spacing w:after="0" w:line="240" w:lineRule="auto"/>
              <w:rPr>
                <w:rFonts w:ascii="Arial" w:hAnsi="Arial" w:cs="Arial"/>
                <w:sz w:val="24"/>
                <w:szCs w:val="24"/>
              </w:rPr>
            </w:pPr>
            <w:r w:rsidRPr="00D45A83">
              <w:rPr>
                <w:rFonts w:ascii="Arial" w:hAnsi="Arial" w:cs="Arial"/>
                <w:sz w:val="24"/>
                <w:szCs w:val="24"/>
              </w:rPr>
              <w:t>Track an order</w:t>
            </w:r>
          </w:p>
          <w:p w14:paraId="27B71F61" w14:textId="77777777" w:rsidR="00883821" w:rsidRPr="00D45A83" w:rsidRDefault="00883821" w:rsidP="00883821">
            <w:pPr>
              <w:pStyle w:val="Body"/>
              <w:numPr>
                <w:ilvl w:val="0"/>
                <w:numId w:val="22"/>
              </w:numPr>
              <w:spacing w:after="0" w:line="240" w:lineRule="auto"/>
              <w:rPr>
                <w:rFonts w:ascii="Arial" w:hAnsi="Arial" w:cs="Arial"/>
                <w:sz w:val="24"/>
                <w:szCs w:val="24"/>
              </w:rPr>
            </w:pPr>
            <w:r w:rsidRPr="00D45A83">
              <w:rPr>
                <w:rFonts w:ascii="Arial" w:hAnsi="Arial" w:cs="Arial"/>
                <w:sz w:val="24"/>
                <w:szCs w:val="24"/>
              </w:rPr>
              <w:t>Place an order</w:t>
            </w:r>
          </w:p>
          <w:p w14:paraId="373B9931" w14:textId="77777777" w:rsidR="00883821" w:rsidRPr="00D45A83" w:rsidRDefault="00883821" w:rsidP="00883821">
            <w:pPr>
              <w:pStyle w:val="Body"/>
              <w:numPr>
                <w:ilvl w:val="0"/>
                <w:numId w:val="22"/>
              </w:numPr>
              <w:spacing w:after="0" w:line="240" w:lineRule="auto"/>
              <w:rPr>
                <w:rFonts w:ascii="Arial" w:hAnsi="Arial" w:cs="Arial"/>
                <w:sz w:val="24"/>
                <w:szCs w:val="24"/>
              </w:rPr>
            </w:pPr>
            <w:r w:rsidRPr="00D45A83">
              <w:rPr>
                <w:rFonts w:ascii="Arial" w:hAnsi="Arial" w:cs="Arial"/>
                <w:sz w:val="24"/>
                <w:szCs w:val="24"/>
              </w:rPr>
              <w:t>Make a Payment</w:t>
            </w:r>
          </w:p>
          <w:p w14:paraId="0470B52F" w14:textId="77777777" w:rsidR="00883821" w:rsidRPr="00D45A83" w:rsidRDefault="00883821" w:rsidP="00883821">
            <w:pPr>
              <w:pStyle w:val="Body"/>
              <w:numPr>
                <w:ilvl w:val="0"/>
                <w:numId w:val="22"/>
              </w:numPr>
              <w:spacing w:after="0" w:line="240" w:lineRule="auto"/>
              <w:rPr>
                <w:rFonts w:ascii="Arial" w:hAnsi="Arial" w:cs="Arial"/>
                <w:sz w:val="24"/>
                <w:szCs w:val="24"/>
              </w:rPr>
            </w:pPr>
            <w:r w:rsidRPr="00D45A83">
              <w:rPr>
                <w:rFonts w:ascii="Arial" w:hAnsi="Arial" w:cs="Arial"/>
                <w:sz w:val="24"/>
                <w:szCs w:val="24"/>
              </w:rPr>
              <w:t>Cancel an Order</w:t>
            </w:r>
          </w:p>
          <w:p w14:paraId="72E39161" w14:textId="77777777" w:rsidR="00883821" w:rsidRPr="00D45A83" w:rsidRDefault="00883821" w:rsidP="00883821">
            <w:pPr>
              <w:pStyle w:val="Body"/>
              <w:numPr>
                <w:ilvl w:val="0"/>
                <w:numId w:val="22"/>
              </w:numPr>
              <w:spacing w:after="0" w:line="240" w:lineRule="auto"/>
              <w:rPr>
                <w:rFonts w:ascii="Arial" w:hAnsi="Arial" w:cs="Arial"/>
                <w:sz w:val="24"/>
                <w:szCs w:val="24"/>
              </w:rPr>
            </w:pPr>
            <w:r w:rsidRPr="00D45A83">
              <w:rPr>
                <w:rFonts w:ascii="Arial" w:hAnsi="Arial" w:cs="Arial"/>
                <w:sz w:val="24"/>
                <w:szCs w:val="24"/>
              </w:rPr>
              <w:t>Generate Returns Slip</w:t>
            </w:r>
          </w:p>
          <w:p w14:paraId="1F4D371E" w14:textId="77777777" w:rsidR="00883821" w:rsidRPr="00D45A83" w:rsidRDefault="00883821" w:rsidP="0064193C">
            <w:pPr>
              <w:pStyle w:val="NoSpacing"/>
              <w:rPr>
                <w:rFonts w:ascii="Arial" w:hAnsi="Arial" w:cs="Arial"/>
                <w:sz w:val="24"/>
                <w:szCs w:val="24"/>
              </w:rPr>
            </w:pPr>
          </w:p>
        </w:tc>
      </w:tr>
    </w:tbl>
    <w:p w14:paraId="1E6E719D" w14:textId="77777777" w:rsidR="00883821" w:rsidRPr="00D45A83" w:rsidRDefault="00883821" w:rsidP="00883821">
      <w:pPr>
        <w:pStyle w:val="NoSpacing"/>
        <w:rPr>
          <w:rFonts w:ascii="Arial" w:hAnsi="Arial" w:cs="Arial"/>
          <w:sz w:val="24"/>
          <w:szCs w:val="24"/>
        </w:rPr>
      </w:pPr>
    </w:p>
    <w:p w14:paraId="0E0965C9"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(2) What kind of products does Value Furniture sell (For Example: Chairs, Tables, Beds etc.)</w:t>
      </w:r>
    </w:p>
    <w:tbl>
      <w:tblPr>
        <w:tblStyle w:val="TableGrid"/>
        <w:tblW w:w="0" w:type="auto"/>
        <w:tblLook w:val="04A0" w:firstRow="1" w:lastRow="0" w:firstColumn="1" w:lastColumn="0" w:noHBand="0" w:noVBand="1"/>
      </w:tblPr>
      <w:tblGrid>
        <w:gridCol w:w="8630"/>
      </w:tblGrid>
      <w:tr w:rsidR="00883821" w:rsidRPr="00D45A83" w14:paraId="25C5858F" w14:textId="77777777" w:rsidTr="0064193C">
        <w:tc>
          <w:tcPr>
            <w:tcW w:w="13320" w:type="dxa"/>
          </w:tcPr>
          <w:p w14:paraId="19928A04" w14:textId="77777777" w:rsidR="00883821" w:rsidRPr="00D45A83" w:rsidRDefault="00883821" w:rsidP="0064193C">
            <w:pPr>
              <w:pStyle w:val="NoSpacing"/>
              <w:rPr>
                <w:rFonts w:ascii="Arial" w:hAnsi="Arial" w:cs="Arial"/>
                <w:sz w:val="24"/>
                <w:szCs w:val="24"/>
              </w:rPr>
            </w:pPr>
            <w:proofErr w:type="gramStart"/>
            <w:r w:rsidRPr="00D45A83">
              <w:rPr>
                <w:rFonts w:ascii="Arial" w:hAnsi="Arial" w:cs="Arial"/>
                <w:sz w:val="24"/>
                <w:szCs w:val="24"/>
              </w:rPr>
              <w:t>All of</w:t>
            </w:r>
            <w:proofErr w:type="gramEnd"/>
            <w:r w:rsidRPr="00D45A83">
              <w:rPr>
                <w:rFonts w:ascii="Arial" w:hAnsi="Arial" w:cs="Arial"/>
                <w:sz w:val="24"/>
                <w:szCs w:val="24"/>
              </w:rPr>
              <w:t xml:space="preserve"> the above</w:t>
            </w:r>
          </w:p>
        </w:tc>
      </w:tr>
    </w:tbl>
    <w:p w14:paraId="25A18B14" w14:textId="77777777" w:rsidR="00883821" w:rsidRPr="00D45A83" w:rsidRDefault="00883821" w:rsidP="00883821">
      <w:pPr>
        <w:pStyle w:val="NoSpacing"/>
        <w:rPr>
          <w:rFonts w:ascii="Arial" w:hAnsi="Arial" w:cs="Arial"/>
          <w:sz w:val="24"/>
          <w:szCs w:val="24"/>
        </w:rPr>
      </w:pPr>
    </w:p>
    <w:p w14:paraId="416146B9"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(3) How many products does Value Furniture sell?</w:t>
      </w:r>
    </w:p>
    <w:tbl>
      <w:tblPr>
        <w:tblStyle w:val="TableGrid"/>
        <w:tblW w:w="0" w:type="auto"/>
        <w:tblLook w:val="04A0" w:firstRow="1" w:lastRow="0" w:firstColumn="1" w:lastColumn="0" w:noHBand="0" w:noVBand="1"/>
      </w:tblPr>
      <w:tblGrid>
        <w:gridCol w:w="8630"/>
      </w:tblGrid>
      <w:tr w:rsidR="00883821" w:rsidRPr="00D45A83" w14:paraId="5CA3B270" w14:textId="77777777" w:rsidTr="0064193C">
        <w:tc>
          <w:tcPr>
            <w:tcW w:w="13320" w:type="dxa"/>
          </w:tcPr>
          <w:p w14:paraId="4BE2F37C"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In the region of 250</w:t>
            </w:r>
          </w:p>
        </w:tc>
      </w:tr>
    </w:tbl>
    <w:p w14:paraId="0F015D17" w14:textId="77777777" w:rsidR="00883821" w:rsidRPr="00D45A83" w:rsidRDefault="00883821" w:rsidP="00883821">
      <w:pPr>
        <w:pStyle w:val="NoSpacing"/>
        <w:rPr>
          <w:rFonts w:ascii="Arial" w:hAnsi="Arial" w:cs="Arial"/>
          <w:sz w:val="24"/>
          <w:szCs w:val="24"/>
        </w:rPr>
      </w:pPr>
    </w:p>
    <w:p w14:paraId="425CEC22"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(4) What is the deadline for the project to be completed?</w:t>
      </w:r>
    </w:p>
    <w:tbl>
      <w:tblPr>
        <w:tblStyle w:val="TableGrid"/>
        <w:tblW w:w="0" w:type="auto"/>
        <w:tblLook w:val="04A0" w:firstRow="1" w:lastRow="0" w:firstColumn="1" w:lastColumn="0" w:noHBand="0" w:noVBand="1"/>
      </w:tblPr>
      <w:tblGrid>
        <w:gridCol w:w="8630"/>
      </w:tblGrid>
      <w:tr w:rsidR="00883821" w:rsidRPr="00D45A83" w14:paraId="65236F0C" w14:textId="77777777" w:rsidTr="0064193C">
        <w:tc>
          <w:tcPr>
            <w:tcW w:w="13462" w:type="dxa"/>
          </w:tcPr>
          <w:p w14:paraId="01DBB7B6"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9</w:t>
            </w:r>
            <w:r w:rsidRPr="00D45A83">
              <w:rPr>
                <w:rFonts w:ascii="Arial" w:hAnsi="Arial" w:cs="Arial"/>
                <w:sz w:val="24"/>
                <w:szCs w:val="24"/>
                <w:vertAlign w:val="superscript"/>
              </w:rPr>
              <w:t>th</w:t>
            </w:r>
            <w:r w:rsidRPr="00D45A83">
              <w:rPr>
                <w:rFonts w:ascii="Arial" w:hAnsi="Arial" w:cs="Arial"/>
                <w:sz w:val="24"/>
                <w:szCs w:val="24"/>
              </w:rPr>
              <w:t xml:space="preserve"> June 2017</w:t>
            </w:r>
          </w:p>
        </w:tc>
      </w:tr>
    </w:tbl>
    <w:p w14:paraId="1B680677" w14:textId="77777777" w:rsidR="00883821" w:rsidRPr="00D45A83" w:rsidRDefault="00883821" w:rsidP="00883821">
      <w:pPr>
        <w:pStyle w:val="NoSpacing"/>
        <w:rPr>
          <w:rFonts w:ascii="Arial" w:hAnsi="Arial" w:cs="Arial"/>
          <w:sz w:val="24"/>
          <w:szCs w:val="24"/>
        </w:rPr>
      </w:pPr>
    </w:p>
    <w:p w14:paraId="00CCCB51" w14:textId="77777777" w:rsidR="00883821" w:rsidRPr="00D45A83" w:rsidRDefault="00883821" w:rsidP="00883821">
      <w:pPr>
        <w:pStyle w:val="NoSpacing"/>
        <w:rPr>
          <w:rFonts w:ascii="Arial" w:hAnsi="Arial" w:cs="Arial"/>
          <w:sz w:val="24"/>
          <w:szCs w:val="24"/>
        </w:rPr>
      </w:pPr>
    </w:p>
    <w:p w14:paraId="4BA08BDC"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(5) What is the budget for this project? </w:t>
      </w:r>
    </w:p>
    <w:tbl>
      <w:tblPr>
        <w:tblStyle w:val="TableGrid"/>
        <w:tblW w:w="0" w:type="auto"/>
        <w:tblLook w:val="04A0" w:firstRow="1" w:lastRow="0" w:firstColumn="1" w:lastColumn="0" w:noHBand="0" w:noVBand="1"/>
      </w:tblPr>
      <w:tblGrid>
        <w:gridCol w:w="8630"/>
      </w:tblGrid>
      <w:tr w:rsidR="00883821" w:rsidRPr="00D45A83" w14:paraId="6713685C" w14:textId="77777777" w:rsidTr="0064193C">
        <w:tc>
          <w:tcPr>
            <w:tcW w:w="13462" w:type="dxa"/>
          </w:tcPr>
          <w:p w14:paraId="692261EB"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£25000</w:t>
            </w:r>
          </w:p>
        </w:tc>
      </w:tr>
    </w:tbl>
    <w:p w14:paraId="6E977227" w14:textId="77777777" w:rsidR="00883821" w:rsidRPr="00D45A83" w:rsidRDefault="00883821" w:rsidP="00883821">
      <w:pPr>
        <w:pStyle w:val="NoSpacing"/>
        <w:rPr>
          <w:rFonts w:ascii="Arial" w:hAnsi="Arial" w:cs="Arial"/>
          <w:sz w:val="24"/>
          <w:szCs w:val="24"/>
        </w:rPr>
      </w:pPr>
    </w:p>
    <w:p w14:paraId="43032F1D" w14:textId="798C440F" w:rsidR="00883821" w:rsidRDefault="00883821" w:rsidP="00883821">
      <w:pPr>
        <w:pStyle w:val="NoSpacing"/>
        <w:rPr>
          <w:rFonts w:ascii="Arial" w:hAnsi="Arial" w:cs="Arial"/>
          <w:b/>
          <w:sz w:val="24"/>
          <w:szCs w:val="24"/>
        </w:rPr>
      </w:pPr>
    </w:p>
    <w:p w14:paraId="151BF41B" w14:textId="6C705EA3" w:rsidR="009A52F5" w:rsidRDefault="009A52F5" w:rsidP="00883821">
      <w:pPr>
        <w:pStyle w:val="NoSpacing"/>
        <w:rPr>
          <w:rFonts w:ascii="Arial" w:hAnsi="Arial" w:cs="Arial"/>
          <w:b/>
          <w:sz w:val="24"/>
          <w:szCs w:val="24"/>
        </w:rPr>
      </w:pPr>
    </w:p>
    <w:p w14:paraId="2DEB8136" w14:textId="3EC8C0F8" w:rsidR="009A52F5" w:rsidRDefault="009A52F5" w:rsidP="00883821">
      <w:pPr>
        <w:pStyle w:val="NoSpacing"/>
        <w:rPr>
          <w:rFonts w:ascii="Arial" w:hAnsi="Arial" w:cs="Arial"/>
          <w:b/>
          <w:sz w:val="24"/>
          <w:szCs w:val="24"/>
        </w:rPr>
      </w:pPr>
    </w:p>
    <w:p w14:paraId="369FC775" w14:textId="2AB3936B" w:rsidR="009A52F5" w:rsidRDefault="009A52F5" w:rsidP="00883821">
      <w:pPr>
        <w:pStyle w:val="NoSpacing"/>
        <w:rPr>
          <w:rFonts w:ascii="Arial" w:hAnsi="Arial" w:cs="Arial"/>
          <w:b/>
          <w:sz w:val="24"/>
          <w:szCs w:val="24"/>
        </w:rPr>
      </w:pPr>
    </w:p>
    <w:p w14:paraId="462B4763" w14:textId="055E80CD" w:rsidR="009A52F5" w:rsidRDefault="009A52F5" w:rsidP="00883821">
      <w:pPr>
        <w:pStyle w:val="NoSpacing"/>
        <w:rPr>
          <w:rFonts w:ascii="Arial" w:hAnsi="Arial" w:cs="Arial"/>
          <w:b/>
          <w:sz w:val="24"/>
          <w:szCs w:val="24"/>
        </w:rPr>
      </w:pPr>
    </w:p>
    <w:p w14:paraId="157FF82A" w14:textId="696025DE" w:rsidR="009A52F5" w:rsidRDefault="009A52F5" w:rsidP="00883821">
      <w:pPr>
        <w:pStyle w:val="NoSpacing"/>
        <w:rPr>
          <w:rFonts w:ascii="Arial" w:hAnsi="Arial" w:cs="Arial"/>
          <w:b/>
          <w:sz w:val="24"/>
          <w:szCs w:val="24"/>
        </w:rPr>
      </w:pPr>
    </w:p>
    <w:p w14:paraId="2899A1D9" w14:textId="28E2C066" w:rsidR="009A52F5" w:rsidRDefault="009A52F5" w:rsidP="00883821">
      <w:pPr>
        <w:pStyle w:val="NoSpacing"/>
        <w:rPr>
          <w:rFonts w:ascii="Arial" w:hAnsi="Arial" w:cs="Arial"/>
          <w:b/>
          <w:sz w:val="24"/>
          <w:szCs w:val="24"/>
        </w:rPr>
      </w:pPr>
    </w:p>
    <w:p w14:paraId="1DFBD63C" w14:textId="615672B8" w:rsidR="009A52F5" w:rsidRDefault="009A52F5" w:rsidP="00883821">
      <w:pPr>
        <w:pStyle w:val="NoSpacing"/>
        <w:rPr>
          <w:rFonts w:ascii="Arial" w:hAnsi="Arial" w:cs="Arial"/>
          <w:b/>
          <w:sz w:val="24"/>
          <w:szCs w:val="24"/>
        </w:rPr>
      </w:pPr>
    </w:p>
    <w:p w14:paraId="4C7BDC27" w14:textId="77777777" w:rsidR="009A52F5" w:rsidRDefault="009A52F5" w:rsidP="00883821">
      <w:pPr>
        <w:pStyle w:val="NoSpacing"/>
        <w:rPr>
          <w:rFonts w:ascii="Arial" w:hAnsi="Arial" w:cs="Arial"/>
          <w:b/>
          <w:sz w:val="24"/>
          <w:szCs w:val="24"/>
        </w:rPr>
      </w:pPr>
    </w:p>
    <w:p w14:paraId="6C334991" w14:textId="77777777" w:rsidR="00883821" w:rsidRPr="00D45A83" w:rsidRDefault="00883821" w:rsidP="00883821">
      <w:pPr>
        <w:pStyle w:val="NoSpacing"/>
        <w:rPr>
          <w:rFonts w:ascii="Arial" w:hAnsi="Arial" w:cs="Arial"/>
          <w:sz w:val="24"/>
          <w:szCs w:val="24"/>
        </w:rPr>
      </w:pPr>
      <w:r w:rsidRPr="00D45A83">
        <w:rPr>
          <w:rFonts w:ascii="Arial" w:hAnsi="Arial" w:cs="Arial"/>
          <w:b/>
          <w:sz w:val="24"/>
          <w:szCs w:val="24"/>
        </w:rPr>
        <w:t>Making an Order</w:t>
      </w:r>
    </w:p>
    <w:p w14:paraId="069A3E4F"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How does a customer place an order? </w:t>
      </w:r>
    </w:p>
    <w:tbl>
      <w:tblPr>
        <w:tblStyle w:val="TableGrid"/>
        <w:tblW w:w="0" w:type="auto"/>
        <w:tblLook w:val="04A0" w:firstRow="1" w:lastRow="0" w:firstColumn="1" w:lastColumn="0" w:noHBand="0" w:noVBand="1"/>
      </w:tblPr>
      <w:tblGrid>
        <w:gridCol w:w="8630"/>
      </w:tblGrid>
      <w:tr w:rsidR="00883821" w:rsidRPr="00D45A83" w14:paraId="76D5680A" w14:textId="77777777" w:rsidTr="0064193C">
        <w:tc>
          <w:tcPr>
            <w:tcW w:w="13320" w:type="dxa"/>
          </w:tcPr>
          <w:p w14:paraId="66550F46" w14:textId="77777777" w:rsidR="00883821" w:rsidRPr="00D45A83" w:rsidRDefault="00883821" w:rsidP="0064193C">
            <w:pPr>
              <w:pStyle w:val="Body"/>
              <w:spacing w:after="0" w:line="240" w:lineRule="auto"/>
              <w:rPr>
                <w:rFonts w:ascii="Arial" w:hAnsi="Arial" w:cs="Arial"/>
                <w:sz w:val="24"/>
                <w:szCs w:val="24"/>
                <w:lang w:eastAsia="en-US"/>
              </w:rPr>
            </w:pPr>
            <w:r w:rsidRPr="00D45A83">
              <w:rPr>
                <w:rFonts w:ascii="Arial" w:hAnsi="Arial" w:cs="Arial"/>
                <w:b/>
                <w:sz w:val="24"/>
                <w:szCs w:val="24"/>
                <w:lang w:eastAsia="en-US"/>
              </w:rPr>
              <w:t>In Store</w:t>
            </w:r>
          </w:p>
          <w:p w14:paraId="6837E192" w14:textId="77777777" w:rsidR="00883821" w:rsidRPr="00D45A83" w:rsidRDefault="00883821" w:rsidP="00883821">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The Product Id will be entered by the Sales Assistant which will retrieve the product details.</w:t>
            </w:r>
          </w:p>
          <w:p w14:paraId="42D58285" w14:textId="77777777" w:rsidR="00883821" w:rsidRPr="00D45A83" w:rsidRDefault="00883821" w:rsidP="00883821">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Once an order has been completed and paid for the stock details will be adjusted automatically.</w:t>
            </w:r>
          </w:p>
          <w:p w14:paraId="13FCF20D" w14:textId="77777777" w:rsidR="00883821" w:rsidRPr="00D45A83" w:rsidRDefault="00883821" w:rsidP="00883821">
            <w:pPr>
              <w:pStyle w:val="Body"/>
              <w:numPr>
                <w:ilvl w:val="0"/>
                <w:numId w:val="2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When a customer is making a purchase, we will record their details, these details will be entered onto the computer</w:t>
            </w:r>
          </w:p>
          <w:p w14:paraId="69DE8602" w14:textId="77777777" w:rsidR="00883821" w:rsidRPr="00D45A83" w:rsidRDefault="00883821" w:rsidP="0064193C">
            <w:pPr>
              <w:pStyle w:val="Body"/>
              <w:spacing w:after="0" w:line="240" w:lineRule="auto"/>
              <w:rPr>
                <w:rFonts w:ascii="Arial" w:hAnsi="Arial" w:cs="Arial"/>
                <w:sz w:val="24"/>
                <w:szCs w:val="24"/>
                <w:lang w:eastAsia="en-US"/>
              </w:rPr>
            </w:pPr>
          </w:p>
          <w:p w14:paraId="18C7D7CA" w14:textId="77777777" w:rsidR="00883821" w:rsidRPr="00D45A83" w:rsidRDefault="00883821" w:rsidP="0064193C">
            <w:pPr>
              <w:pStyle w:val="Body"/>
              <w:spacing w:after="0" w:line="240" w:lineRule="auto"/>
              <w:rPr>
                <w:rFonts w:ascii="Arial" w:hAnsi="Arial" w:cs="Arial"/>
                <w:b/>
                <w:sz w:val="24"/>
                <w:szCs w:val="24"/>
                <w:lang w:eastAsia="en-US"/>
              </w:rPr>
            </w:pPr>
            <w:r w:rsidRPr="00D45A83">
              <w:rPr>
                <w:rFonts w:ascii="Arial" w:hAnsi="Arial" w:cs="Arial"/>
                <w:b/>
                <w:sz w:val="24"/>
                <w:szCs w:val="24"/>
                <w:lang w:eastAsia="en-US"/>
              </w:rPr>
              <w:t xml:space="preserve">Online </w:t>
            </w:r>
          </w:p>
          <w:p w14:paraId="45AE2AC9" w14:textId="77777777" w:rsidR="00883821" w:rsidRPr="00D45A83" w:rsidRDefault="00883821" w:rsidP="00883821">
            <w:pPr>
              <w:pStyle w:val="Body"/>
              <w:numPr>
                <w:ilvl w:val="0"/>
                <w:numId w:val="2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The customer will select their products and enter quantities required.</w:t>
            </w:r>
          </w:p>
          <w:p w14:paraId="45AC4905" w14:textId="77777777" w:rsidR="00883821" w:rsidRPr="00D45A83" w:rsidRDefault="00883821" w:rsidP="00883821">
            <w:pPr>
              <w:pStyle w:val="Body"/>
              <w:numPr>
                <w:ilvl w:val="0"/>
                <w:numId w:val="2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They will then submit their order and at this point will be required to submit their email address and password as part of the customer verification process.</w:t>
            </w:r>
          </w:p>
          <w:p w14:paraId="7D7A2326" w14:textId="77777777" w:rsidR="00883821" w:rsidRPr="00D45A83" w:rsidRDefault="00883821" w:rsidP="00883821">
            <w:pPr>
              <w:pStyle w:val="Body"/>
              <w:numPr>
                <w:ilvl w:val="0"/>
                <w:numId w:val="25"/>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When the customer submits their order via the website, the stock figure will be adjusted automatically.</w:t>
            </w:r>
          </w:p>
          <w:p w14:paraId="51A35CF1" w14:textId="77777777" w:rsidR="00883821" w:rsidRPr="00D45A83" w:rsidRDefault="00883821" w:rsidP="0064193C">
            <w:pPr>
              <w:pStyle w:val="Body"/>
              <w:spacing w:after="0" w:line="240" w:lineRule="auto"/>
              <w:rPr>
                <w:rFonts w:ascii="Arial" w:hAnsi="Arial" w:cs="Arial"/>
                <w:sz w:val="24"/>
                <w:szCs w:val="24"/>
                <w:lang w:eastAsia="en-US"/>
              </w:rPr>
            </w:pPr>
          </w:p>
          <w:p w14:paraId="03317860" w14:textId="77777777" w:rsidR="00883821" w:rsidRPr="00D45A83" w:rsidRDefault="00883821" w:rsidP="0064193C">
            <w:pPr>
              <w:pStyle w:val="Body"/>
              <w:spacing w:after="0" w:line="240" w:lineRule="auto"/>
              <w:rPr>
                <w:rFonts w:ascii="Arial" w:hAnsi="Arial" w:cs="Arial"/>
                <w:sz w:val="24"/>
                <w:szCs w:val="24"/>
                <w:lang w:eastAsia="en-US"/>
              </w:rPr>
            </w:pPr>
            <w:r w:rsidRPr="00D45A83">
              <w:rPr>
                <w:rFonts w:ascii="Arial" w:hAnsi="Arial" w:cs="Arial"/>
                <w:sz w:val="24"/>
                <w:szCs w:val="24"/>
                <w:lang w:eastAsia="en-US"/>
              </w:rPr>
              <w:t>If a customer has not registered previously then they will have to prior to placing their order:</w:t>
            </w:r>
          </w:p>
          <w:p w14:paraId="1BE3A0CB"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enter their details (Name, address, telephone number) and submit these details along with their email address and their chosen password.</w:t>
            </w:r>
          </w:p>
          <w:p w14:paraId="069C3BC8"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they will then receive a confirmation email asking them to click on a link to activate their account, once this has been done they can then submit their order.</w:t>
            </w:r>
          </w:p>
          <w:p w14:paraId="32AE1C55" w14:textId="77777777" w:rsidR="00883821" w:rsidRPr="00D45A83" w:rsidRDefault="00883821" w:rsidP="0064193C">
            <w:pPr>
              <w:pStyle w:val="Body"/>
              <w:spacing w:after="0" w:line="240" w:lineRule="auto"/>
              <w:rPr>
                <w:rFonts w:ascii="Arial" w:hAnsi="Arial" w:cs="Arial"/>
                <w:sz w:val="24"/>
                <w:szCs w:val="24"/>
              </w:rPr>
            </w:pPr>
            <w:r w:rsidRPr="00D45A83">
              <w:rPr>
                <w:rFonts w:ascii="Arial" w:hAnsi="Arial" w:cs="Arial"/>
                <w:sz w:val="24"/>
                <w:szCs w:val="24"/>
              </w:rPr>
              <w:t>The following details are required to be provided:</w:t>
            </w:r>
          </w:p>
          <w:p w14:paraId="5C81B6F4"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Customer Id, </w:t>
            </w:r>
          </w:p>
          <w:p w14:paraId="775492D1"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Name, </w:t>
            </w:r>
          </w:p>
          <w:p w14:paraId="02915683"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Address, </w:t>
            </w:r>
          </w:p>
          <w:p w14:paraId="1CB0995D"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Telephone number (home &amp; mobile), </w:t>
            </w:r>
          </w:p>
          <w:p w14:paraId="3DF839FD"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email address</w:t>
            </w:r>
          </w:p>
        </w:tc>
      </w:tr>
    </w:tbl>
    <w:p w14:paraId="74052C42" w14:textId="77777777" w:rsidR="00883821" w:rsidRPr="00D45A83" w:rsidRDefault="00883821" w:rsidP="00883821">
      <w:pPr>
        <w:pStyle w:val="NoSpacing"/>
        <w:rPr>
          <w:rFonts w:ascii="Arial" w:hAnsi="Arial" w:cs="Arial"/>
          <w:sz w:val="24"/>
          <w:szCs w:val="24"/>
        </w:rPr>
      </w:pPr>
    </w:p>
    <w:p w14:paraId="057FDE16"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(2) What is the policy for if a customer is buying a bulk order of a product but not enough are in stock?</w:t>
      </w:r>
    </w:p>
    <w:tbl>
      <w:tblPr>
        <w:tblStyle w:val="TableGrid"/>
        <w:tblW w:w="0" w:type="auto"/>
        <w:tblLook w:val="04A0" w:firstRow="1" w:lastRow="0" w:firstColumn="1" w:lastColumn="0" w:noHBand="0" w:noVBand="1"/>
      </w:tblPr>
      <w:tblGrid>
        <w:gridCol w:w="8630"/>
      </w:tblGrid>
      <w:tr w:rsidR="00883821" w:rsidRPr="00D45A83" w14:paraId="285ED1ED" w14:textId="77777777" w:rsidTr="0064193C">
        <w:tc>
          <w:tcPr>
            <w:tcW w:w="13320" w:type="dxa"/>
          </w:tcPr>
          <w:p w14:paraId="15779A15"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 xml:space="preserve">We will advise of an alternative if out of stock </w:t>
            </w:r>
            <w:proofErr w:type="gramStart"/>
            <w:r w:rsidRPr="00D45A83">
              <w:rPr>
                <w:rFonts w:ascii="Arial" w:hAnsi="Arial" w:cs="Arial"/>
                <w:sz w:val="24"/>
                <w:szCs w:val="24"/>
              </w:rPr>
              <w:t>and also</w:t>
            </w:r>
            <w:proofErr w:type="gramEnd"/>
            <w:r w:rsidRPr="00D45A83">
              <w:rPr>
                <w:rFonts w:ascii="Arial" w:hAnsi="Arial" w:cs="Arial"/>
                <w:sz w:val="24"/>
                <w:szCs w:val="24"/>
              </w:rPr>
              <w:t xml:space="preserve"> when the requested item will be back in stock.</w:t>
            </w:r>
          </w:p>
        </w:tc>
      </w:tr>
    </w:tbl>
    <w:p w14:paraId="58A830B6" w14:textId="1D88CD6C" w:rsidR="00883821" w:rsidRDefault="00883821" w:rsidP="00883821">
      <w:pPr>
        <w:pStyle w:val="NoSpacing"/>
        <w:rPr>
          <w:rFonts w:ascii="Arial" w:hAnsi="Arial" w:cs="Arial"/>
          <w:sz w:val="24"/>
          <w:szCs w:val="24"/>
        </w:rPr>
      </w:pPr>
    </w:p>
    <w:p w14:paraId="243D64EE" w14:textId="6255B6E1" w:rsidR="009A52F5" w:rsidRDefault="009A52F5" w:rsidP="00883821">
      <w:pPr>
        <w:pStyle w:val="NoSpacing"/>
        <w:rPr>
          <w:rFonts w:ascii="Arial" w:hAnsi="Arial" w:cs="Arial"/>
          <w:sz w:val="24"/>
          <w:szCs w:val="24"/>
        </w:rPr>
      </w:pPr>
    </w:p>
    <w:p w14:paraId="0D55CD54" w14:textId="77777777" w:rsidR="009A52F5" w:rsidRPr="00D45A83" w:rsidRDefault="009A52F5" w:rsidP="00883821">
      <w:pPr>
        <w:pStyle w:val="NoSpacing"/>
        <w:rPr>
          <w:rFonts w:ascii="Arial" w:hAnsi="Arial" w:cs="Arial"/>
          <w:sz w:val="24"/>
          <w:szCs w:val="24"/>
        </w:rPr>
      </w:pPr>
    </w:p>
    <w:p w14:paraId="47619820"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(3) For the order details, what details do you wish to be recorded? </w:t>
      </w:r>
    </w:p>
    <w:tbl>
      <w:tblPr>
        <w:tblStyle w:val="TableGrid"/>
        <w:tblW w:w="0" w:type="auto"/>
        <w:tblLook w:val="04A0" w:firstRow="1" w:lastRow="0" w:firstColumn="1" w:lastColumn="0" w:noHBand="0" w:noVBand="1"/>
      </w:tblPr>
      <w:tblGrid>
        <w:gridCol w:w="8630"/>
      </w:tblGrid>
      <w:tr w:rsidR="00883821" w:rsidRPr="00D45A83" w14:paraId="7D8D1810" w14:textId="77777777" w:rsidTr="0064193C">
        <w:tc>
          <w:tcPr>
            <w:tcW w:w="13320" w:type="dxa"/>
          </w:tcPr>
          <w:p w14:paraId="0615CD95"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t>Order Id</w:t>
            </w:r>
          </w:p>
          <w:p w14:paraId="0D7C8B53"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t xml:space="preserve">Customer Id, </w:t>
            </w:r>
          </w:p>
          <w:p w14:paraId="7DF9997C"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lastRenderedPageBreak/>
              <w:t xml:space="preserve">Product Id, </w:t>
            </w:r>
          </w:p>
          <w:p w14:paraId="6B821BEF"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t xml:space="preserve">Product Description, Product Colour (if appropriate/required), Product Price – these details should all be read from the database. </w:t>
            </w:r>
          </w:p>
          <w:p w14:paraId="7976A39F"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t>Quantity ordered</w:t>
            </w:r>
          </w:p>
          <w:p w14:paraId="576FF815" w14:textId="77777777" w:rsidR="00883821" w:rsidRPr="00D45A83" w:rsidRDefault="00883821" w:rsidP="00883821">
            <w:pPr>
              <w:pStyle w:val="ListParagraph"/>
              <w:numPr>
                <w:ilvl w:val="0"/>
                <w:numId w:val="27"/>
              </w:numPr>
              <w:rPr>
                <w:rFonts w:ascii="Arial" w:hAnsi="Arial" w:cs="Arial"/>
                <w:sz w:val="24"/>
                <w:szCs w:val="24"/>
              </w:rPr>
            </w:pPr>
            <w:r w:rsidRPr="00D45A83">
              <w:rPr>
                <w:rFonts w:ascii="Arial" w:hAnsi="Arial" w:cs="Arial"/>
                <w:sz w:val="24"/>
                <w:szCs w:val="24"/>
              </w:rPr>
              <w:t>Delivery date &amp; instructions</w:t>
            </w:r>
          </w:p>
        </w:tc>
      </w:tr>
    </w:tbl>
    <w:p w14:paraId="28E1273C" w14:textId="77777777" w:rsidR="00883821" w:rsidRPr="00D45A83" w:rsidRDefault="00883821" w:rsidP="00883821">
      <w:pPr>
        <w:pStyle w:val="NoSpacing"/>
        <w:rPr>
          <w:rFonts w:ascii="Arial" w:hAnsi="Arial" w:cs="Arial"/>
          <w:sz w:val="24"/>
          <w:szCs w:val="24"/>
        </w:rPr>
      </w:pPr>
    </w:p>
    <w:p w14:paraId="60AAE15E"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(4) Will the order details still be sent to the customer by post?</w:t>
      </w:r>
    </w:p>
    <w:tbl>
      <w:tblPr>
        <w:tblStyle w:val="TableGrid"/>
        <w:tblW w:w="0" w:type="auto"/>
        <w:tblLook w:val="04A0" w:firstRow="1" w:lastRow="0" w:firstColumn="1" w:lastColumn="0" w:noHBand="0" w:noVBand="1"/>
      </w:tblPr>
      <w:tblGrid>
        <w:gridCol w:w="8630"/>
      </w:tblGrid>
      <w:tr w:rsidR="00883821" w:rsidRPr="00D45A83" w14:paraId="61894E66" w14:textId="77777777" w:rsidTr="0064193C">
        <w:tc>
          <w:tcPr>
            <w:tcW w:w="13320" w:type="dxa"/>
          </w:tcPr>
          <w:p w14:paraId="1694B24F"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No, all confirmations are sent by email.</w:t>
            </w:r>
          </w:p>
        </w:tc>
      </w:tr>
    </w:tbl>
    <w:p w14:paraId="6B9186C1" w14:textId="77777777" w:rsidR="00883821" w:rsidRPr="00D45A83" w:rsidRDefault="00883821" w:rsidP="00883821">
      <w:pPr>
        <w:pStyle w:val="NoSpacing"/>
        <w:rPr>
          <w:rFonts w:ascii="Arial" w:hAnsi="Arial" w:cs="Arial"/>
          <w:sz w:val="24"/>
          <w:szCs w:val="24"/>
        </w:rPr>
      </w:pPr>
    </w:p>
    <w:p w14:paraId="48EB82F0" w14:textId="77777777" w:rsidR="00883821" w:rsidRPr="00D45A83" w:rsidRDefault="00883821" w:rsidP="00883821">
      <w:pPr>
        <w:pStyle w:val="NoSpacing"/>
        <w:rPr>
          <w:rFonts w:ascii="Arial" w:hAnsi="Arial" w:cs="Arial"/>
          <w:b/>
          <w:sz w:val="24"/>
          <w:szCs w:val="24"/>
        </w:rPr>
      </w:pPr>
      <w:r w:rsidRPr="00D45A83">
        <w:rPr>
          <w:rFonts w:ascii="Arial" w:hAnsi="Arial" w:cs="Arial"/>
          <w:sz w:val="24"/>
          <w:szCs w:val="24"/>
        </w:rPr>
        <w:t xml:space="preserve"> </w:t>
      </w:r>
      <w:r w:rsidRPr="00D45A83">
        <w:rPr>
          <w:rFonts w:ascii="Arial" w:hAnsi="Arial" w:cs="Arial"/>
          <w:b/>
          <w:sz w:val="24"/>
          <w:szCs w:val="24"/>
        </w:rPr>
        <w:t xml:space="preserve">Customer Registration </w:t>
      </w:r>
    </w:p>
    <w:p w14:paraId="0E0B0F87" w14:textId="77777777" w:rsidR="00883821" w:rsidRPr="00D45A83" w:rsidRDefault="00883821" w:rsidP="00883821">
      <w:pPr>
        <w:spacing w:after="0" w:line="240" w:lineRule="auto"/>
        <w:rPr>
          <w:rFonts w:ascii="Arial" w:hAnsi="Arial" w:cs="Arial"/>
          <w:sz w:val="24"/>
          <w:szCs w:val="24"/>
        </w:rPr>
      </w:pPr>
      <w:r w:rsidRPr="00D45A83">
        <w:rPr>
          <w:rFonts w:ascii="Arial" w:hAnsi="Arial" w:cs="Arial"/>
          <w:sz w:val="24"/>
          <w:szCs w:val="24"/>
        </w:rPr>
        <w:t xml:space="preserve">(1) What happens if the customer is a new customer? </w:t>
      </w:r>
    </w:p>
    <w:tbl>
      <w:tblPr>
        <w:tblStyle w:val="TableGrid"/>
        <w:tblW w:w="0" w:type="auto"/>
        <w:tblLook w:val="04A0" w:firstRow="1" w:lastRow="0" w:firstColumn="1" w:lastColumn="0" w:noHBand="0" w:noVBand="1"/>
      </w:tblPr>
      <w:tblGrid>
        <w:gridCol w:w="8630"/>
      </w:tblGrid>
      <w:tr w:rsidR="00883821" w:rsidRPr="00D45A83" w14:paraId="22DA9A8E" w14:textId="77777777" w:rsidTr="0064193C">
        <w:tc>
          <w:tcPr>
            <w:tcW w:w="13320" w:type="dxa"/>
          </w:tcPr>
          <w:p w14:paraId="595F5574" w14:textId="77777777" w:rsidR="00883821" w:rsidRPr="00D45A83" w:rsidRDefault="00883821" w:rsidP="0064193C">
            <w:pPr>
              <w:pStyle w:val="Body"/>
              <w:spacing w:after="0" w:line="240" w:lineRule="auto"/>
              <w:rPr>
                <w:rFonts w:ascii="Arial" w:hAnsi="Arial" w:cs="Arial"/>
                <w:sz w:val="24"/>
                <w:szCs w:val="24"/>
                <w:lang w:eastAsia="en-US"/>
              </w:rPr>
            </w:pPr>
            <w:r w:rsidRPr="00D45A83">
              <w:rPr>
                <w:rFonts w:ascii="Arial" w:hAnsi="Arial" w:cs="Arial"/>
                <w:sz w:val="24"/>
                <w:szCs w:val="24"/>
                <w:lang w:eastAsia="en-US"/>
              </w:rPr>
              <w:t>If a customer has not registered previously then they will have to prior to placing their order:</w:t>
            </w:r>
          </w:p>
          <w:p w14:paraId="395E31CF"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enter their details (Name, address, telephone number) and submit these details along with their email address and their chosen password.</w:t>
            </w:r>
          </w:p>
          <w:p w14:paraId="6DA9B6E6"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they will then receive a confirmation email asking them to click on a link to activate their account, once this has been done they can then submit their order</w:t>
            </w:r>
          </w:p>
        </w:tc>
      </w:tr>
    </w:tbl>
    <w:p w14:paraId="3767FCF3" w14:textId="77777777" w:rsidR="00883821" w:rsidRPr="00D45A83" w:rsidRDefault="00883821" w:rsidP="00883821">
      <w:pPr>
        <w:spacing w:after="0" w:line="240" w:lineRule="auto"/>
        <w:rPr>
          <w:rFonts w:ascii="Arial" w:hAnsi="Arial" w:cs="Arial"/>
          <w:sz w:val="24"/>
          <w:szCs w:val="24"/>
        </w:rPr>
      </w:pPr>
    </w:p>
    <w:p w14:paraId="2B5FB512" w14:textId="77777777" w:rsidR="00883821" w:rsidRPr="00D45A83" w:rsidRDefault="00883821" w:rsidP="00883821">
      <w:pPr>
        <w:spacing w:after="0" w:line="240" w:lineRule="auto"/>
        <w:rPr>
          <w:rFonts w:ascii="Arial" w:hAnsi="Arial" w:cs="Arial"/>
          <w:sz w:val="24"/>
          <w:szCs w:val="24"/>
        </w:rPr>
      </w:pPr>
      <w:r w:rsidRPr="00D45A83">
        <w:rPr>
          <w:rFonts w:ascii="Arial" w:hAnsi="Arial" w:cs="Arial"/>
          <w:sz w:val="24"/>
          <w:szCs w:val="24"/>
        </w:rPr>
        <w:t xml:space="preserve">(2) What information is needed to register a new customer? </w:t>
      </w:r>
    </w:p>
    <w:tbl>
      <w:tblPr>
        <w:tblStyle w:val="TableGrid"/>
        <w:tblW w:w="0" w:type="auto"/>
        <w:tblLook w:val="04A0" w:firstRow="1" w:lastRow="0" w:firstColumn="1" w:lastColumn="0" w:noHBand="0" w:noVBand="1"/>
      </w:tblPr>
      <w:tblGrid>
        <w:gridCol w:w="8630"/>
      </w:tblGrid>
      <w:tr w:rsidR="00883821" w:rsidRPr="00D45A83" w14:paraId="0136F8D5" w14:textId="77777777" w:rsidTr="0064193C">
        <w:tc>
          <w:tcPr>
            <w:tcW w:w="13320" w:type="dxa"/>
          </w:tcPr>
          <w:p w14:paraId="11B22F43" w14:textId="77777777" w:rsidR="00883821" w:rsidRPr="00D45A83" w:rsidRDefault="00883821" w:rsidP="0064193C">
            <w:pPr>
              <w:pStyle w:val="Body"/>
              <w:rPr>
                <w:rFonts w:ascii="Arial" w:hAnsi="Arial" w:cs="Arial"/>
                <w:sz w:val="24"/>
                <w:szCs w:val="24"/>
              </w:rPr>
            </w:pPr>
            <w:r w:rsidRPr="00D45A83">
              <w:rPr>
                <w:rFonts w:ascii="Arial" w:hAnsi="Arial" w:cs="Arial"/>
                <w:sz w:val="24"/>
                <w:szCs w:val="24"/>
              </w:rPr>
              <w:t>The following details are required to be provided:</w:t>
            </w:r>
          </w:p>
          <w:p w14:paraId="7BCBC7E5"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Customer Id, </w:t>
            </w:r>
          </w:p>
          <w:p w14:paraId="53C0A2FD"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Name, </w:t>
            </w:r>
          </w:p>
          <w:p w14:paraId="2039950F"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Address, </w:t>
            </w:r>
          </w:p>
          <w:p w14:paraId="5C182F6C"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 xml:space="preserve">Telephone number (home &amp; mobile), </w:t>
            </w:r>
          </w:p>
          <w:p w14:paraId="26E02D4F" w14:textId="77777777" w:rsidR="00883821" w:rsidRPr="00D45A83" w:rsidRDefault="00883821" w:rsidP="00883821">
            <w:pPr>
              <w:pStyle w:val="Body"/>
              <w:numPr>
                <w:ilvl w:val="0"/>
                <w:numId w:val="2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rPr>
              <w:t>email address</w:t>
            </w:r>
          </w:p>
        </w:tc>
      </w:tr>
    </w:tbl>
    <w:p w14:paraId="34F4C1A5" w14:textId="77777777" w:rsidR="00883821" w:rsidRPr="00D45A83" w:rsidRDefault="00883821" w:rsidP="00883821">
      <w:pPr>
        <w:spacing w:after="0" w:line="240" w:lineRule="auto"/>
        <w:rPr>
          <w:rFonts w:ascii="Arial" w:hAnsi="Arial" w:cs="Arial"/>
          <w:sz w:val="24"/>
          <w:szCs w:val="24"/>
        </w:rPr>
      </w:pPr>
    </w:p>
    <w:p w14:paraId="2CB5AE9C" w14:textId="77777777" w:rsidR="00883821" w:rsidRPr="00D45A83" w:rsidRDefault="00883821" w:rsidP="00883821">
      <w:pPr>
        <w:spacing w:after="0" w:line="240" w:lineRule="auto"/>
        <w:rPr>
          <w:rFonts w:ascii="Arial" w:hAnsi="Arial" w:cs="Arial"/>
          <w:sz w:val="24"/>
          <w:szCs w:val="24"/>
        </w:rPr>
      </w:pPr>
      <w:r w:rsidRPr="00D45A83">
        <w:rPr>
          <w:rFonts w:ascii="Arial" w:hAnsi="Arial" w:cs="Arial"/>
          <w:sz w:val="24"/>
          <w:szCs w:val="24"/>
        </w:rPr>
        <w:t xml:space="preserve">(3) Does a customer need an account to place an order? </w:t>
      </w:r>
    </w:p>
    <w:tbl>
      <w:tblPr>
        <w:tblStyle w:val="TableGrid"/>
        <w:tblW w:w="0" w:type="auto"/>
        <w:tblLook w:val="04A0" w:firstRow="1" w:lastRow="0" w:firstColumn="1" w:lastColumn="0" w:noHBand="0" w:noVBand="1"/>
      </w:tblPr>
      <w:tblGrid>
        <w:gridCol w:w="8630"/>
      </w:tblGrid>
      <w:tr w:rsidR="00883821" w:rsidRPr="00D45A83" w14:paraId="64F73F39" w14:textId="77777777" w:rsidTr="0064193C">
        <w:trPr>
          <w:trHeight w:val="653"/>
        </w:trPr>
        <w:tc>
          <w:tcPr>
            <w:tcW w:w="13320" w:type="dxa"/>
          </w:tcPr>
          <w:p w14:paraId="50F86994" w14:textId="77777777" w:rsidR="00883821" w:rsidRPr="00D45A83" w:rsidRDefault="00883821" w:rsidP="0064193C">
            <w:pPr>
              <w:rPr>
                <w:rFonts w:ascii="Arial" w:hAnsi="Arial" w:cs="Arial"/>
                <w:sz w:val="24"/>
                <w:szCs w:val="24"/>
              </w:rPr>
            </w:pPr>
            <w:r>
              <w:rPr>
                <w:rFonts w:ascii="Arial" w:hAnsi="Arial" w:cs="Arial"/>
                <w:sz w:val="24"/>
                <w:szCs w:val="24"/>
              </w:rPr>
              <w:t>Customer account is created by staff before placing an order.</w:t>
            </w:r>
          </w:p>
        </w:tc>
      </w:tr>
    </w:tbl>
    <w:p w14:paraId="7C4157CD" w14:textId="77777777" w:rsidR="00883821" w:rsidRPr="00D45A83" w:rsidRDefault="00883821" w:rsidP="00883821">
      <w:pPr>
        <w:pStyle w:val="NoSpacing"/>
        <w:rPr>
          <w:rFonts w:ascii="Arial" w:hAnsi="Arial" w:cs="Arial"/>
          <w:sz w:val="24"/>
          <w:szCs w:val="24"/>
        </w:rPr>
      </w:pPr>
    </w:p>
    <w:p w14:paraId="71D25B77"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(4) The project brief states that discounts can be applied on the manager’s discretion, what conditions have to be </w:t>
      </w:r>
      <w:proofErr w:type="gramStart"/>
      <w:r w:rsidRPr="00D45A83">
        <w:rPr>
          <w:rFonts w:ascii="Arial" w:hAnsi="Arial" w:cs="Arial"/>
          <w:sz w:val="24"/>
          <w:szCs w:val="24"/>
        </w:rPr>
        <w:t>meet</w:t>
      </w:r>
      <w:proofErr w:type="gramEnd"/>
      <w:r w:rsidRPr="00D45A83">
        <w:rPr>
          <w:rFonts w:ascii="Arial" w:hAnsi="Arial" w:cs="Arial"/>
          <w:sz w:val="24"/>
          <w:szCs w:val="24"/>
        </w:rPr>
        <w:t xml:space="preserve"> to be eligible for a discount? </w:t>
      </w:r>
    </w:p>
    <w:tbl>
      <w:tblPr>
        <w:tblStyle w:val="TableGrid"/>
        <w:tblW w:w="0" w:type="auto"/>
        <w:tblLook w:val="04A0" w:firstRow="1" w:lastRow="0" w:firstColumn="1" w:lastColumn="0" w:noHBand="0" w:noVBand="1"/>
      </w:tblPr>
      <w:tblGrid>
        <w:gridCol w:w="8630"/>
      </w:tblGrid>
      <w:tr w:rsidR="00883821" w:rsidRPr="00D45A83" w14:paraId="176FDD49" w14:textId="77777777" w:rsidTr="0064193C">
        <w:tc>
          <w:tcPr>
            <w:tcW w:w="13320" w:type="dxa"/>
          </w:tcPr>
          <w:p w14:paraId="2E0BD825"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£25000</w:t>
            </w:r>
          </w:p>
        </w:tc>
      </w:tr>
    </w:tbl>
    <w:p w14:paraId="3988E4D4" w14:textId="77777777" w:rsidR="00883821" w:rsidRPr="00D45A83" w:rsidRDefault="00883821" w:rsidP="00883821">
      <w:pPr>
        <w:pStyle w:val="NoSpacing"/>
        <w:rPr>
          <w:rFonts w:ascii="Arial" w:hAnsi="Arial" w:cs="Arial"/>
          <w:sz w:val="24"/>
          <w:szCs w:val="24"/>
        </w:rPr>
      </w:pPr>
    </w:p>
    <w:p w14:paraId="53BF7267"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(5) If an order is being discounted, what is the discount rate(s)?</w:t>
      </w:r>
    </w:p>
    <w:tbl>
      <w:tblPr>
        <w:tblStyle w:val="TableGrid"/>
        <w:tblW w:w="0" w:type="auto"/>
        <w:tblLook w:val="04A0" w:firstRow="1" w:lastRow="0" w:firstColumn="1" w:lastColumn="0" w:noHBand="0" w:noVBand="1"/>
      </w:tblPr>
      <w:tblGrid>
        <w:gridCol w:w="8630"/>
      </w:tblGrid>
      <w:tr w:rsidR="00883821" w:rsidRPr="00D45A83" w14:paraId="51AFEE7A" w14:textId="77777777" w:rsidTr="0064193C">
        <w:tc>
          <w:tcPr>
            <w:tcW w:w="13320" w:type="dxa"/>
          </w:tcPr>
          <w:p w14:paraId="7294CE01"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This varies depending on customer purchase history and the item value.</w:t>
            </w:r>
          </w:p>
        </w:tc>
      </w:tr>
    </w:tbl>
    <w:p w14:paraId="655CB0BC" w14:textId="51E8780F" w:rsidR="00883821" w:rsidRDefault="00883821" w:rsidP="00883821">
      <w:pPr>
        <w:pStyle w:val="NoSpacing"/>
        <w:rPr>
          <w:rFonts w:ascii="Arial" w:hAnsi="Arial" w:cs="Arial"/>
          <w:sz w:val="24"/>
          <w:szCs w:val="24"/>
        </w:rPr>
      </w:pPr>
    </w:p>
    <w:p w14:paraId="5E52BB67" w14:textId="26EC4419" w:rsidR="009A52F5" w:rsidRDefault="009A52F5" w:rsidP="00883821">
      <w:pPr>
        <w:pStyle w:val="NoSpacing"/>
        <w:rPr>
          <w:rFonts w:ascii="Arial" w:hAnsi="Arial" w:cs="Arial"/>
          <w:sz w:val="24"/>
          <w:szCs w:val="24"/>
        </w:rPr>
      </w:pPr>
    </w:p>
    <w:p w14:paraId="50FD3937" w14:textId="46B99FCE" w:rsidR="009A52F5" w:rsidRDefault="009A52F5" w:rsidP="00883821">
      <w:pPr>
        <w:pStyle w:val="NoSpacing"/>
        <w:rPr>
          <w:rFonts w:ascii="Arial" w:hAnsi="Arial" w:cs="Arial"/>
          <w:sz w:val="24"/>
          <w:szCs w:val="24"/>
        </w:rPr>
      </w:pPr>
    </w:p>
    <w:p w14:paraId="5A34814B" w14:textId="2B5103D2" w:rsidR="009A52F5" w:rsidRDefault="009A52F5" w:rsidP="00883821">
      <w:pPr>
        <w:pStyle w:val="NoSpacing"/>
        <w:rPr>
          <w:rFonts w:ascii="Arial" w:hAnsi="Arial" w:cs="Arial"/>
          <w:sz w:val="24"/>
          <w:szCs w:val="24"/>
        </w:rPr>
      </w:pPr>
    </w:p>
    <w:p w14:paraId="5E0C6681" w14:textId="1CC54D30" w:rsidR="009A52F5" w:rsidRDefault="009A52F5" w:rsidP="00883821">
      <w:pPr>
        <w:pStyle w:val="NoSpacing"/>
        <w:rPr>
          <w:rFonts w:ascii="Arial" w:hAnsi="Arial" w:cs="Arial"/>
          <w:sz w:val="24"/>
          <w:szCs w:val="24"/>
        </w:rPr>
      </w:pPr>
    </w:p>
    <w:p w14:paraId="582EFA9C" w14:textId="1D511A26" w:rsidR="009A52F5" w:rsidRDefault="009A52F5" w:rsidP="00883821">
      <w:pPr>
        <w:pStyle w:val="NoSpacing"/>
        <w:rPr>
          <w:rFonts w:ascii="Arial" w:hAnsi="Arial" w:cs="Arial"/>
          <w:sz w:val="24"/>
          <w:szCs w:val="24"/>
        </w:rPr>
      </w:pPr>
    </w:p>
    <w:p w14:paraId="4B64F7B9" w14:textId="77777777" w:rsidR="009A52F5" w:rsidRPr="00D45A83" w:rsidRDefault="009A52F5" w:rsidP="00883821">
      <w:pPr>
        <w:pStyle w:val="NoSpacing"/>
        <w:rPr>
          <w:rFonts w:ascii="Arial" w:hAnsi="Arial" w:cs="Arial"/>
          <w:sz w:val="24"/>
          <w:szCs w:val="24"/>
        </w:rPr>
      </w:pPr>
    </w:p>
    <w:p w14:paraId="2FF50426"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(6) How does a customer log into their account?</w:t>
      </w:r>
    </w:p>
    <w:tbl>
      <w:tblPr>
        <w:tblStyle w:val="TableGrid"/>
        <w:tblW w:w="0" w:type="auto"/>
        <w:tblLook w:val="04A0" w:firstRow="1" w:lastRow="0" w:firstColumn="1" w:lastColumn="0" w:noHBand="0" w:noVBand="1"/>
      </w:tblPr>
      <w:tblGrid>
        <w:gridCol w:w="8630"/>
      </w:tblGrid>
      <w:tr w:rsidR="00883821" w:rsidRPr="00D45A83" w14:paraId="4BB6A846" w14:textId="77777777" w:rsidTr="0064193C">
        <w:tc>
          <w:tcPr>
            <w:tcW w:w="13320" w:type="dxa"/>
          </w:tcPr>
          <w:p w14:paraId="65ACF633" w14:textId="77777777" w:rsidR="00883821" w:rsidRPr="00D45A83" w:rsidRDefault="00883821" w:rsidP="0064193C">
            <w:pPr>
              <w:pStyle w:val="Body"/>
              <w:spacing w:after="0" w:line="240" w:lineRule="auto"/>
              <w:rPr>
                <w:rFonts w:ascii="Arial" w:hAnsi="Arial" w:cs="Arial"/>
                <w:sz w:val="24"/>
                <w:szCs w:val="24"/>
                <w:lang w:eastAsia="en-US"/>
              </w:rPr>
            </w:pPr>
            <w:r w:rsidRPr="00D45A83">
              <w:rPr>
                <w:rFonts w:ascii="Arial" w:hAnsi="Arial" w:cs="Arial"/>
                <w:sz w:val="24"/>
                <w:szCs w:val="24"/>
                <w:lang w:eastAsia="en-US"/>
              </w:rPr>
              <w:t>If a customer has not registered previously then they will have to prior to placing their order:</w:t>
            </w:r>
          </w:p>
          <w:p w14:paraId="376DFEE9"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enter their details (Name, address, telephone number) and submit these details along with their email address and their chosen password.</w:t>
            </w:r>
          </w:p>
          <w:p w14:paraId="11D8F834" w14:textId="77777777" w:rsidR="00883821" w:rsidRPr="00D45A83" w:rsidRDefault="00883821" w:rsidP="00883821">
            <w:pPr>
              <w:pStyle w:val="Body"/>
              <w:numPr>
                <w:ilvl w:val="0"/>
                <w:numId w:val="2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they will then receive a confirmation email asking them to click on a link to activate their account, once this has been done they can then submit their order</w:t>
            </w:r>
          </w:p>
        </w:tc>
      </w:tr>
    </w:tbl>
    <w:p w14:paraId="396266EA" w14:textId="77777777" w:rsidR="00883821" w:rsidRPr="00D45A83" w:rsidRDefault="00883821" w:rsidP="00883821">
      <w:pPr>
        <w:pStyle w:val="NoSpacing"/>
        <w:rPr>
          <w:rFonts w:ascii="Arial" w:hAnsi="Arial" w:cs="Arial"/>
          <w:sz w:val="24"/>
          <w:szCs w:val="24"/>
        </w:rPr>
      </w:pPr>
    </w:p>
    <w:p w14:paraId="0F12DE8D"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(7) If a customer can access their account then what information can they see? For example: Previous Orders, Change Address etc.</w:t>
      </w:r>
    </w:p>
    <w:tbl>
      <w:tblPr>
        <w:tblStyle w:val="TableGrid"/>
        <w:tblW w:w="0" w:type="auto"/>
        <w:tblLook w:val="04A0" w:firstRow="1" w:lastRow="0" w:firstColumn="1" w:lastColumn="0" w:noHBand="0" w:noVBand="1"/>
      </w:tblPr>
      <w:tblGrid>
        <w:gridCol w:w="8630"/>
      </w:tblGrid>
      <w:tr w:rsidR="00883821" w:rsidRPr="00D45A83" w14:paraId="61CDF4A1" w14:textId="77777777" w:rsidTr="0064193C">
        <w:tc>
          <w:tcPr>
            <w:tcW w:w="13320" w:type="dxa"/>
          </w:tcPr>
          <w:p w14:paraId="61F07BE5"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Their personal details and all previous orders in last 18 months.</w:t>
            </w:r>
          </w:p>
        </w:tc>
      </w:tr>
    </w:tbl>
    <w:p w14:paraId="352EA8AB" w14:textId="77777777" w:rsidR="00883821" w:rsidRPr="00D45A83" w:rsidRDefault="00883821" w:rsidP="00883821">
      <w:pPr>
        <w:pStyle w:val="NoSpacing"/>
        <w:rPr>
          <w:rFonts w:ascii="Arial" w:hAnsi="Arial" w:cs="Arial"/>
          <w:b/>
          <w:sz w:val="24"/>
          <w:szCs w:val="24"/>
        </w:rPr>
      </w:pPr>
    </w:p>
    <w:p w14:paraId="5A097C57"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Cancelling an Order</w:t>
      </w:r>
    </w:p>
    <w:p w14:paraId="38F3F5BD"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What is the policy for cancelations? </w:t>
      </w:r>
    </w:p>
    <w:tbl>
      <w:tblPr>
        <w:tblStyle w:val="TableGrid"/>
        <w:tblW w:w="13178" w:type="dxa"/>
        <w:tblLook w:val="04A0" w:firstRow="1" w:lastRow="0" w:firstColumn="1" w:lastColumn="0" w:noHBand="0" w:noVBand="1"/>
      </w:tblPr>
      <w:tblGrid>
        <w:gridCol w:w="13178"/>
      </w:tblGrid>
      <w:tr w:rsidR="00883821" w:rsidRPr="00D45A83" w14:paraId="4DAC13C9" w14:textId="77777777" w:rsidTr="0064193C">
        <w:trPr>
          <w:trHeight w:val="254"/>
        </w:trPr>
        <w:tc>
          <w:tcPr>
            <w:tcW w:w="13178" w:type="dxa"/>
          </w:tcPr>
          <w:p w14:paraId="02272F3A"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Orders can be cancelled up to 48 hours after order placement.</w:t>
            </w:r>
          </w:p>
          <w:p w14:paraId="344B7633" w14:textId="77777777" w:rsidR="00883821" w:rsidRPr="00D45A83" w:rsidRDefault="00883821" w:rsidP="0064193C">
            <w:pPr>
              <w:pStyle w:val="NoSpacing"/>
              <w:rPr>
                <w:rFonts w:ascii="Arial" w:hAnsi="Arial" w:cs="Arial"/>
                <w:sz w:val="24"/>
                <w:szCs w:val="24"/>
              </w:rPr>
            </w:pPr>
          </w:p>
          <w:p w14:paraId="3EC7AFA5" w14:textId="77777777" w:rsidR="00921D82" w:rsidRDefault="00883821" w:rsidP="0064193C">
            <w:pPr>
              <w:pStyle w:val="NoSpacing"/>
              <w:rPr>
                <w:rFonts w:ascii="Arial" w:hAnsi="Arial" w:cs="Arial"/>
                <w:sz w:val="24"/>
                <w:szCs w:val="24"/>
              </w:rPr>
            </w:pPr>
            <w:r w:rsidRPr="00D45A83">
              <w:rPr>
                <w:rFonts w:ascii="Arial" w:hAnsi="Arial" w:cs="Arial"/>
                <w:sz w:val="24"/>
                <w:szCs w:val="24"/>
              </w:rPr>
              <w:t xml:space="preserve">When a customer cancels an </w:t>
            </w:r>
            <w:proofErr w:type="gramStart"/>
            <w:r w:rsidRPr="00D45A83">
              <w:rPr>
                <w:rFonts w:ascii="Arial" w:hAnsi="Arial" w:cs="Arial"/>
                <w:sz w:val="24"/>
                <w:szCs w:val="24"/>
              </w:rPr>
              <w:t>order</w:t>
            </w:r>
            <w:proofErr w:type="gramEnd"/>
            <w:r w:rsidRPr="00D45A83">
              <w:rPr>
                <w:rFonts w:ascii="Arial" w:hAnsi="Arial" w:cs="Arial"/>
                <w:sz w:val="24"/>
                <w:szCs w:val="24"/>
              </w:rPr>
              <w:t xml:space="preserve"> we check the delivery date, if it is less than 48 hours </w:t>
            </w:r>
          </w:p>
          <w:p w14:paraId="5114F58E" w14:textId="77777777" w:rsidR="00921D82" w:rsidRDefault="00883821" w:rsidP="0064193C">
            <w:pPr>
              <w:pStyle w:val="NoSpacing"/>
              <w:rPr>
                <w:rFonts w:ascii="Arial" w:hAnsi="Arial" w:cs="Arial"/>
                <w:sz w:val="24"/>
                <w:szCs w:val="24"/>
              </w:rPr>
            </w:pPr>
            <w:r w:rsidRPr="00D45A83">
              <w:rPr>
                <w:rFonts w:ascii="Arial" w:hAnsi="Arial" w:cs="Arial"/>
                <w:sz w:val="24"/>
                <w:szCs w:val="24"/>
              </w:rPr>
              <w:t xml:space="preserve">before the delivery date there is a 25% cancellation fee. Orders can be cancelled up to 48 </w:t>
            </w:r>
          </w:p>
          <w:p w14:paraId="76456FAE" w14:textId="77777777" w:rsidR="00921D82" w:rsidRDefault="00883821" w:rsidP="0064193C">
            <w:pPr>
              <w:pStyle w:val="NoSpacing"/>
              <w:rPr>
                <w:rFonts w:ascii="Arial" w:hAnsi="Arial" w:cs="Arial"/>
                <w:sz w:val="24"/>
                <w:szCs w:val="24"/>
              </w:rPr>
            </w:pPr>
            <w:r w:rsidRPr="00D45A83">
              <w:rPr>
                <w:rFonts w:ascii="Arial" w:hAnsi="Arial" w:cs="Arial"/>
                <w:sz w:val="24"/>
                <w:szCs w:val="24"/>
              </w:rPr>
              <w:t xml:space="preserve">hours after order placement. All details regarding a cancelled order require to be deleted </w:t>
            </w:r>
          </w:p>
          <w:p w14:paraId="4E0249DC" w14:textId="2C1D2C9E" w:rsidR="00883821" w:rsidRPr="00D45A83" w:rsidRDefault="00883821" w:rsidP="0064193C">
            <w:pPr>
              <w:pStyle w:val="NoSpacing"/>
              <w:rPr>
                <w:rFonts w:ascii="Arial" w:hAnsi="Arial" w:cs="Arial"/>
                <w:sz w:val="24"/>
                <w:szCs w:val="24"/>
              </w:rPr>
            </w:pPr>
            <w:r w:rsidRPr="00D45A83">
              <w:rPr>
                <w:rFonts w:ascii="Arial" w:hAnsi="Arial" w:cs="Arial"/>
                <w:sz w:val="24"/>
                <w:szCs w:val="24"/>
              </w:rPr>
              <w:t>from the system.</w:t>
            </w:r>
          </w:p>
          <w:p w14:paraId="48D86AC4" w14:textId="77777777" w:rsidR="00883821" w:rsidRPr="00D45A83" w:rsidRDefault="00883821" w:rsidP="0064193C">
            <w:pPr>
              <w:pStyle w:val="NoSpacing"/>
              <w:rPr>
                <w:rFonts w:ascii="Arial" w:hAnsi="Arial" w:cs="Arial"/>
                <w:sz w:val="24"/>
                <w:szCs w:val="24"/>
              </w:rPr>
            </w:pPr>
          </w:p>
          <w:p w14:paraId="3184C5FC"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Customers can cancel orders over the phone or by calling into the store.</w:t>
            </w:r>
          </w:p>
        </w:tc>
      </w:tr>
    </w:tbl>
    <w:p w14:paraId="5D7FEB8C" w14:textId="77777777" w:rsidR="00883821" w:rsidRPr="00D45A83" w:rsidRDefault="00883821" w:rsidP="00883821">
      <w:pPr>
        <w:pStyle w:val="NoSpacing"/>
        <w:rPr>
          <w:rFonts w:ascii="Arial" w:hAnsi="Arial" w:cs="Arial"/>
          <w:sz w:val="24"/>
          <w:szCs w:val="24"/>
        </w:rPr>
      </w:pPr>
    </w:p>
    <w:p w14:paraId="0F7C386C" w14:textId="77777777" w:rsidR="00883821" w:rsidRPr="00D45A83" w:rsidRDefault="00883821" w:rsidP="00883821">
      <w:pPr>
        <w:pStyle w:val="NoSpacing"/>
        <w:rPr>
          <w:rFonts w:ascii="Arial" w:hAnsi="Arial" w:cs="Arial"/>
          <w:sz w:val="24"/>
          <w:szCs w:val="24"/>
        </w:rPr>
      </w:pPr>
    </w:p>
    <w:p w14:paraId="2B8D438E" w14:textId="77777777" w:rsidR="00883821" w:rsidRDefault="00883821" w:rsidP="00883821">
      <w:pPr>
        <w:pStyle w:val="NoSpacing"/>
        <w:rPr>
          <w:rFonts w:ascii="Arial" w:hAnsi="Arial" w:cs="Arial"/>
          <w:b/>
          <w:sz w:val="24"/>
          <w:szCs w:val="24"/>
        </w:rPr>
      </w:pPr>
    </w:p>
    <w:p w14:paraId="65655A87" w14:textId="77777777" w:rsidR="00883821" w:rsidRDefault="00883821" w:rsidP="00883821">
      <w:pPr>
        <w:pStyle w:val="NoSpacing"/>
        <w:rPr>
          <w:rFonts w:ascii="Arial" w:hAnsi="Arial" w:cs="Arial"/>
          <w:b/>
          <w:sz w:val="24"/>
          <w:szCs w:val="24"/>
        </w:rPr>
      </w:pPr>
    </w:p>
    <w:p w14:paraId="7C4ED2DE" w14:textId="77777777" w:rsidR="00883821" w:rsidRDefault="00883821" w:rsidP="00883821">
      <w:pPr>
        <w:pStyle w:val="NoSpacing"/>
        <w:rPr>
          <w:rFonts w:ascii="Arial" w:hAnsi="Arial" w:cs="Arial"/>
          <w:b/>
          <w:sz w:val="24"/>
          <w:szCs w:val="24"/>
        </w:rPr>
      </w:pPr>
    </w:p>
    <w:p w14:paraId="76FC8914" w14:textId="77777777" w:rsidR="00883821" w:rsidRPr="00D45A83" w:rsidRDefault="00883821" w:rsidP="00883821">
      <w:pPr>
        <w:pStyle w:val="NoSpacing"/>
        <w:rPr>
          <w:rFonts w:ascii="Arial" w:hAnsi="Arial" w:cs="Arial"/>
          <w:sz w:val="24"/>
          <w:szCs w:val="24"/>
        </w:rPr>
      </w:pPr>
      <w:r w:rsidRPr="00D45A83">
        <w:rPr>
          <w:rFonts w:ascii="Arial" w:hAnsi="Arial" w:cs="Arial"/>
          <w:b/>
          <w:sz w:val="24"/>
          <w:szCs w:val="24"/>
        </w:rPr>
        <w:t xml:space="preserve">Amending Orders </w:t>
      </w:r>
    </w:p>
    <w:p w14:paraId="5123BCF9" w14:textId="77777777" w:rsidR="00883821" w:rsidRPr="00D45A83" w:rsidRDefault="00883821" w:rsidP="00883821">
      <w:pPr>
        <w:pStyle w:val="NoSpacing"/>
        <w:numPr>
          <w:ilvl w:val="0"/>
          <w:numId w:val="28"/>
        </w:numPr>
        <w:rPr>
          <w:rFonts w:ascii="Arial" w:hAnsi="Arial" w:cs="Arial"/>
          <w:sz w:val="24"/>
          <w:szCs w:val="24"/>
        </w:rPr>
      </w:pPr>
      <w:r w:rsidRPr="00D45A83">
        <w:rPr>
          <w:rFonts w:ascii="Arial" w:hAnsi="Arial" w:cs="Arial"/>
          <w:sz w:val="24"/>
          <w:szCs w:val="24"/>
        </w:rPr>
        <w:t xml:space="preserve">Are customers, after placing an order, able to amend it? </w:t>
      </w:r>
    </w:p>
    <w:p w14:paraId="63158E45" w14:textId="77777777" w:rsidR="00883821" w:rsidRPr="00D45A83" w:rsidRDefault="00883821" w:rsidP="00883821">
      <w:pPr>
        <w:pStyle w:val="NoSpacing"/>
        <w:numPr>
          <w:ilvl w:val="0"/>
          <w:numId w:val="28"/>
        </w:numPr>
        <w:rPr>
          <w:rFonts w:ascii="Arial" w:hAnsi="Arial" w:cs="Arial"/>
          <w:sz w:val="24"/>
          <w:szCs w:val="24"/>
        </w:rPr>
      </w:pPr>
      <w:r w:rsidRPr="00D45A83">
        <w:rPr>
          <w:rFonts w:ascii="Arial" w:hAnsi="Arial" w:cs="Arial"/>
          <w:sz w:val="24"/>
          <w:szCs w:val="24"/>
        </w:rPr>
        <w:t>If so, then how long do customers have before they can no longer amend orders?</w:t>
      </w:r>
    </w:p>
    <w:tbl>
      <w:tblPr>
        <w:tblStyle w:val="TableGrid"/>
        <w:tblW w:w="0" w:type="auto"/>
        <w:tblLook w:val="04A0" w:firstRow="1" w:lastRow="0" w:firstColumn="1" w:lastColumn="0" w:noHBand="0" w:noVBand="1"/>
      </w:tblPr>
      <w:tblGrid>
        <w:gridCol w:w="8630"/>
      </w:tblGrid>
      <w:tr w:rsidR="00883821" w:rsidRPr="00D45A83" w14:paraId="10BCE790" w14:textId="77777777" w:rsidTr="0064193C">
        <w:tc>
          <w:tcPr>
            <w:tcW w:w="13178" w:type="dxa"/>
          </w:tcPr>
          <w:p w14:paraId="4CFFE9E5"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Orders can be amended up to 48 hours after order placement. If it is less than 48 hours prior to the delivery date, there will be a 10% charge.</w:t>
            </w:r>
          </w:p>
        </w:tc>
      </w:tr>
    </w:tbl>
    <w:p w14:paraId="3A0C2BF8" w14:textId="77777777" w:rsidR="00883821" w:rsidRPr="00D45A83" w:rsidRDefault="00883821" w:rsidP="00883821">
      <w:pPr>
        <w:pStyle w:val="NoSpacing"/>
        <w:rPr>
          <w:rFonts w:ascii="Arial" w:hAnsi="Arial" w:cs="Arial"/>
          <w:sz w:val="24"/>
          <w:szCs w:val="24"/>
        </w:rPr>
      </w:pPr>
    </w:p>
    <w:p w14:paraId="7FFFACD2"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(3) In what ways are customers able to amend orders? </w:t>
      </w:r>
    </w:p>
    <w:tbl>
      <w:tblPr>
        <w:tblStyle w:val="TableGrid"/>
        <w:tblW w:w="0" w:type="auto"/>
        <w:tblLook w:val="04A0" w:firstRow="1" w:lastRow="0" w:firstColumn="1" w:lastColumn="0" w:noHBand="0" w:noVBand="1"/>
      </w:tblPr>
      <w:tblGrid>
        <w:gridCol w:w="8630"/>
      </w:tblGrid>
      <w:tr w:rsidR="00883821" w:rsidRPr="00D45A83" w14:paraId="2875873F" w14:textId="77777777" w:rsidTr="0064193C">
        <w:tc>
          <w:tcPr>
            <w:tcW w:w="13178" w:type="dxa"/>
          </w:tcPr>
          <w:p w14:paraId="0E95EB6E"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Online and by phone.</w:t>
            </w:r>
          </w:p>
        </w:tc>
      </w:tr>
    </w:tbl>
    <w:p w14:paraId="3FD23CC6" w14:textId="77777777" w:rsidR="00883821" w:rsidRPr="00D45A83" w:rsidRDefault="00883821" w:rsidP="00883821">
      <w:pPr>
        <w:pStyle w:val="NoSpacing"/>
        <w:rPr>
          <w:rFonts w:ascii="Arial" w:hAnsi="Arial" w:cs="Arial"/>
          <w:b/>
          <w:sz w:val="24"/>
          <w:szCs w:val="24"/>
        </w:rPr>
      </w:pPr>
    </w:p>
    <w:p w14:paraId="7F725D4E" w14:textId="7B805ED4" w:rsidR="00883821" w:rsidRDefault="00883821" w:rsidP="00883821">
      <w:pPr>
        <w:pStyle w:val="NoSpacing"/>
        <w:rPr>
          <w:rFonts w:ascii="Arial" w:hAnsi="Arial" w:cs="Arial"/>
          <w:b/>
          <w:sz w:val="24"/>
          <w:szCs w:val="24"/>
        </w:rPr>
      </w:pPr>
    </w:p>
    <w:p w14:paraId="06C2D711" w14:textId="7BC157F3" w:rsidR="009A52F5" w:rsidRDefault="009A52F5" w:rsidP="00883821">
      <w:pPr>
        <w:pStyle w:val="NoSpacing"/>
        <w:rPr>
          <w:rFonts w:ascii="Arial" w:hAnsi="Arial" w:cs="Arial"/>
          <w:b/>
          <w:sz w:val="24"/>
          <w:szCs w:val="24"/>
        </w:rPr>
      </w:pPr>
    </w:p>
    <w:p w14:paraId="43580EFF" w14:textId="24442115" w:rsidR="009A52F5" w:rsidRDefault="009A52F5" w:rsidP="00883821">
      <w:pPr>
        <w:pStyle w:val="NoSpacing"/>
        <w:rPr>
          <w:rFonts w:ascii="Arial" w:hAnsi="Arial" w:cs="Arial"/>
          <w:b/>
          <w:sz w:val="24"/>
          <w:szCs w:val="24"/>
        </w:rPr>
      </w:pPr>
    </w:p>
    <w:p w14:paraId="64B5F14D" w14:textId="77777777" w:rsidR="009A52F5" w:rsidRPr="00D45A83" w:rsidRDefault="009A52F5" w:rsidP="00883821">
      <w:pPr>
        <w:pStyle w:val="NoSpacing"/>
        <w:rPr>
          <w:rFonts w:ascii="Arial" w:hAnsi="Arial" w:cs="Arial"/>
          <w:b/>
          <w:sz w:val="24"/>
          <w:szCs w:val="24"/>
        </w:rPr>
      </w:pPr>
    </w:p>
    <w:p w14:paraId="61727052" w14:textId="77777777" w:rsidR="00883821" w:rsidRPr="00D45A83" w:rsidRDefault="00883821" w:rsidP="00883821">
      <w:pPr>
        <w:pStyle w:val="NoSpacing"/>
        <w:rPr>
          <w:rFonts w:ascii="Arial" w:hAnsi="Arial" w:cs="Arial"/>
          <w:b/>
          <w:sz w:val="24"/>
          <w:szCs w:val="24"/>
        </w:rPr>
      </w:pPr>
    </w:p>
    <w:p w14:paraId="7E4BE4B5"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Returning Items</w:t>
      </w:r>
    </w:p>
    <w:p w14:paraId="4091FBAD"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What is the procedure for returning items? </w:t>
      </w:r>
    </w:p>
    <w:tbl>
      <w:tblPr>
        <w:tblStyle w:val="TableGrid"/>
        <w:tblW w:w="0" w:type="auto"/>
        <w:tblLook w:val="04A0" w:firstRow="1" w:lastRow="0" w:firstColumn="1" w:lastColumn="0" w:noHBand="0" w:noVBand="1"/>
      </w:tblPr>
      <w:tblGrid>
        <w:gridCol w:w="8630"/>
      </w:tblGrid>
      <w:tr w:rsidR="00883821" w:rsidRPr="00D45A83" w14:paraId="23C3AF7B" w14:textId="77777777" w:rsidTr="0064193C">
        <w:tc>
          <w:tcPr>
            <w:tcW w:w="13178" w:type="dxa"/>
          </w:tcPr>
          <w:p w14:paraId="3B70E281" w14:textId="77777777" w:rsidR="00883821" w:rsidRPr="00D45A83" w:rsidRDefault="00883821" w:rsidP="0064193C">
            <w:pPr>
              <w:rPr>
                <w:rFonts w:ascii="Arial" w:hAnsi="Arial" w:cs="Arial"/>
                <w:sz w:val="24"/>
                <w:szCs w:val="24"/>
              </w:rPr>
            </w:pPr>
            <w:r w:rsidRPr="00D45A83">
              <w:rPr>
                <w:rFonts w:ascii="Arial" w:hAnsi="Arial" w:cs="Arial"/>
                <w:sz w:val="24"/>
                <w:szCs w:val="24"/>
              </w:rPr>
              <w:t>Yes, the customer can return items within 28 days of purchase.</w:t>
            </w:r>
          </w:p>
          <w:p w14:paraId="74AE53B7" w14:textId="77777777" w:rsidR="00883821" w:rsidRPr="00D45A83" w:rsidRDefault="00883821" w:rsidP="0064193C">
            <w:pPr>
              <w:rPr>
                <w:rFonts w:ascii="Arial" w:hAnsi="Arial" w:cs="Arial"/>
                <w:sz w:val="24"/>
                <w:szCs w:val="24"/>
              </w:rPr>
            </w:pPr>
          </w:p>
          <w:p w14:paraId="5ECE800D" w14:textId="77777777" w:rsidR="00883821" w:rsidRPr="00D45A83" w:rsidRDefault="00883821" w:rsidP="0064193C">
            <w:pPr>
              <w:rPr>
                <w:rFonts w:ascii="Arial" w:hAnsi="Arial" w:cs="Arial"/>
                <w:sz w:val="24"/>
                <w:szCs w:val="24"/>
              </w:rPr>
            </w:pPr>
            <w:r w:rsidRPr="00D45A83">
              <w:rPr>
                <w:rFonts w:ascii="Arial" w:hAnsi="Arial" w:cs="Arial"/>
                <w:sz w:val="24"/>
                <w:szCs w:val="24"/>
              </w:rPr>
              <w:t>This can be done online, by accessing their order and printing out a returns label and mailing the item to us or alternatively by bringing the item(s) into the store.</w:t>
            </w:r>
          </w:p>
          <w:p w14:paraId="33135435" w14:textId="77777777" w:rsidR="00883821" w:rsidRPr="00D45A83" w:rsidRDefault="00883821" w:rsidP="0064193C">
            <w:pPr>
              <w:rPr>
                <w:rFonts w:ascii="Arial" w:hAnsi="Arial" w:cs="Arial"/>
                <w:sz w:val="24"/>
                <w:szCs w:val="24"/>
              </w:rPr>
            </w:pPr>
          </w:p>
          <w:p w14:paraId="079234CC" w14:textId="77777777" w:rsidR="00883821" w:rsidRPr="00D45A83" w:rsidRDefault="00883821" w:rsidP="0064193C">
            <w:pPr>
              <w:rPr>
                <w:rFonts w:ascii="Arial" w:hAnsi="Arial" w:cs="Arial"/>
                <w:sz w:val="24"/>
                <w:szCs w:val="24"/>
              </w:rPr>
            </w:pPr>
            <w:r w:rsidRPr="00D45A83">
              <w:rPr>
                <w:rFonts w:ascii="Arial" w:hAnsi="Arial" w:cs="Arial"/>
                <w:sz w:val="24"/>
                <w:szCs w:val="24"/>
              </w:rPr>
              <w:t>We require that the following details are recorded for each item returned:</w:t>
            </w:r>
          </w:p>
          <w:p w14:paraId="0F002ACA"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Order Id</w:t>
            </w:r>
          </w:p>
          <w:p w14:paraId="14762F19"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Item Code</w:t>
            </w:r>
          </w:p>
          <w:p w14:paraId="14F98FE7"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Date of Return</w:t>
            </w:r>
          </w:p>
          <w:p w14:paraId="45123EC6"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Reason for return</w:t>
            </w:r>
          </w:p>
          <w:p w14:paraId="67FF1210"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Condition of item</w:t>
            </w:r>
          </w:p>
          <w:p w14:paraId="3F64CB60"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Customer No</w:t>
            </w:r>
          </w:p>
          <w:p w14:paraId="18DAFA5E" w14:textId="77777777" w:rsidR="00883821" w:rsidRPr="00D45A83" w:rsidRDefault="00883821" w:rsidP="00883821">
            <w:pPr>
              <w:numPr>
                <w:ilvl w:val="0"/>
                <w:numId w:val="29"/>
              </w:numPr>
              <w:rPr>
                <w:rFonts w:ascii="Arial" w:hAnsi="Arial" w:cs="Arial"/>
                <w:sz w:val="24"/>
                <w:szCs w:val="24"/>
              </w:rPr>
            </w:pPr>
            <w:r w:rsidRPr="00D45A83">
              <w:rPr>
                <w:rFonts w:ascii="Arial" w:hAnsi="Arial" w:cs="Arial"/>
                <w:sz w:val="24"/>
                <w:szCs w:val="24"/>
              </w:rPr>
              <w:t>Customer contact details</w:t>
            </w:r>
          </w:p>
        </w:tc>
      </w:tr>
    </w:tbl>
    <w:p w14:paraId="252FD887" w14:textId="77777777" w:rsidR="00883821" w:rsidRPr="00D45A83" w:rsidRDefault="00883821" w:rsidP="00883821">
      <w:pPr>
        <w:pStyle w:val="NoSpacing"/>
        <w:rPr>
          <w:rFonts w:ascii="Arial" w:hAnsi="Arial" w:cs="Arial"/>
          <w:sz w:val="24"/>
          <w:szCs w:val="24"/>
        </w:rPr>
      </w:pPr>
    </w:p>
    <w:p w14:paraId="37927A87"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Delivery Options</w:t>
      </w:r>
    </w:p>
    <w:p w14:paraId="09734B76"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(1) What is the average delivery time for an order?</w:t>
      </w:r>
    </w:p>
    <w:tbl>
      <w:tblPr>
        <w:tblStyle w:val="TableGrid"/>
        <w:tblW w:w="0" w:type="auto"/>
        <w:tblLook w:val="04A0" w:firstRow="1" w:lastRow="0" w:firstColumn="1" w:lastColumn="0" w:noHBand="0" w:noVBand="1"/>
      </w:tblPr>
      <w:tblGrid>
        <w:gridCol w:w="8630"/>
      </w:tblGrid>
      <w:tr w:rsidR="00883821" w:rsidRPr="00D45A83" w14:paraId="7857CA55" w14:textId="77777777" w:rsidTr="0064193C">
        <w:tc>
          <w:tcPr>
            <w:tcW w:w="13178" w:type="dxa"/>
          </w:tcPr>
          <w:p w14:paraId="2722AD1C"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This is dependent on the item ordered</w:t>
            </w:r>
          </w:p>
        </w:tc>
      </w:tr>
    </w:tbl>
    <w:p w14:paraId="5AFA23CD" w14:textId="77777777" w:rsidR="00883821" w:rsidRPr="00D45A83" w:rsidRDefault="00883821" w:rsidP="00883821">
      <w:pPr>
        <w:pStyle w:val="NoSpacing"/>
        <w:rPr>
          <w:rFonts w:ascii="Arial" w:hAnsi="Arial" w:cs="Arial"/>
          <w:sz w:val="24"/>
          <w:szCs w:val="24"/>
        </w:rPr>
      </w:pPr>
    </w:p>
    <w:p w14:paraId="493C524E" w14:textId="77777777" w:rsidR="00883821" w:rsidRDefault="00883821" w:rsidP="00883821">
      <w:pPr>
        <w:pStyle w:val="NoSpacing"/>
        <w:rPr>
          <w:rFonts w:ascii="Arial" w:hAnsi="Arial" w:cs="Arial"/>
          <w:b/>
          <w:sz w:val="24"/>
          <w:szCs w:val="24"/>
        </w:rPr>
      </w:pPr>
    </w:p>
    <w:p w14:paraId="2A2E4438"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Tracking an Order</w:t>
      </w:r>
    </w:p>
    <w:p w14:paraId="4BFBCF91"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How does a customer track </w:t>
      </w:r>
      <w:proofErr w:type="gramStart"/>
      <w:r w:rsidRPr="00D45A83">
        <w:rPr>
          <w:rFonts w:ascii="Arial" w:hAnsi="Arial" w:cs="Arial"/>
          <w:sz w:val="24"/>
          <w:szCs w:val="24"/>
        </w:rPr>
        <w:t>orders</w:t>
      </w:r>
      <w:proofErr w:type="gramEnd"/>
      <w:r w:rsidRPr="00D45A83">
        <w:rPr>
          <w:rFonts w:ascii="Arial" w:hAnsi="Arial" w:cs="Arial"/>
          <w:sz w:val="24"/>
          <w:szCs w:val="24"/>
        </w:rPr>
        <w:t xml:space="preserve">? </w:t>
      </w:r>
    </w:p>
    <w:tbl>
      <w:tblPr>
        <w:tblStyle w:val="TableGrid"/>
        <w:tblW w:w="0" w:type="auto"/>
        <w:tblLook w:val="04A0" w:firstRow="1" w:lastRow="0" w:firstColumn="1" w:lastColumn="0" w:noHBand="0" w:noVBand="1"/>
      </w:tblPr>
      <w:tblGrid>
        <w:gridCol w:w="8630"/>
      </w:tblGrid>
      <w:tr w:rsidR="00883821" w:rsidRPr="00D45A83" w14:paraId="19704D4B" w14:textId="77777777" w:rsidTr="0064193C">
        <w:tc>
          <w:tcPr>
            <w:tcW w:w="13178" w:type="dxa"/>
          </w:tcPr>
          <w:p w14:paraId="1656C27F"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They will log in and be able to see all their orders (past &amp; current) or they can use the tracking number that will be provided in the email confirmation of their order.</w:t>
            </w:r>
          </w:p>
        </w:tc>
      </w:tr>
    </w:tbl>
    <w:p w14:paraId="0451F0D8" w14:textId="77777777" w:rsidR="00883821" w:rsidRPr="00D45A83" w:rsidRDefault="00883821" w:rsidP="00883821">
      <w:pPr>
        <w:pStyle w:val="NoSpacing"/>
        <w:rPr>
          <w:rFonts w:ascii="Arial" w:hAnsi="Arial" w:cs="Arial"/>
          <w:sz w:val="24"/>
          <w:szCs w:val="24"/>
        </w:rPr>
      </w:pPr>
    </w:p>
    <w:p w14:paraId="56914398"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 xml:space="preserve">Payment Processing/Invoicing </w:t>
      </w:r>
    </w:p>
    <w:p w14:paraId="1DDAEFBE"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When does the customer pay for the order? </w:t>
      </w:r>
    </w:p>
    <w:tbl>
      <w:tblPr>
        <w:tblStyle w:val="TableGrid"/>
        <w:tblW w:w="0" w:type="auto"/>
        <w:tblLook w:val="04A0" w:firstRow="1" w:lastRow="0" w:firstColumn="1" w:lastColumn="0" w:noHBand="0" w:noVBand="1"/>
      </w:tblPr>
      <w:tblGrid>
        <w:gridCol w:w="8630"/>
      </w:tblGrid>
      <w:tr w:rsidR="00883821" w:rsidRPr="00D45A83" w14:paraId="7D8D79C9" w14:textId="77777777" w:rsidTr="0064193C">
        <w:tc>
          <w:tcPr>
            <w:tcW w:w="13178" w:type="dxa"/>
          </w:tcPr>
          <w:p w14:paraId="732C1779"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At the time of order placement.</w:t>
            </w:r>
          </w:p>
        </w:tc>
      </w:tr>
    </w:tbl>
    <w:p w14:paraId="37860589" w14:textId="77777777" w:rsidR="00883821" w:rsidRPr="00D45A83" w:rsidRDefault="00883821" w:rsidP="00883821">
      <w:pPr>
        <w:pStyle w:val="NoSpacing"/>
        <w:rPr>
          <w:rFonts w:ascii="Arial" w:hAnsi="Arial" w:cs="Arial"/>
          <w:sz w:val="24"/>
          <w:szCs w:val="24"/>
        </w:rPr>
      </w:pPr>
    </w:p>
    <w:p w14:paraId="2B8F39CE" w14:textId="77777777" w:rsidR="00883821" w:rsidRPr="00D45A83" w:rsidRDefault="00883821" w:rsidP="00883821">
      <w:pPr>
        <w:pStyle w:val="NoSpacing"/>
        <w:rPr>
          <w:rFonts w:ascii="Arial" w:hAnsi="Arial" w:cs="Arial"/>
          <w:sz w:val="24"/>
          <w:szCs w:val="24"/>
        </w:rPr>
      </w:pPr>
    </w:p>
    <w:p w14:paraId="30A94FEE"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(2) What payment options are available for the customer? </w:t>
      </w:r>
    </w:p>
    <w:tbl>
      <w:tblPr>
        <w:tblStyle w:val="TableGrid"/>
        <w:tblW w:w="0" w:type="auto"/>
        <w:tblLook w:val="04A0" w:firstRow="1" w:lastRow="0" w:firstColumn="1" w:lastColumn="0" w:noHBand="0" w:noVBand="1"/>
      </w:tblPr>
      <w:tblGrid>
        <w:gridCol w:w="8630"/>
      </w:tblGrid>
      <w:tr w:rsidR="00883821" w:rsidRPr="00D45A83" w14:paraId="52B52C1D" w14:textId="77777777" w:rsidTr="0064193C">
        <w:tc>
          <w:tcPr>
            <w:tcW w:w="13178" w:type="dxa"/>
          </w:tcPr>
          <w:p w14:paraId="6A6C2ADC" w14:textId="77777777" w:rsidR="00883821" w:rsidRPr="00D45A83" w:rsidRDefault="00883821" w:rsidP="0064193C">
            <w:pPr>
              <w:rPr>
                <w:rFonts w:ascii="Arial" w:hAnsi="Arial" w:cs="Arial"/>
                <w:sz w:val="24"/>
                <w:szCs w:val="24"/>
              </w:rPr>
            </w:pPr>
            <w:r w:rsidRPr="00D45A83">
              <w:rPr>
                <w:rFonts w:ascii="Arial" w:hAnsi="Arial" w:cs="Arial"/>
                <w:sz w:val="24"/>
                <w:szCs w:val="24"/>
              </w:rPr>
              <w:t>Acceptable payment methods are – cash, credit/debit cards, PayPal &amp; invoices for corporate customers.</w:t>
            </w:r>
          </w:p>
        </w:tc>
      </w:tr>
    </w:tbl>
    <w:p w14:paraId="0B6A277C" w14:textId="32F70C89" w:rsidR="00883821" w:rsidRDefault="00883821" w:rsidP="00883821">
      <w:pPr>
        <w:pStyle w:val="NoSpacing"/>
        <w:rPr>
          <w:rFonts w:ascii="Arial" w:hAnsi="Arial" w:cs="Arial"/>
          <w:sz w:val="24"/>
          <w:szCs w:val="24"/>
        </w:rPr>
      </w:pPr>
    </w:p>
    <w:p w14:paraId="4AA8BD62" w14:textId="46763BBB" w:rsidR="009A52F5" w:rsidRDefault="009A52F5" w:rsidP="00883821">
      <w:pPr>
        <w:pStyle w:val="NoSpacing"/>
        <w:rPr>
          <w:rFonts w:ascii="Arial" w:hAnsi="Arial" w:cs="Arial"/>
          <w:sz w:val="24"/>
          <w:szCs w:val="24"/>
        </w:rPr>
      </w:pPr>
    </w:p>
    <w:p w14:paraId="40DE5AB0" w14:textId="2D49DF0A" w:rsidR="009A52F5" w:rsidRDefault="009A52F5" w:rsidP="00883821">
      <w:pPr>
        <w:pStyle w:val="NoSpacing"/>
        <w:rPr>
          <w:rFonts w:ascii="Arial" w:hAnsi="Arial" w:cs="Arial"/>
          <w:sz w:val="24"/>
          <w:szCs w:val="24"/>
        </w:rPr>
      </w:pPr>
    </w:p>
    <w:p w14:paraId="05FE58F4" w14:textId="09A745B6" w:rsidR="009A52F5" w:rsidRDefault="009A52F5" w:rsidP="00883821">
      <w:pPr>
        <w:pStyle w:val="NoSpacing"/>
        <w:rPr>
          <w:rFonts w:ascii="Arial" w:hAnsi="Arial" w:cs="Arial"/>
          <w:sz w:val="24"/>
          <w:szCs w:val="24"/>
        </w:rPr>
      </w:pPr>
    </w:p>
    <w:p w14:paraId="712A0C04" w14:textId="751BD86E" w:rsidR="009A52F5" w:rsidRDefault="009A52F5" w:rsidP="00883821">
      <w:pPr>
        <w:pStyle w:val="NoSpacing"/>
        <w:rPr>
          <w:rFonts w:ascii="Arial" w:hAnsi="Arial" w:cs="Arial"/>
          <w:sz w:val="24"/>
          <w:szCs w:val="24"/>
        </w:rPr>
      </w:pPr>
    </w:p>
    <w:p w14:paraId="484AF237" w14:textId="7E3B045D" w:rsidR="009A52F5" w:rsidRDefault="009A52F5" w:rsidP="00883821">
      <w:pPr>
        <w:pStyle w:val="NoSpacing"/>
        <w:rPr>
          <w:rFonts w:ascii="Arial" w:hAnsi="Arial" w:cs="Arial"/>
          <w:sz w:val="24"/>
          <w:szCs w:val="24"/>
        </w:rPr>
      </w:pPr>
    </w:p>
    <w:p w14:paraId="39236291" w14:textId="1D89150B" w:rsidR="009A52F5" w:rsidRDefault="009A52F5" w:rsidP="00883821">
      <w:pPr>
        <w:pStyle w:val="NoSpacing"/>
        <w:rPr>
          <w:rFonts w:ascii="Arial" w:hAnsi="Arial" w:cs="Arial"/>
          <w:sz w:val="24"/>
          <w:szCs w:val="24"/>
        </w:rPr>
      </w:pPr>
    </w:p>
    <w:p w14:paraId="2EF8FB99" w14:textId="20D8E3B1" w:rsidR="009A52F5" w:rsidRDefault="009A52F5" w:rsidP="00883821">
      <w:pPr>
        <w:pStyle w:val="NoSpacing"/>
        <w:rPr>
          <w:rFonts w:ascii="Arial" w:hAnsi="Arial" w:cs="Arial"/>
          <w:sz w:val="24"/>
          <w:szCs w:val="24"/>
        </w:rPr>
      </w:pPr>
    </w:p>
    <w:p w14:paraId="3BA3BF3D" w14:textId="77777777" w:rsidR="009A52F5" w:rsidRPr="00D45A83" w:rsidRDefault="009A52F5" w:rsidP="00883821">
      <w:pPr>
        <w:pStyle w:val="NoSpacing"/>
        <w:rPr>
          <w:rFonts w:ascii="Arial" w:hAnsi="Arial" w:cs="Arial"/>
          <w:sz w:val="24"/>
          <w:szCs w:val="24"/>
        </w:rPr>
      </w:pPr>
    </w:p>
    <w:p w14:paraId="02797673"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Stock Control</w:t>
      </w:r>
    </w:p>
    <w:p w14:paraId="08C1C850" w14:textId="77777777" w:rsidR="00883821" w:rsidRPr="00D45A83" w:rsidRDefault="00883821" w:rsidP="00883821">
      <w:pPr>
        <w:pStyle w:val="NoSpacing"/>
        <w:numPr>
          <w:ilvl w:val="0"/>
          <w:numId w:val="30"/>
        </w:numPr>
        <w:rPr>
          <w:rFonts w:ascii="Arial" w:hAnsi="Arial" w:cs="Arial"/>
          <w:sz w:val="24"/>
          <w:szCs w:val="24"/>
        </w:rPr>
      </w:pPr>
      <w:r w:rsidRPr="00D45A83">
        <w:rPr>
          <w:rFonts w:ascii="Arial" w:hAnsi="Arial" w:cs="Arial"/>
          <w:sz w:val="24"/>
          <w:szCs w:val="24"/>
        </w:rPr>
        <w:t xml:space="preserve">Does the system alert staff if there is low stock? </w:t>
      </w:r>
    </w:p>
    <w:p w14:paraId="0D2E50D4" w14:textId="77777777" w:rsidR="00883821" w:rsidRPr="00D45A83" w:rsidRDefault="00883821" w:rsidP="00883821">
      <w:pPr>
        <w:pStyle w:val="NoSpacing"/>
        <w:numPr>
          <w:ilvl w:val="0"/>
          <w:numId w:val="30"/>
        </w:numPr>
        <w:rPr>
          <w:rFonts w:ascii="Arial" w:hAnsi="Arial" w:cs="Arial"/>
          <w:sz w:val="24"/>
          <w:szCs w:val="24"/>
        </w:rPr>
      </w:pPr>
      <w:r w:rsidRPr="00D45A83">
        <w:rPr>
          <w:rFonts w:ascii="Arial" w:hAnsi="Arial" w:cs="Arial"/>
          <w:sz w:val="24"/>
          <w:szCs w:val="24"/>
        </w:rPr>
        <w:t>Are items that have low stock automatically re-ordered?</w:t>
      </w:r>
    </w:p>
    <w:tbl>
      <w:tblPr>
        <w:tblStyle w:val="TableGrid"/>
        <w:tblW w:w="0" w:type="auto"/>
        <w:tblLook w:val="04A0" w:firstRow="1" w:lastRow="0" w:firstColumn="1" w:lastColumn="0" w:noHBand="0" w:noVBand="1"/>
      </w:tblPr>
      <w:tblGrid>
        <w:gridCol w:w="8630"/>
      </w:tblGrid>
      <w:tr w:rsidR="00883821" w:rsidRPr="00D45A83" w14:paraId="3A747BD0" w14:textId="77777777" w:rsidTr="0064193C">
        <w:tc>
          <w:tcPr>
            <w:tcW w:w="13178" w:type="dxa"/>
          </w:tcPr>
          <w:p w14:paraId="44DF7C1E" w14:textId="77777777" w:rsidR="00883821" w:rsidRPr="00D45A83" w:rsidRDefault="00883821" w:rsidP="0064193C">
            <w:pPr>
              <w:rPr>
                <w:rFonts w:ascii="Arial" w:hAnsi="Arial" w:cs="Arial"/>
                <w:sz w:val="24"/>
                <w:szCs w:val="24"/>
              </w:rPr>
            </w:pPr>
            <w:r w:rsidRPr="00D45A83">
              <w:rPr>
                <w:rFonts w:ascii="Arial" w:hAnsi="Arial" w:cs="Arial"/>
                <w:sz w:val="24"/>
                <w:szCs w:val="24"/>
              </w:rPr>
              <w:t>Currently the Manager identifies what is required by walking round the store room.</w:t>
            </w:r>
          </w:p>
          <w:p w14:paraId="4CA974CD" w14:textId="77777777" w:rsidR="00883821" w:rsidRPr="00D45A83" w:rsidRDefault="00883821" w:rsidP="0064193C">
            <w:pPr>
              <w:rPr>
                <w:rFonts w:ascii="Arial" w:hAnsi="Arial" w:cs="Arial"/>
                <w:sz w:val="24"/>
                <w:szCs w:val="24"/>
              </w:rPr>
            </w:pPr>
          </w:p>
          <w:p w14:paraId="1BF2B09F" w14:textId="77777777" w:rsidR="00883821" w:rsidRPr="00D45A83" w:rsidRDefault="00883821" w:rsidP="0064193C">
            <w:pPr>
              <w:rPr>
                <w:rFonts w:ascii="Arial" w:hAnsi="Arial" w:cs="Arial"/>
                <w:sz w:val="24"/>
                <w:szCs w:val="24"/>
              </w:rPr>
            </w:pPr>
            <w:r w:rsidRPr="00D45A83">
              <w:rPr>
                <w:rFonts w:ascii="Arial" w:hAnsi="Arial" w:cs="Arial"/>
                <w:sz w:val="24"/>
                <w:szCs w:val="24"/>
              </w:rPr>
              <w:t>Items are ordered when they are required, that is, when the stock runs low. We do not currently have a stock figure which we use to determine when to re-order, it is done on judgment of the Manager.</w:t>
            </w:r>
          </w:p>
          <w:p w14:paraId="486E7690" w14:textId="77777777" w:rsidR="00883821" w:rsidRPr="00D45A83" w:rsidRDefault="00883821" w:rsidP="0064193C">
            <w:pPr>
              <w:rPr>
                <w:rFonts w:ascii="Arial" w:hAnsi="Arial" w:cs="Arial"/>
                <w:sz w:val="24"/>
                <w:szCs w:val="24"/>
              </w:rPr>
            </w:pPr>
          </w:p>
          <w:p w14:paraId="50C751FF" w14:textId="77777777" w:rsidR="00883821" w:rsidRPr="00D45A83" w:rsidRDefault="00883821" w:rsidP="0064193C">
            <w:pPr>
              <w:rPr>
                <w:rFonts w:ascii="Arial" w:hAnsi="Arial" w:cs="Arial"/>
                <w:sz w:val="24"/>
                <w:szCs w:val="24"/>
              </w:rPr>
            </w:pPr>
            <w:r w:rsidRPr="00D45A83">
              <w:rPr>
                <w:rFonts w:ascii="Arial" w:hAnsi="Arial" w:cs="Arial"/>
                <w:sz w:val="24"/>
                <w:szCs w:val="24"/>
              </w:rPr>
              <w:t>We wish to identify a stock level for each item that will automatically trigger a request for an order to be generated.</w:t>
            </w:r>
          </w:p>
          <w:p w14:paraId="09A17BC2" w14:textId="77777777" w:rsidR="00883821" w:rsidRPr="00D45A83" w:rsidRDefault="00883821" w:rsidP="0064193C">
            <w:pPr>
              <w:rPr>
                <w:rFonts w:ascii="Arial" w:hAnsi="Arial" w:cs="Arial"/>
                <w:sz w:val="24"/>
                <w:szCs w:val="24"/>
              </w:rPr>
            </w:pPr>
          </w:p>
          <w:p w14:paraId="131565F8" w14:textId="77777777" w:rsidR="00883821" w:rsidRPr="00D45A83" w:rsidRDefault="00883821" w:rsidP="0064193C">
            <w:pPr>
              <w:rPr>
                <w:rFonts w:ascii="Arial" w:hAnsi="Arial" w:cs="Arial"/>
                <w:sz w:val="24"/>
                <w:szCs w:val="24"/>
              </w:rPr>
            </w:pPr>
            <w:r w:rsidRPr="00D45A83">
              <w:rPr>
                <w:rFonts w:ascii="Arial" w:hAnsi="Arial" w:cs="Arial"/>
                <w:sz w:val="24"/>
                <w:szCs w:val="24"/>
              </w:rPr>
              <w:t>We do not currently have a stock figure which we use to determine when to re-order, it is done on judgment of the Manager.</w:t>
            </w:r>
          </w:p>
          <w:p w14:paraId="36F5A02E" w14:textId="77777777" w:rsidR="00883821" w:rsidRPr="00D45A83" w:rsidRDefault="00883821" w:rsidP="0064193C">
            <w:pPr>
              <w:rPr>
                <w:rFonts w:ascii="Arial" w:hAnsi="Arial" w:cs="Arial"/>
                <w:sz w:val="24"/>
                <w:szCs w:val="24"/>
              </w:rPr>
            </w:pPr>
          </w:p>
          <w:p w14:paraId="080ECA53"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We wish to identify a stock level for each item that will automatically trigger a request for an order to be generated.</w:t>
            </w:r>
          </w:p>
        </w:tc>
      </w:tr>
    </w:tbl>
    <w:p w14:paraId="21BEB41B" w14:textId="77777777" w:rsidR="00883821" w:rsidRPr="00D45A83" w:rsidRDefault="00883821" w:rsidP="00883821">
      <w:pPr>
        <w:pStyle w:val="NoSpacing"/>
        <w:rPr>
          <w:rFonts w:ascii="Arial" w:hAnsi="Arial" w:cs="Arial"/>
          <w:sz w:val="24"/>
          <w:szCs w:val="24"/>
        </w:rPr>
      </w:pPr>
    </w:p>
    <w:p w14:paraId="2C10259C"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(3) When new stock arrives/leaves, who will be the one who adds it to the system?</w:t>
      </w:r>
    </w:p>
    <w:tbl>
      <w:tblPr>
        <w:tblStyle w:val="TableGrid"/>
        <w:tblW w:w="0" w:type="auto"/>
        <w:tblLook w:val="04A0" w:firstRow="1" w:lastRow="0" w:firstColumn="1" w:lastColumn="0" w:noHBand="0" w:noVBand="1"/>
      </w:tblPr>
      <w:tblGrid>
        <w:gridCol w:w="8630"/>
      </w:tblGrid>
      <w:tr w:rsidR="00883821" w:rsidRPr="00D45A83" w14:paraId="738AF8CC" w14:textId="77777777" w:rsidTr="0064193C">
        <w:tc>
          <w:tcPr>
            <w:tcW w:w="13178" w:type="dxa"/>
          </w:tcPr>
          <w:p w14:paraId="027F9530"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Store Manager</w:t>
            </w:r>
          </w:p>
        </w:tc>
      </w:tr>
    </w:tbl>
    <w:p w14:paraId="3577AA51" w14:textId="77777777" w:rsidR="00883821" w:rsidRPr="00D45A83" w:rsidRDefault="00883821" w:rsidP="00883821">
      <w:pPr>
        <w:pStyle w:val="NoSpacing"/>
        <w:rPr>
          <w:rFonts w:ascii="Arial" w:hAnsi="Arial" w:cs="Arial"/>
          <w:sz w:val="24"/>
          <w:szCs w:val="24"/>
        </w:rPr>
      </w:pPr>
    </w:p>
    <w:p w14:paraId="4ACDA7BD"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(4) As there will be no need for a second log, what will the office clerk do during the arrival/checking of stock?</w:t>
      </w:r>
    </w:p>
    <w:tbl>
      <w:tblPr>
        <w:tblStyle w:val="TableGrid"/>
        <w:tblW w:w="0" w:type="auto"/>
        <w:tblLook w:val="04A0" w:firstRow="1" w:lastRow="0" w:firstColumn="1" w:lastColumn="0" w:noHBand="0" w:noVBand="1"/>
      </w:tblPr>
      <w:tblGrid>
        <w:gridCol w:w="8630"/>
      </w:tblGrid>
      <w:tr w:rsidR="00883821" w:rsidRPr="00D45A83" w14:paraId="3CF30B99" w14:textId="77777777" w:rsidTr="0064193C">
        <w:tc>
          <w:tcPr>
            <w:tcW w:w="13178" w:type="dxa"/>
          </w:tcPr>
          <w:p w14:paraId="4EA8CDFC"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They are responsible for dealing with customers.</w:t>
            </w:r>
          </w:p>
        </w:tc>
      </w:tr>
    </w:tbl>
    <w:p w14:paraId="5310B842"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 </w:t>
      </w:r>
    </w:p>
    <w:p w14:paraId="4379A759" w14:textId="77777777" w:rsidR="00883821" w:rsidRPr="00D45A83" w:rsidRDefault="00883821" w:rsidP="00883821">
      <w:pPr>
        <w:pStyle w:val="NoSpacing"/>
        <w:rPr>
          <w:rFonts w:ascii="Arial" w:hAnsi="Arial" w:cs="Arial"/>
          <w:sz w:val="24"/>
          <w:szCs w:val="24"/>
        </w:rPr>
      </w:pPr>
    </w:p>
    <w:p w14:paraId="2D15E656"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(5) How often does the stock get checked to verify that the number in system is accurate to number in stock? </w:t>
      </w:r>
    </w:p>
    <w:tbl>
      <w:tblPr>
        <w:tblStyle w:val="TableGrid"/>
        <w:tblW w:w="0" w:type="auto"/>
        <w:tblLook w:val="04A0" w:firstRow="1" w:lastRow="0" w:firstColumn="1" w:lastColumn="0" w:noHBand="0" w:noVBand="1"/>
      </w:tblPr>
      <w:tblGrid>
        <w:gridCol w:w="8630"/>
      </w:tblGrid>
      <w:tr w:rsidR="00883821" w:rsidRPr="00D45A83" w14:paraId="6F9CC020" w14:textId="77777777" w:rsidTr="0064193C">
        <w:tc>
          <w:tcPr>
            <w:tcW w:w="13178" w:type="dxa"/>
          </w:tcPr>
          <w:p w14:paraId="3C324563"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Always on arrival into the warehouse.</w:t>
            </w:r>
          </w:p>
        </w:tc>
      </w:tr>
    </w:tbl>
    <w:p w14:paraId="6B8391AB" w14:textId="77777777" w:rsidR="00883821" w:rsidRPr="00D45A83" w:rsidRDefault="00883821" w:rsidP="00883821">
      <w:pPr>
        <w:pStyle w:val="NoSpacing"/>
        <w:rPr>
          <w:rFonts w:ascii="Arial" w:hAnsi="Arial" w:cs="Arial"/>
          <w:sz w:val="24"/>
          <w:szCs w:val="24"/>
        </w:rPr>
      </w:pPr>
    </w:p>
    <w:p w14:paraId="31784BAD" w14:textId="77777777" w:rsidR="00883821" w:rsidRPr="00D45A83" w:rsidRDefault="00883821" w:rsidP="00883821">
      <w:pPr>
        <w:pStyle w:val="NoSpacing"/>
        <w:rPr>
          <w:rFonts w:ascii="Arial" w:hAnsi="Arial" w:cs="Arial"/>
          <w:b/>
          <w:sz w:val="24"/>
          <w:szCs w:val="24"/>
        </w:rPr>
      </w:pPr>
      <w:r w:rsidRPr="00D45A83">
        <w:rPr>
          <w:rFonts w:ascii="Arial" w:hAnsi="Arial" w:cs="Arial"/>
          <w:b/>
          <w:sz w:val="24"/>
          <w:szCs w:val="24"/>
        </w:rPr>
        <w:t>Report Generation</w:t>
      </w:r>
    </w:p>
    <w:p w14:paraId="6EFBFDBE"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(1) Who </w:t>
      </w:r>
      <w:proofErr w:type="gramStart"/>
      <w:r w:rsidRPr="00D45A83">
        <w:rPr>
          <w:rFonts w:ascii="Arial" w:hAnsi="Arial" w:cs="Arial"/>
          <w:sz w:val="24"/>
          <w:szCs w:val="24"/>
        </w:rPr>
        <w:t>is in charge of</w:t>
      </w:r>
      <w:proofErr w:type="gramEnd"/>
      <w:r w:rsidRPr="00D45A83">
        <w:rPr>
          <w:rFonts w:ascii="Arial" w:hAnsi="Arial" w:cs="Arial"/>
          <w:sz w:val="24"/>
          <w:szCs w:val="24"/>
        </w:rPr>
        <w:t xml:space="preserve"> generating the invoice and sending them to customers? </w:t>
      </w:r>
    </w:p>
    <w:tbl>
      <w:tblPr>
        <w:tblStyle w:val="TableGrid"/>
        <w:tblW w:w="0" w:type="auto"/>
        <w:tblLook w:val="04A0" w:firstRow="1" w:lastRow="0" w:firstColumn="1" w:lastColumn="0" w:noHBand="0" w:noVBand="1"/>
      </w:tblPr>
      <w:tblGrid>
        <w:gridCol w:w="8630"/>
      </w:tblGrid>
      <w:tr w:rsidR="00883821" w:rsidRPr="00D45A83" w14:paraId="0F101BA8" w14:textId="77777777" w:rsidTr="0064193C">
        <w:tc>
          <w:tcPr>
            <w:tcW w:w="13178" w:type="dxa"/>
          </w:tcPr>
          <w:p w14:paraId="54425051"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Invoices are emailed to business customers on a monthly basis, this is to be generated automatically and sent electronically.</w:t>
            </w:r>
          </w:p>
        </w:tc>
      </w:tr>
    </w:tbl>
    <w:p w14:paraId="7801A28B" w14:textId="13EC5B02" w:rsidR="00883821" w:rsidRDefault="00883821" w:rsidP="00883821">
      <w:pPr>
        <w:pStyle w:val="NoSpacing"/>
        <w:rPr>
          <w:rFonts w:ascii="Arial" w:hAnsi="Arial" w:cs="Arial"/>
          <w:sz w:val="24"/>
          <w:szCs w:val="24"/>
        </w:rPr>
      </w:pPr>
    </w:p>
    <w:p w14:paraId="6D6C1904" w14:textId="67089E9E" w:rsidR="009A52F5" w:rsidRDefault="009A52F5" w:rsidP="00883821">
      <w:pPr>
        <w:pStyle w:val="NoSpacing"/>
        <w:rPr>
          <w:rFonts w:ascii="Arial" w:hAnsi="Arial" w:cs="Arial"/>
          <w:sz w:val="24"/>
          <w:szCs w:val="24"/>
        </w:rPr>
      </w:pPr>
    </w:p>
    <w:p w14:paraId="50BA1074" w14:textId="0D16120D" w:rsidR="009A52F5" w:rsidRDefault="009A52F5" w:rsidP="00883821">
      <w:pPr>
        <w:pStyle w:val="NoSpacing"/>
        <w:rPr>
          <w:rFonts w:ascii="Arial" w:hAnsi="Arial" w:cs="Arial"/>
          <w:sz w:val="24"/>
          <w:szCs w:val="24"/>
        </w:rPr>
      </w:pPr>
    </w:p>
    <w:p w14:paraId="22BF4362" w14:textId="1E88C518" w:rsidR="009A52F5" w:rsidRDefault="009A52F5" w:rsidP="00883821">
      <w:pPr>
        <w:pStyle w:val="NoSpacing"/>
        <w:rPr>
          <w:rFonts w:ascii="Arial" w:hAnsi="Arial" w:cs="Arial"/>
          <w:sz w:val="24"/>
          <w:szCs w:val="24"/>
        </w:rPr>
      </w:pPr>
    </w:p>
    <w:p w14:paraId="7FFDEFEC" w14:textId="4BEA3881" w:rsidR="009A52F5" w:rsidRDefault="009A52F5" w:rsidP="00883821">
      <w:pPr>
        <w:pStyle w:val="NoSpacing"/>
        <w:rPr>
          <w:rFonts w:ascii="Arial" w:hAnsi="Arial" w:cs="Arial"/>
          <w:sz w:val="24"/>
          <w:szCs w:val="24"/>
        </w:rPr>
      </w:pPr>
    </w:p>
    <w:p w14:paraId="73868BCB" w14:textId="0BADF046" w:rsidR="009A52F5" w:rsidRDefault="009A52F5" w:rsidP="00883821">
      <w:pPr>
        <w:pStyle w:val="NoSpacing"/>
        <w:rPr>
          <w:rFonts w:ascii="Arial" w:hAnsi="Arial" w:cs="Arial"/>
          <w:sz w:val="24"/>
          <w:szCs w:val="24"/>
        </w:rPr>
      </w:pPr>
    </w:p>
    <w:p w14:paraId="2AE754EB" w14:textId="07B18AA6" w:rsidR="009A52F5" w:rsidRDefault="009A52F5" w:rsidP="00883821">
      <w:pPr>
        <w:pStyle w:val="NoSpacing"/>
        <w:rPr>
          <w:rFonts w:ascii="Arial" w:hAnsi="Arial" w:cs="Arial"/>
          <w:sz w:val="24"/>
          <w:szCs w:val="24"/>
        </w:rPr>
      </w:pPr>
    </w:p>
    <w:p w14:paraId="4120BC86" w14:textId="1FED3FB1" w:rsidR="009A52F5" w:rsidRDefault="009A52F5" w:rsidP="00883821">
      <w:pPr>
        <w:pStyle w:val="NoSpacing"/>
        <w:rPr>
          <w:rFonts w:ascii="Arial" w:hAnsi="Arial" w:cs="Arial"/>
          <w:sz w:val="24"/>
          <w:szCs w:val="24"/>
        </w:rPr>
      </w:pPr>
    </w:p>
    <w:p w14:paraId="6BB12910" w14:textId="77777777" w:rsidR="009A52F5" w:rsidRPr="00D45A83" w:rsidRDefault="009A52F5" w:rsidP="00883821">
      <w:pPr>
        <w:pStyle w:val="NoSpacing"/>
        <w:rPr>
          <w:rFonts w:ascii="Arial" w:hAnsi="Arial" w:cs="Arial"/>
          <w:sz w:val="24"/>
          <w:szCs w:val="24"/>
        </w:rPr>
      </w:pPr>
    </w:p>
    <w:p w14:paraId="71C59645" w14:textId="77777777" w:rsidR="00883821" w:rsidRPr="00D45A83" w:rsidRDefault="00883821" w:rsidP="00883821">
      <w:pPr>
        <w:pStyle w:val="NoSpacing"/>
        <w:rPr>
          <w:rFonts w:ascii="Arial" w:hAnsi="Arial" w:cs="Arial"/>
          <w:b/>
          <w:sz w:val="24"/>
          <w:szCs w:val="24"/>
        </w:rPr>
      </w:pPr>
      <w:r w:rsidRPr="00D45A83">
        <w:rPr>
          <w:rFonts w:ascii="Arial" w:hAnsi="Arial" w:cs="Arial"/>
          <w:sz w:val="24"/>
          <w:szCs w:val="24"/>
        </w:rPr>
        <w:t xml:space="preserve"> (1) Who has access to the system? (Admin Privileges)</w:t>
      </w:r>
      <w:r w:rsidRPr="00D45A83">
        <w:rPr>
          <w:rFonts w:ascii="Arial" w:hAnsi="Arial" w:cs="Arial"/>
          <w:b/>
          <w:sz w:val="24"/>
          <w:szCs w:val="24"/>
        </w:rPr>
        <w:t xml:space="preserve">   </w:t>
      </w:r>
    </w:p>
    <w:tbl>
      <w:tblPr>
        <w:tblStyle w:val="TableGrid"/>
        <w:tblW w:w="9865" w:type="dxa"/>
        <w:tblInd w:w="-5" w:type="dxa"/>
        <w:tblLook w:val="04A0" w:firstRow="1" w:lastRow="0" w:firstColumn="1" w:lastColumn="0" w:noHBand="0" w:noVBand="1"/>
      </w:tblPr>
      <w:tblGrid>
        <w:gridCol w:w="9865"/>
      </w:tblGrid>
      <w:tr w:rsidR="00883821" w:rsidRPr="00D45A83" w14:paraId="37D619D1" w14:textId="77777777" w:rsidTr="0064193C">
        <w:tc>
          <w:tcPr>
            <w:tcW w:w="9865" w:type="dxa"/>
          </w:tcPr>
          <w:p w14:paraId="4422C4EF" w14:textId="77777777" w:rsidR="00883821" w:rsidRPr="00D45A83" w:rsidRDefault="00883821" w:rsidP="0064193C">
            <w:pPr>
              <w:pStyle w:val="Body"/>
              <w:rPr>
                <w:rFonts w:ascii="Arial" w:hAnsi="Arial" w:cs="Arial"/>
                <w:sz w:val="24"/>
                <w:szCs w:val="24"/>
                <w:lang w:eastAsia="en-US"/>
              </w:rPr>
            </w:pPr>
            <w:r w:rsidRPr="00D45A83">
              <w:rPr>
                <w:rFonts w:ascii="Arial" w:hAnsi="Arial" w:cs="Arial"/>
                <w:b/>
                <w:sz w:val="24"/>
                <w:szCs w:val="24"/>
                <w:lang w:eastAsia="en-US"/>
              </w:rPr>
              <w:t>Sales Assistant</w:t>
            </w:r>
            <w:r w:rsidRPr="00D45A83">
              <w:rPr>
                <w:rFonts w:ascii="Arial" w:hAnsi="Arial" w:cs="Arial"/>
                <w:sz w:val="24"/>
                <w:szCs w:val="24"/>
                <w:lang w:eastAsia="en-US"/>
              </w:rPr>
              <w:t xml:space="preserve"> – responsible for processing customer orders, entering of orders, taking payment</w:t>
            </w:r>
          </w:p>
          <w:p w14:paraId="04E9E603" w14:textId="77777777" w:rsidR="00883821" w:rsidRPr="00D45A83" w:rsidRDefault="00883821" w:rsidP="0064193C">
            <w:pPr>
              <w:pStyle w:val="Body"/>
              <w:rPr>
                <w:rFonts w:ascii="Arial" w:hAnsi="Arial" w:cs="Arial"/>
                <w:sz w:val="24"/>
                <w:szCs w:val="24"/>
                <w:lang w:eastAsia="en-US"/>
              </w:rPr>
            </w:pPr>
            <w:r w:rsidRPr="00D45A83">
              <w:rPr>
                <w:rFonts w:ascii="Arial" w:hAnsi="Arial" w:cs="Arial"/>
                <w:b/>
                <w:sz w:val="24"/>
                <w:szCs w:val="24"/>
                <w:lang w:eastAsia="en-US"/>
              </w:rPr>
              <w:t>Invoices Clerk</w:t>
            </w:r>
            <w:r w:rsidRPr="00D45A83">
              <w:rPr>
                <w:rFonts w:ascii="Arial" w:hAnsi="Arial" w:cs="Arial"/>
                <w:sz w:val="24"/>
                <w:szCs w:val="24"/>
                <w:lang w:eastAsia="en-US"/>
              </w:rPr>
              <w:t xml:space="preserve"> – responsible for sending out invoices to customers and for the processing of payments linked to these orders.</w:t>
            </w:r>
          </w:p>
          <w:p w14:paraId="1C29A4C2" w14:textId="77777777" w:rsidR="00883821" w:rsidRPr="00D45A83" w:rsidRDefault="00883821" w:rsidP="0064193C">
            <w:pPr>
              <w:pStyle w:val="Body"/>
              <w:rPr>
                <w:rFonts w:ascii="Arial" w:hAnsi="Arial" w:cs="Arial"/>
                <w:sz w:val="24"/>
                <w:szCs w:val="24"/>
                <w:lang w:eastAsia="en-US"/>
              </w:rPr>
            </w:pPr>
            <w:r w:rsidRPr="00D45A83">
              <w:rPr>
                <w:rFonts w:ascii="Arial" w:hAnsi="Arial" w:cs="Arial"/>
                <w:b/>
                <w:sz w:val="24"/>
                <w:szCs w:val="24"/>
                <w:lang w:eastAsia="en-US"/>
              </w:rPr>
              <w:t>Store Foreman</w:t>
            </w:r>
            <w:r w:rsidRPr="00D45A83">
              <w:rPr>
                <w:rFonts w:ascii="Arial" w:hAnsi="Arial" w:cs="Arial"/>
                <w:sz w:val="24"/>
                <w:szCs w:val="24"/>
                <w:lang w:eastAsia="en-US"/>
              </w:rPr>
              <w:t xml:space="preserve"> - responsible for stock control</w:t>
            </w:r>
          </w:p>
          <w:p w14:paraId="04A26BA4" w14:textId="77777777" w:rsidR="00883821" w:rsidRPr="00D45A83" w:rsidRDefault="00883821" w:rsidP="0064193C">
            <w:pPr>
              <w:pStyle w:val="Body"/>
              <w:rPr>
                <w:rFonts w:ascii="Arial" w:hAnsi="Arial" w:cs="Arial"/>
                <w:sz w:val="24"/>
                <w:szCs w:val="24"/>
                <w:lang w:eastAsia="en-US"/>
              </w:rPr>
            </w:pPr>
            <w:r w:rsidRPr="00D45A83">
              <w:rPr>
                <w:rFonts w:ascii="Arial" w:hAnsi="Arial" w:cs="Arial"/>
                <w:b/>
                <w:sz w:val="24"/>
                <w:szCs w:val="24"/>
                <w:lang w:eastAsia="en-US"/>
              </w:rPr>
              <w:t>Stores Assistants</w:t>
            </w:r>
            <w:r w:rsidRPr="00D45A83">
              <w:rPr>
                <w:rFonts w:ascii="Arial" w:hAnsi="Arial" w:cs="Arial"/>
                <w:sz w:val="24"/>
                <w:szCs w:val="24"/>
                <w:lang w:eastAsia="en-US"/>
              </w:rPr>
              <w:t xml:space="preserve"> – responsible for the dispatch of goods to customers.</w:t>
            </w:r>
          </w:p>
          <w:p w14:paraId="660818CA" w14:textId="77777777" w:rsidR="00883821" w:rsidRPr="00D45A83" w:rsidRDefault="00883821" w:rsidP="0064193C">
            <w:pPr>
              <w:pStyle w:val="Body"/>
              <w:rPr>
                <w:rFonts w:ascii="Arial" w:hAnsi="Arial" w:cs="Arial"/>
                <w:sz w:val="24"/>
                <w:szCs w:val="24"/>
                <w:lang w:eastAsia="en-US"/>
              </w:rPr>
            </w:pPr>
            <w:r w:rsidRPr="00D45A83">
              <w:rPr>
                <w:rFonts w:ascii="Arial" w:hAnsi="Arial" w:cs="Arial"/>
                <w:b/>
                <w:sz w:val="24"/>
                <w:szCs w:val="24"/>
                <w:lang w:eastAsia="en-US"/>
              </w:rPr>
              <w:t>Shop Manager</w:t>
            </w:r>
            <w:r w:rsidRPr="00D45A83">
              <w:rPr>
                <w:rFonts w:ascii="Arial" w:hAnsi="Arial" w:cs="Arial"/>
                <w:sz w:val="24"/>
                <w:szCs w:val="24"/>
                <w:lang w:eastAsia="en-US"/>
              </w:rPr>
              <w:t xml:space="preserve"> – has access to all areas of the database and has sole responsibility for modification of prices.</w:t>
            </w:r>
          </w:p>
          <w:p w14:paraId="5FABEFA6"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 xml:space="preserve">As we are a small company (8 employees), it is necessary that people are able and willing to do the work of other job roles. The Sales Assistants &amp; Invoices Clerk will be able to do the work of each other. </w:t>
            </w:r>
          </w:p>
          <w:p w14:paraId="62158D38" w14:textId="77777777" w:rsidR="00883821" w:rsidRPr="00D45A83" w:rsidRDefault="00883821" w:rsidP="0064193C">
            <w:pPr>
              <w:pStyle w:val="NoSpacing"/>
              <w:rPr>
                <w:rFonts w:ascii="Arial" w:hAnsi="Arial" w:cs="Arial"/>
                <w:sz w:val="24"/>
                <w:szCs w:val="24"/>
              </w:rPr>
            </w:pPr>
          </w:p>
          <w:p w14:paraId="6FD775FB" w14:textId="77777777" w:rsidR="00883821" w:rsidRPr="00D45A83" w:rsidRDefault="00883821" w:rsidP="0064193C">
            <w:pPr>
              <w:pStyle w:val="NoSpacing"/>
              <w:rPr>
                <w:rFonts w:ascii="Arial" w:hAnsi="Arial" w:cs="Arial"/>
                <w:b/>
                <w:sz w:val="24"/>
                <w:szCs w:val="24"/>
              </w:rPr>
            </w:pPr>
            <w:r w:rsidRPr="00D45A83">
              <w:rPr>
                <w:rFonts w:ascii="Arial" w:hAnsi="Arial" w:cs="Arial"/>
                <w:sz w:val="24"/>
                <w:szCs w:val="24"/>
              </w:rPr>
              <w:t>All users will require a user id and password to log in.</w:t>
            </w:r>
          </w:p>
        </w:tc>
      </w:tr>
    </w:tbl>
    <w:p w14:paraId="2BA935AD" w14:textId="77777777" w:rsidR="00883821" w:rsidRPr="00D45A83" w:rsidRDefault="00883821" w:rsidP="00883821">
      <w:pPr>
        <w:pStyle w:val="NoSpacing"/>
        <w:rPr>
          <w:rFonts w:ascii="Arial" w:hAnsi="Arial" w:cs="Arial"/>
          <w:b/>
          <w:sz w:val="24"/>
          <w:szCs w:val="24"/>
        </w:rPr>
      </w:pPr>
    </w:p>
    <w:p w14:paraId="157D0405" w14:textId="77777777" w:rsidR="00883821" w:rsidRPr="00D45A83" w:rsidRDefault="00883821" w:rsidP="00883821">
      <w:pPr>
        <w:pStyle w:val="NoSpacing"/>
        <w:rPr>
          <w:rFonts w:ascii="Arial" w:hAnsi="Arial" w:cs="Arial"/>
          <w:sz w:val="24"/>
          <w:szCs w:val="24"/>
        </w:rPr>
      </w:pPr>
    </w:p>
    <w:p w14:paraId="780FE2F1"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(2) What accessibility options are needed for the system?</w:t>
      </w:r>
    </w:p>
    <w:tbl>
      <w:tblPr>
        <w:tblStyle w:val="TableGrid"/>
        <w:tblW w:w="0" w:type="auto"/>
        <w:tblLook w:val="04A0" w:firstRow="1" w:lastRow="0" w:firstColumn="1" w:lastColumn="0" w:noHBand="0" w:noVBand="1"/>
      </w:tblPr>
      <w:tblGrid>
        <w:gridCol w:w="8630"/>
      </w:tblGrid>
      <w:tr w:rsidR="00883821" w:rsidRPr="00D45A83" w14:paraId="6414881A" w14:textId="77777777" w:rsidTr="0064193C">
        <w:tc>
          <w:tcPr>
            <w:tcW w:w="13178" w:type="dxa"/>
          </w:tcPr>
          <w:p w14:paraId="1482416C"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 website will have to conform to the Equality Act 2010. We await your recommendations as the IT expert.</w:t>
            </w:r>
          </w:p>
        </w:tc>
      </w:tr>
    </w:tbl>
    <w:p w14:paraId="02B62C4F" w14:textId="77777777" w:rsidR="00883821" w:rsidRPr="00D45A83" w:rsidRDefault="00883821" w:rsidP="00883821">
      <w:pPr>
        <w:pStyle w:val="NoSpacing"/>
        <w:rPr>
          <w:rFonts w:ascii="Arial" w:hAnsi="Arial" w:cs="Arial"/>
          <w:sz w:val="24"/>
          <w:szCs w:val="24"/>
        </w:rPr>
      </w:pPr>
    </w:p>
    <w:p w14:paraId="21CE8487" w14:textId="77777777" w:rsidR="00883821" w:rsidRPr="00D45A83" w:rsidRDefault="00883821" w:rsidP="00883821">
      <w:pPr>
        <w:pStyle w:val="NoSpacing"/>
        <w:numPr>
          <w:ilvl w:val="0"/>
          <w:numId w:val="30"/>
        </w:numPr>
        <w:rPr>
          <w:rFonts w:ascii="Arial" w:hAnsi="Arial" w:cs="Arial"/>
          <w:sz w:val="24"/>
          <w:szCs w:val="24"/>
        </w:rPr>
      </w:pPr>
      <w:r w:rsidRPr="00D45A83">
        <w:rPr>
          <w:rFonts w:ascii="Arial" w:hAnsi="Arial" w:cs="Arial"/>
          <w:sz w:val="24"/>
          <w:szCs w:val="24"/>
        </w:rPr>
        <w:t xml:space="preserve">What are the minimum hardware requirements for the system? </w:t>
      </w:r>
    </w:p>
    <w:p w14:paraId="0ABF00DF" w14:textId="77777777" w:rsidR="00883821" w:rsidRPr="00D45A83" w:rsidRDefault="00883821" w:rsidP="00883821">
      <w:pPr>
        <w:pStyle w:val="NoSpacing"/>
        <w:numPr>
          <w:ilvl w:val="0"/>
          <w:numId w:val="30"/>
        </w:numPr>
        <w:rPr>
          <w:rFonts w:ascii="Arial" w:hAnsi="Arial" w:cs="Arial"/>
          <w:sz w:val="24"/>
          <w:szCs w:val="24"/>
        </w:rPr>
      </w:pPr>
      <w:r w:rsidRPr="00D45A83">
        <w:rPr>
          <w:rFonts w:ascii="Arial" w:hAnsi="Arial" w:cs="Arial"/>
          <w:sz w:val="24"/>
          <w:szCs w:val="24"/>
        </w:rPr>
        <w:t xml:space="preserve"> What are the security requirements for the system?</w:t>
      </w:r>
    </w:p>
    <w:tbl>
      <w:tblPr>
        <w:tblStyle w:val="TableGrid"/>
        <w:tblW w:w="0" w:type="auto"/>
        <w:tblLook w:val="04A0" w:firstRow="1" w:lastRow="0" w:firstColumn="1" w:lastColumn="0" w:noHBand="0" w:noVBand="1"/>
      </w:tblPr>
      <w:tblGrid>
        <w:gridCol w:w="8630"/>
      </w:tblGrid>
      <w:tr w:rsidR="00883821" w:rsidRPr="00D45A83" w14:paraId="46039651" w14:textId="77777777" w:rsidTr="0064193C">
        <w:tc>
          <w:tcPr>
            <w:tcW w:w="13178" w:type="dxa"/>
          </w:tcPr>
          <w:p w14:paraId="5C911C9D"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We await your recommendations as the IT expert,</w:t>
            </w:r>
          </w:p>
        </w:tc>
      </w:tr>
    </w:tbl>
    <w:p w14:paraId="12AA6EC1" w14:textId="77777777" w:rsidR="00883821" w:rsidRPr="00D45A83" w:rsidRDefault="00883821" w:rsidP="00883821">
      <w:pPr>
        <w:pStyle w:val="NoSpacing"/>
        <w:rPr>
          <w:rFonts w:ascii="Arial" w:hAnsi="Arial" w:cs="Arial"/>
          <w:sz w:val="24"/>
          <w:szCs w:val="24"/>
        </w:rPr>
      </w:pPr>
    </w:p>
    <w:p w14:paraId="2F67A6F9"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 xml:space="preserve">(5) How often is the system’s data backed up? </w:t>
      </w:r>
    </w:p>
    <w:tbl>
      <w:tblPr>
        <w:tblStyle w:val="TableGrid"/>
        <w:tblW w:w="0" w:type="auto"/>
        <w:tblLook w:val="04A0" w:firstRow="1" w:lastRow="0" w:firstColumn="1" w:lastColumn="0" w:noHBand="0" w:noVBand="1"/>
      </w:tblPr>
      <w:tblGrid>
        <w:gridCol w:w="8630"/>
      </w:tblGrid>
      <w:tr w:rsidR="00883821" w:rsidRPr="00D45A83" w14:paraId="06127212" w14:textId="77777777" w:rsidTr="0064193C">
        <w:tc>
          <w:tcPr>
            <w:tcW w:w="13178" w:type="dxa"/>
          </w:tcPr>
          <w:p w14:paraId="367D7586"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We await your recommendations as the IT expert on suitable backup procedures.</w:t>
            </w:r>
          </w:p>
        </w:tc>
      </w:tr>
    </w:tbl>
    <w:p w14:paraId="0CAECE98" w14:textId="77777777" w:rsidR="00883821" w:rsidRPr="00D45A83" w:rsidRDefault="00883821" w:rsidP="00883821">
      <w:pPr>
        <w:pStyle w:val="NoSpacing"/>
        <w:rPr>
          <w:rFonts w:ascii="Arial" w:hAnsi="Arial" w:cs="Arial"/>
          <w:sz w:val="24"/>
          <w:szCs w:val="24"/>
        </w:rPr>
      </w:pPr>
    </w:p>
    <w:p w14:paraId="29385D95"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t>(6) Is there additional information about the customer that will be stored by the system that is not stated in the brief?</w:t>
      </w:r>
    </w:p>
    <w:tbl>
      <w:tblPr>
        <w:tblStyle w:val="TableGrid"/>
        <w:tblW w:w="0" w:type="auto"/>
        <w:tblLook w:val="04A0" w:firstRow="1" w:lastRow="0" w:firstColumn="1" w:lastColumn="0" w:noHBand="0" w:noVBand="1"/>
      </w:tblPr>
      <w:tblGrid>
        <w:gridCol w:w="8630"/>
      </w:tblGrid>
      <w:tr w:rsidR="00883821" w:rsidRPr="00D45A83" w14:paraId="0CBC77D4" w14:textId="77777777" w:rsidTr="0064193C">
        <w:tc>
          <w:tcPr>
            <w:tcW w:w="13036" w:type="dxa"/>
          </w:tcPr>
          <w:p w14:paraId="726AF817"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No</w:t>
            </w:r>
          </w:p>
        </w:tc>
      </w:tr>
    </w:tbl>
    <w:p w14:paraId="354DC207" w14:textId="06813AC2" w:rsidR="00883821" w:rsidRDefault="00883821" w:rsidP="00883821">
      <w:pPr>
        <w:pStyle w:val="NoSpacing"/>
        <w:rPr>
          <w:rFonts w:ascii="Arial" w:hAnsi="Arial" w:cs="Arial"/>
          <w:sz w:val="24"/>
          <w:szCs w:val="24"/>
        </w:rPr>
      </w:pPr>
    </w:p>
    <w:p w14:paraId="26B7E657" w14:textId="780C647B" w:rsidR="009A52F5" w:rsidRDefault="009A52F5" w:rsidP="00883821">
      <w:pPr>
        <w:pStyle w:val="NoSpacing"/>
        <w:rPr>
          <w:rFonts w:ascii="Arial" w:hAnsi="Arial" w:cs="Arial"/>
          <w:sz w:val="24"/>
          <w:szCs w:val="24"/>
        </w:rPr>
      </w:pPr>
    </w:p>
    <w:p w14:paraId="0E77AA76" w14:textId="1FD33A60" w:rsidR="009A52F5" w:rsidRDefault="009A52F5" w:rsidP="00883821">
      <w:pPr>
        <w:pStyle w:val="NoSpacing"/>
        <w:rPr>
          <w:rFonts w:ascii="Arial" w:hAnsi="Arial" w:cs="Arial"/>
          <w:sz w:val="24"/>
          <w:szCs w:val="24"/>
        </w:rPr>
      </w:pPr>
    </w:p>
    <w:p w14:paraId="05732F9F" w14:textId="2EF6A9D3" w:rsidR="009A52F5" w:rsidRDefault="009A52F5" w:rsidP="00883821">
      <w:pPr>
        <w:pStyle w:val="NoSpacing"/>
        <w:rPr>
          <w:rFonts w:ascii="Arial" w:hAnsi="Arial" w:cs="Arial"/>
          <w:sz w:val="24"/>
          <w:szCs w:val="24"/>
        </w:rPr>
      </w:pPr>
    </w:p>
    <w:p w14:paraId="47DDCCEF" w14:textId="230BB907" w:rsidR="009A52F5" w:rsidRDefault="009A52F5" w:rsidP="00883821">
      <w:pPr>
        <w:pStyle w:val="NoSpacing"/>
        <w:rPr>
          <w:rFonts w:ascii="Arial" w:hAnsi="Arial" w:cs="Arial"/>
          <w:sz w:val="24"/>
          <w:szCs w:val="24"/>
        </w:rPr>
      </w:pPr>
    </w:p>
    <w:p w14:paraId="13C610F8" w14:textId="3085C240" w:rsidR="009A52F5" w:rsidRDefault="009A52F5" w:rsidP="00883821">
      <w:pPr>
        <w:pStyle w:val="NoSpacing"/>
        <w:rPr>
          <w:rFonts w:ascii="Arial" w:hAnsi="Arial" w:cs="Arial"/>
          <w:sz w:val="24"/>
          <w:szCs w:val="24"/>
        </w:rPr>
      </w:pPr>
    </w:p>
    <w:p w14:paraId="1679E805" w14:textId="77777777" w:rsidR="009A52F5" w:rsidRPr="00D45A83" w:rsidRDefault="009A52F5" w:rsidP="00883821">
      <w:pPr>
        <w:pStyle w:val="NoSpacing"/>
        <w:rPr>
          <w:rFonts w:ascii="Arial" w:hAnsi="Arial" w:cs="Arial"/>
          <w:sz w:val="24"/>
          <w:szCs w:val="24"/>
        </w:rPr>
      </w:pPr>
    </w:p>
    <w:p w14:paraId="0319615C" w14:textId="77777777" w:rsidR="00883821" w:rsidRPr="00D45A83" w:rsidRDefault="00883821" w:rsidP="00883821">
      <w:pPr>
        <w:pStyle w:val="NoSpacing"/>
        <w:rPr>
          <w:rFonts w:ascii="Arial" w:hAnsi="Arial" w:cs="Arial"/>
          <w:sz w:val="24"/>
          <w:szCs w:val="24"/>
        </w:rPr>
      </w:pPr>
      <w:r w:rsidRPr="00D45A83">
        <w:rPr>
          <w:rFonts w:ascii="Arial" w:hAnsi="Arial" w:cs="Arial"/>
          <w:sz w:val="24"/>
          <w:szCs w:val="24"/>
        </w:rPr>
        <w:lastRenderedPageBreak/>
        <w:t xml:space="preserve">(7) Is there additional information about individual items that the system stores that is </w:t>
      </w:r>
      <w:proofErr w:type="spellStart"/>
      <w:r w:rsidRPr="00D45A83">
        <w:rPr>
          <w:rFonts w:ascii="Arial" w:hAnsi="Arial" w:cs="Arial"/>
          <w:sz w:val="24"/>
          <w:szCs w:val="24"/>
        </w:rPr>
        <w:t>outwith</w:t>
      </w:r>
      <w:proofErr w:type="spellEnd"/>
      <w:r w:rsidRPr="00D45A83">
        <w:rPr>
          <w:rFonts w:ascii="Arial" w:hAnsi="Arial" w:cs="Arial"/>
          <w:sz w:val="24"/>
          <w:szCs w:val="24"/>
        </w:rPr>
        <w:t xml:space="preserve"> the project brief? </w:t>
      </w:r>
    </w:p>
    <w:tbl>
      <w:tblPr>
        <w:tblStyle w:val="TableGrid"/>
        <w:tblW w:w="0" w:type="auto"/>
        <w:tblLook w:val="04A0" w:firstRow="1" w:lastRow="0" w:firstColumn="1" w:lastColumn="0" w:noHBand="0" w:noVBand="1"/>
      </w:tblPr>
      <w:tblGrid>
        <w:gridCol w:w="8630"/>
      </w:tblGrid>
      <w:tr w:rsidR="00883821" w:rsidRPr="00D45A83" w14:paraId="1B942F73" w14:textId="77777777" w:rsidTr="0064193C">
        <w:tc>
          <w:tcPr>
            <w:tcW w:w="12895" w:type="dxa"/>
          </w:tcPr>
          <w:p w14:paraId="7FB8BF97"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 following date is held about products:</w:t>
            </w:r>
          </w:p>
          <w:p w14:paraId="6D9AF466" w14:textId="77777777" w:rsidR="00883821" w:rsidRPr="00D45A83" w:rsidRDefault="00883821" w:rsidP="0064193C">
            <w:pPr>
              <w:pStyle w:val="NoSpacing"/>
              <w:rPr>
                <w:rFonts w:ascii="Arial" w:hAnsi="Arial" w:cs="Arial"/>
                <w:sz w:val="24"/>
                <w:szCs w:val="24"/>
              </w:rPr>
            </w:pPr>
          </w:p>
          <w:p w14:paraId="6C9ED73A"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 xml:space="preserve">Product Id, </w:t>
            </w:r>
          </w:p>
          <w:p w14:paraId="24B3B4BF"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Product Description &amp; Colour,</w:t>
            </w:r>
          </w:p>
          <w:p w14:paraId="1D29D3CA"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Product Price,</w:t>
            </w:r>
          </w:p>
          <w:p w14:paraId="68AE9C09"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Quantity on hand,</w:t>
            </w:r>
          </w:p>
          <w:p w14:paraId="0DA4F331"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Reorder quantity,</w:t>
            </w:r>
          </w:p>
          <w:p w14:paraId="0C126430"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lang w:eastAsia="en-US"/>
              </w:rPr>
            </w:pPr>
            <w:r w:rsidRPr="00D45A83">
              <w:rPr>
                <w:rFonts w:ascii="Arial" w:hAnsi="Arial" w:cs="Arial"/>
                <w:sz w:val="24"/>
                <w:szCs w:val="24"/>
                <w:lang w:eastAsia="en-US"/>
              </w:rPr>
              <w:t>Reorder level,</w:t>
            </w:r>
          </w:p>
          <w:p w14:paraId="389A408F"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bCs/>
                <w:sz w:val="24"/>
                <w:szCs w:val="24"/>
                <w:lang w:eastAsia="en-US"/>
              </w:rPr>
              <w:t>Quantity on order with delivery dates</w:t>
            </w:r>
          </w:p>
          <w:p w14:paraId="10AB6D7E" w14:textId="77777777" w:rsidR="00883821" w:rsidRPr="00D45A83" w:rsidRDefault="00883821" w:rsidP="00883821">
            <w:pPr>
              <w:pStyle w:val="Body"/>
              <w:numPr>
                <w:ilvl w:val="0"/>
                <w:numId w:val="27"/>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uppressAutoHyphens w:val="0"/>
              <w:spacing w:after="0" w:line="240" w:lineRule="auto"/>
              <w:rPr>
                <w:rFonts w:ascii="Arial" w:hAnsi="Arial" w:cs="Arial"/>
                <w:sz w:val="24"/>
                <w:szCs w:val="24"/>
              </w:rPr>
            </w:pPr>
            <w:r w:rsidRPr="00D45A83">
              <w:rPr>
                <w:rFonts w:ascii="Arial" w:hAnsi="Arial" w:cs="Arial"/>
                <w:sz w:val="24"/>
                <w:szCs w:val="24"/>
                <w:lang w:eastAsia="en-US"/>
              </w:rPr>
              <w:t>Supplier Id</w:t>
            </w:r>
          </w:p>
        </w:tc>
      </w:tr>
    </w:tbl>
    <w:p w14:paraId="1EED1CDB" w14:textId="5DC6C854" w:rsidR="00883821" w:rsidRDefault="00883821" w:rsidP="00883821">
      <w:pPr>
        <w:pStyle w:val="NoSpacing"/>
        <w:rPr>
          <w:rFonts w:ascii="Arial" w:hAnsi="Arial" w:cs="Arial"/>
          <w:sz w:val="24"/>
          <w:szCs w:val="24"/>
        </w:rPr>
      </w:pPr>
    </w:p>
    <w:p w14:paraId="2E00276B" w14:textId="56F4F2BC" w:rsidR="009A52F5" w:rsidRDefault="009A52F5" w:rsidP="00883821">
      <w:pPr>
        <w:pStyle w:val="NoSpacing"/>
        <w:rPr>
          <w:rFonts w:ascii="Arial" w:hAnsi="Arial" w:cs="Arial"/>
          <w:sz w:val="24"/>
          <w:szCs w:val="24"/>
        </w:rPr>
      </w:pPr>
    </w:p>
    <w:p w14:paraId="0E10FF5A" w14:textId="3D20C622" w:rsidR="009A52F5" w:rsidRDefault="009A52F5" w:rsidP="00883821">
      <w:pPr>
        <w:pStyle w:val="NoSpacing"/>
        <w:rPr>
          <w:rFonts w:ascii="Arial" w:hAnsi="Arial" w:cs="Arial"/>
          <w:sz w:val="24"/>
          <w:szCs w:val="24"/>
        </w:rPr>
      </w:pPr>
    </w:p>
    <w:p w14:paraId="2D5DE729" w14:textId="0679DD73" w:rsidR="009A52F5" w:rsidRDefault="009A52F5" w:rsidP="00883821">
      <w:pPr>
        <w:pStyle w:val="NoSpacing"/>
        <w:rPr>
          <w:rFonts w:ascii="Arial" w:hAnsi="Arial" w:cs="Arial"/>
          <w:sz w:val="24"/>
          <w:szCs w:val="24"/>
        </w:rPr>
      </w:pPr>
    </w:p>
    <w:p w14:paraId="0C31382F" w14:textId="5745076A" w:rsidR="009A52F5" w:rsidRDefault="009A52F5" w:rsidP="00883821">
      <w:pPr>
        <w:pStyle w:val="NoSpacing"/>
        <w:rPr>
          <w:rFonts w:ascii="Arial" w:hAnsi="Arial" w:cs="Arial"/>
          <w:sz w:val="24"/>
          <w:szCs w:val="24"/>
        </w:rPr>
      </w:pPr>
    </w:p>
    <w:p w14:paraId="0E3A4B06" w14:textId="6D5CCCAA" w:rsidR="009A52F5" w:rsidRDefault="009A52F5" w:rsidP="00883821">
      <w:pPr>
        <w:pStyle w:val="NoSpacing"/>
        <w:rPr>
          <w:rFonts w:ascii="Arial" w:hAnsi="Arial" w:cs="Arial"/>
          <w:sz w:val="24"/>
          <w:szCs w:val="24"/>
        </w:rPr>
      </w:pPr>
    </w:p>
    <w:p w14:paraId="1C248B66" w14:textId="4104826D" w:rsidR="009A52F5" w:rsidRDefault="009A52F5" w:rsidP="00883821">
      <w:pPr>
        <w:pStyle w:val="NoSpacing"/>
        <w:rPr>
          <w:rFonts w:ascii="Arial" w:hAnsi="Arial" w:cs="Arial"/>
          <w:sz w:val="24"/>
          <w:szCs w:val="24"/>
        </w:rPr>
      </w:pPr>
    </w:p>
    <w:p w14:paraId="650C562E" w14:textId="25530099" w:rsidR="009A52F5" w:rsidRDefault="009A52F5" w:rsidP="00883821">
      <w:pPr>
        <w:pStyle w:val="NoSpacing"/>
        <w:rPr>
          <w:rFonts w:ascii="Arial" w:hAnsi="Arial" w:cs="Arial"/>
          <w:sz w:val="24"/>
          <w:szCs w:val="24"/>
        </w:rPr>
      </w:pPr>
    </w:p>
    <w:p w14:paraId="7C4AB7E8" w14:textId="597E46AD" w:rsidR="009A52F5" w:rsidRDefault="009A52F5" w:rsidP="00883821">
      <w:pPr>
        <w:pStyle w:val="NoSpacing"/>
        <w:rPr>
          <w:rFonts w:ascii="Arial" w:hAnsi="Arial" w:cs="Arial"/>
          <w:sz w:val="24"/>
          <w:szCs w:val="24"/>
        </w:rPr>
      </w:pPr>
    </w:p>
    <w:p w14:paraId="5C6A3D60" w14:textId="72C1869B" w:rsidR="009A52F5" w:rsidRDefault="009A52F5" w:rsidP="00883821">
      <w:pPr>
        <w:pStyle w:val="NoSpacing"/>
        <w:rPr>
          <w:rFonts w:ascii="Arial" w:hAnsi="Arial" w:cs="Arial"/>
          <w:sz w:val="24"/>
          <w:szCs w:val="24"/>
        </w:rPr>
      </w:pPr>
    </w:p>
    <w:p w14:paraId="0555D662" w14:textId="490E1AA2" w:rsidR="009A52F5" w:rsidRDefault="009A52F5" w:rsidP="00883821">
      <w:pPr>
        <w:pStyle w:val="NoSpacing"/>
        <w:rPr>
          <w:rFonts w:ascii="Arial" w:hAnsi="Arial" w:cs="Arial"/>
          <w:sz w:val="24"/>
          <w:szCs w:val="24"/>
        </w:rPr>
      </w:pPr>
    </w:p>
    <w:p w14:paraId="3D20990F" w14:textId="269CB6FB" w:rsidR="009A52F5" w:rsidRDefault="009A52F5" w:rsidP="00883821">
      <w:pPr>
        <w:pStyle w:val="NoSpacing"/>
        <w:rPr>
          <w:rFonts w:ascii="Arial" w:hAnsi="Arial" w:cs="Arial"/>
          <w:sz w:val="24"/>
          <w:szCs w:val="24"/>
        </w:rPr>
      </w:pPr>
    </w:p>
    <w:p w14:paraId="65248F8D" w14:textId="46A4024B" w:rsidR="009A52F5" w:rsidRDefault="009A52F5" w:rsidP="00883821">
      <w:pPr>
        <w:pStyle w:val="NoSpacing"/>
        <w:rPr>
          <w:rFonts w:ascii="Arial" w:hAnsi="Arial" w:cs="Arial"/>
          <w:sz w:val="24"/>
          <w:szCs w:val="24"/>
        </w:rPr>
      </w:pPr>
    </w:p>
    <w:p w14:paraId="1CF8CA92" w14:textId="0F7FF5EB" w:rsidR="009A52F5" w:rsidRDefault="009A52F5" w:rsidP="00883821">
      <w:pPr>
        <w:pStyle w:val="NoSpacing"/>
        <w:rPr>
          <w:rFonts w:ascii="Arial" w:hAnsi="Arial" w:cs="Arial"/>
          <w:sz w:val="24"/>
          <w:szCs w:val="24"/>
        </w:rPr>
      </w:pPr>
    </w:p>
    <w:p w14:paraId="3B09F8A9" w14:textId="08953F65" w:rsidR="009A52F5" w:rsidRDefault="009A52F5" w:rsidP="00883821">
      <w:pPr>
        <w:pStyle w:val="NoSpacing"/>
        <w:rPr>
          <w:rFonts w:ascii="Arial" w:hAnsi="Arial" w:cs="Arial"/>
          <w:sz w:val="24"/>
          <w:szCs w:val="24"/>
        </w:rPr>
      </w:pPr>
    </w:p>
    <w:p w14:paraId="60ADAA8E" w14:textId="0174F184" w:rsidR="009A52F5" w:rsidRDefault="009A52F5" w:rsidP="00883821">
      <w:pPr>
        <w:pStyle w:val="NoSpacing"/>
        <w:rPr>
          <w:rFonts w:ascii="Arial" w:hAnsi="Arial" w:cs="Arial"/>
          <w:sz w:val="24"/>
          <w:szCs w:val="24"/>
        </w:rPr>
      </w:pPr>
    </w:p>
    <w:p w14:paraId="7E6205F4" w14:textId="118B59E8" w:rsidR="009A52F5" w:rsidRDefault="009A52F5" w:rsidP="00883821">
      <w:pPr>
        <w:pStyle w:val="NoSpacing"/>
        <w:rPr>
          <w:rFonts w:ascii="Arial" w:hAnsi="Arial" w:cs="Arial"/>
          <w:sz w:val="24"/>
          <w:szCs w:val="24"/>
        </w:rPr>
      </w:pPr>
    </w:p>
    <w:p w14:paraId="2A04C677" w14:textId="143E8B04" w:rsidR="009A52F5" w:rsidRDefault="009A52F5" w:rsidP="00883821">
      <w:pPr>
        <w:pStyle w:val="NoSpacing"/>
        <w:rPr>
          <w:rFonts w:ascii="Arial" w:hAnsi="Arial" w:cs="Arial"/>
          <w:sz w:val="24"/>
          <w:szCs w:val="24"/>
        </w:rPr>
      </w:pPr>
    </w:p>
    <w:p w14:paraId="3E67CC61" w14:textId="2F187A5C" w:rsidR="009A52F5" w:rsidRDefault="009A52F5" w:rsidP="00883821">
      <w:pPr>
        <w:pStyle w:val="NoSpacing"/>
        <w:rPr>
          <w:rFonts w:ascii="Arial" w:hAnsi="Arial" w:cs="Arial"/>
          <w:sz w:val="24"/>
          <w:szCs w:val="24"/>
        </w:rPr>
      </w:pPr>
    </w:p>
    <w:p w14:paraId="591ADC15" w14:textId="767A0876" w:rsidR="009A52F5" w:rsidRDefault="009A52F5" w:rsidP="00883821">
      <w:pPr>
        <w:pStyle w:val="NoSpacing"/>
        <w:rPr>
          <w:rFonts w:ascii="Arial" w:hAnsi="Arial" w:cs="Arial"/>
          <w:sz w:val="24"/>
          <w:szCs w:val="24"/>
        </w:rPr>
      </w:pPr>
    </w:p>
    <w:p w14:paraId="42A39A37" w14:textId="196019DB" w:rsidR="009A52F5" w:rsidRDefault="009A52F5" w:rsidP="00883821">
      <w:pPr>
        <w:pStyle w:val="NoSpacing"/>
        <w:rPr>
          <w:rFonts w:ascii="Arial" w:hAnsi="Arial" w:cs="Arial"/>
          <w:sz w:val="24"/>
          <w:szCs w:val="24"/>
        </w:rPr>
      </w:pPr>
    </w:p>
    <w:p w14:paraId="16CCB34A" w14:textId="4606D15C" w:rsidR="009A52F5" w:rsidRDefault="009A52F5" w:rsidP="00883821">
      <w:pPr>
        <w:pStyle w:val="NoSpacing"/>
        <w:rPr>
          <w:rFonts w:ascii="Arial" w:hAnsi="Arial" w:cs="Arial"/>
          <w:sz w:val="24"/>
          <w:szCs w:val="24"/>
        </w:rPr>
      </w:pPr>
    </w:p>
    <w:p w14:paraId="0E9A8819" w14:textId="5963DA1B" w:rsidR="009A52F5" w:rsidRDefault="009A52F5" w:rsidP="00883821">
      <w:pPr>
        <w:pStyle w:val="NoSpacing"/>
        <w:rPr>
          <w:rFonts w:ascii="Arial" w:hAnsi="Arial" w:cs="Arial"/>
          <w:sz w:val="24"/>
          <w:szCs w:val="24"/>
        </w:rPr>
      </w:pPr>
    </w:p>
    <w:p w14:paraId="66B33265" w14:textId="03A13ED0" w:rsidR="009A52F5" w:rsidRDefault="009A52F5" w:rsidP="00883821">
      <w:pPr>
        <w:pStyle w:val="NoSpacing"/>
        <w:rPr>
          <w:rFonts w:ascii="Arial" w:hAnsi="Arial" w:cs="Arial"/>
          <w:sz w:val="24"/>
          <w:szCs w:val="24"/>
        </w:rPr>
      </w:pPr>
    </w:p>
    <w:p w14:paraId="5BF3572D" w14:textId="75E70D9B" w:rsidR="009A52F5" w:rsidRDefault="009A52F5" w:rsidP="00883821">
      <w:pPr>
        <w:pStyle w:val="NoSpacing"/>
        <w:rPr>
          <w:rFonts w:ascii="Arial" w:hAnsi="Arial" w:cs="Arial"/>
          <w:sz w:val="24"/>
          <w:szCs w:val="24"/>
        </w:rPr>
      </w:pPr>
    </w:p>
    <w:p w14:paraId="3C01E56D" w14:textId="77777777" w:rsidR="009A52F5" w:rsidRDefault="009A52F5" w:rsidP="00883821">
      <w:pPr>
        <w:pStyle w:val="NoSpacing"/>
        <w:rPr>
          <w:rFonts w:ascii="Arial" w:hAnsi="Arial" w:cs="Arial"/>
          <w:sz w:val="24"/>
          <w:szCs w:val="24"/>
        </w:rPr>
      </w:pPr>
    </w:p>
    <w:p w14:paraId="1D1ABDF5" w14:textId="25F60F49" w:rsidR="009A52F5" w:rsidRDefault="009A52F5" w:rsidP="00883821">
      <w:pPr>
        <w:pStyle w:val="NoSpacing"/>
        <w:rPr>
          <w:rFonts w:ascii="Arial" w:hAnsi="Arial" w:cs="Arial"/>
          <w:sz w:val="24"/>
          <w:szCs w:val="24"/>
        </w:rPr>
      </w:pPr>
    </w:p>
    <w:p w14:paraId="6BB52E98" w14:textId="20C97D93" w:rsidR="009A52F5" w:rsidRDefault="009A52F5" w:rsidP="00883821">
      <w:pPr>
        <w:pStyle w:val="NoSpacing"/>
        <w:rPr>
          <w:rFonts w:ascii="Arial" w:hAnsi="Arial" w:cs="Arial"/>
          <w:sz w:val="24"/>
          <w:szCs w:val="24"/>
        </w:rPr>
      </w:pPr>
    </w:p>
    <w:p w14:paraId="6CE329B8" w14:textId="61C47652" w:rsidR="009A52F5" w:rsidRDefault="009A52F5" w:rsidP="00883821">
      <w:pPr>
        <w:pStyle w:val="NoSpacing"/>
        <w:rPr>
          <w:rFonts w:ascii="Arial" w:hAnsi="Arial" w:cs="Arial"/>
          <w:sz w:val="24"/>
          <w:szCs w:val="24"/>
        </w:rPr>
      </w:pPr>
    </w:p>
    <w:p w14:paraId="48FC1901" w14:textId="0A5826D0" w:rsidR="009A52F5" w:rsidRDefault="009A52F5" w:rsidP="00883821">
      <w:pPr>
        <w:pStyle w:val="NoSpacing"/>
        <w:rPr>
          <w:rFonts w:ascii="Arial" w:hAnsi="Arial" w:cs="Arial"/>
          <w:sz w:val="24"/>
          <w:szCs w:val="24"/>
        </w:rPr>
      </w:pPr>
    </w:p>
    <w:p w14:paraId="72D5BF2B" w14:textId="0D13CB03" w:rsidR="009A52F5" w:rsidRDefault="009A52F5" w:rsidP="00883821">
      <w:pPr>
        <w:pStyle w:val="NoSpacing"/>
        <w:rPr>
          <w:rFonts w:ascii="Arial" w:hAnsi="Arial" w:cs="Arial"/>
          <w:sz w:val="24"/>
          <w:szCs w:val="24"/>
        </w:rPr>
      </w:pPr>
    </w:p>
    <w:p w14:paraId="4B5FE544" w14:textId="38EB3DDE" w:rsidR="009A52F5" w:rsidRDefault="009A52F5" w:rsidP="00883821">
      <w:pPr>
        <w:pStyle w:val="NoSpacing"/>
        <w:rPr>
          <w:rFonts w:ascii="Arial" w:hAnsi="Arial" w:cs="Arial"/>
          <w:sz w:val="24"/>
          <w:szCs w:val="24"/>
        </w:rPr>
      </w:pPr>
    </w:p>
    <w:p w14:paraId="33B13129" w14:textId="77777777" w:rsidR="009A52F5" w:rsidRPr="00D45A83" w:rsidRDefault="009A52F5" w:rsidP="00883821">
      <w:pPr>
        <w:pStyle w:val="NoSpacing"/>
        <w:rPr>
          <w:rFonts w:ascii="Arial" w:hAnsi="Arial" w:cs="Arial"/>
          <w:sz w:val="24"/>
          <w:szCs w:val="24"/>
        </w:rPr>
      </w:pPr>
    </w:p>
    <w:p w14:paraId="3718B39A" w14:textId="77777777" w:rsidR="009A52F5" w:rsidRDefault="00883821" w:rsidP="00883821">
      <w:pPr>
        <w:pStyle w:val="NoSpacing"/>
        <w:rPr>
          <w:rFonts w:ascii="Arial" w:hAnsi="Arial" w:cs="Arial"/>
          <w:sz w:val="24"/>
          <w:szCs w:val="24"/>
        </w:rPr>
      </w:pPr>
      <w:r w:rsidRPr="00D45A83">
        <w:rPr>
          <w:rFonts w:ascii="Arial" w:hAnsi="Arial" w:cs="Arial"/>
          <w:sz w:val="24"/>
          <w:szCs w:val="24"/>
        </w:rPr>
        <w:lastRenderedPageBreak/>
        <w:t xml:space="preserve">(8) Is there anything, that is not mentioned in the project brief, that the system </w:t>
      </w:r>
    </w:p>
    <w:p w14:paraId="0978BB61" w14:textId="49AEEC9E" w:rsidR="00883821" w:rsidRDefault="00883821" w:rsidP="00883821">
      <w:pPr>
        <w:pStyle w:val="NoSpacing"/>
        <w:rPr>
          <w:rFonts w:ascii="Arial" w:hAnsi="Arial" w:cs="Arial"/>
          <w:sz w:val="24"/>
          <w:szCs w:val="24"/>
        </w:rPr>
      </w:pPr>
      <w:proofErr w:type="gramStart"/>
      <w:r w:rsidRPr="00D45A83">
        <w:rPr>
          <w:rFonts w:ascii="Arial" w:hAnsi="Arial" w:cs="Arial"/>
          <w:sz w:val="24"/>
          <w:szCs w:val="24"/>
        </w:rPr>
        <w:t>has to</w:t>
      </w:r>
      <w:proofErr w:type="gramEnd"/>
      <w:r w:rsidRPr="00D45A83">
        <w:rPr>
          <w:rFonts w:ascii="Arial" w:hAnsi="Arial" w:cs="Arial"/>
          <w:sz w:val="24"/>
          <w:szCs w:val="24"/>
        </w:rPr>
        <w:t xml:space="preserve"> allow staff to do? </w:t>
      </w:r>
    </w:p>
    <w:p w14:paraId="56B842C9" w14:textId="77777777" w:rsidR="009A52F5" w:rsidRPr="00D45A83" w:rsidRDefault="009A52F5" w:rsidP="00883821">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8630"/>
      </w:tblGrid>
      <w:tr w:rsidR="00883821" w:rsidRPr="00D45A83" w14:paraId="7A5B580C" w14:textId="77777777" w:rsidTr="0064193C">
        <w:tc>
          <w:tcPr>
            <w:tcW w:w="12895" w:type="dxa"/>
          </w:tcPr>
          <w:p w14:paraId="77B92617"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The following reports are required:</w:t>
            </w:r>
          </w:p>
          <w:p w14:paraId="14F746DB" w14:textId="77777777" w:rsidR="00883821" w:rsidRPr="00D45A83" w:rsidRDefault="00883821" w:rsidP="0064193C">
            <w:pPr>
              <w:pStyle w:val="NoSpacing"/>
              <w:rPr>
                <w:rFonts w:ascii="Arial" w:hAnsi="Arial" w:cs="Arial"/>
                <w:sz w:val="24"/>
                <w:szCs w:val="24"/>
              </w:rPr>
            </w:pPr>
          </w:p>
          <w:p w14:paraId="6D65F4D5" w14:textId="77777777" w:rsidR="00883821" w:rsidRPr="00D45A83" w:rsidRDefault="00883821" w:rsidP="0064193C">
            <w:pPr>
              <w:pStyle w:val="ListParagraph"/>
              <w:ind w:left="0"/>
              <w:rPr>
                <w:rFonts w:ascii="Arial" w:hAnsi="Arial" w:cs="Arial"/>
                <w:sz w:val="24"/>
                <w:szCs w:val="24"/>
              </w:rPr>
            </w:pPr>
            <w:r w:rsidRPr="00D45A83">
              <w:rPr>
                <w:rFonts w:ascii="Arial" w:hAnsi="Arial" w:cs="Arial"/>
                <w:b/>
                <w:sz w:val="24"/>
                <w:szCs w:val="24"/>
              </w:rPr>
              <w:t>Stock Item/Stock Levels Report</w:t>
            </w:r>
            <w:r w:rsidRPr="00D45A83">
              <w:rPr>
                <w:rFonts w:ascii="Arial" w:hAnsi="Arial" w:cs="Arial"/>
                <w:sz w:val="24"/>
                <w:szCs w:val="24"/>
              </w:rPr>
              <w:t>:</w:t>
            </w:r>
          </w:p>
          <w:p w14:paraId="7B6E6ED6"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 xml:space="preserve">Product Id, </w:t>
            </w:r>
          </w:p>
          <w:p w14:paraId="569EF177"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Description,</w:t>
            </w:r>
          </w:p>
          <w:p w14:paraId="2AA24776"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Colour (if appropriate/required),</w:t>
            </w:r>
          </w:p>
          <w:p w14:paraId="2E9C3C8E"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Price,</w:t>
            </w:r>
          </w:p>
          <w:p w14:paraId="3ACBE063"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Quantity on hand</w:t>
            </w:r>
          </w:p>
          <w:p w14:paraId="3A6C16C6"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Re-order quantity</w:t>
            </w:r>
          </w:p>
          <w:p w14:paraId="5FB2777B"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Delivery lead times</w:t>
            </w:r>
          </w:p>
          <w:p w14:paraId="5C9E8372"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Supplier Id</w:t>
            </w:r>
          </w:p>
          <w:p w14:paraId="48259D7B" w14:textId="77777777" w:rsidR="00883821" w:rsidRPr="00D45A83" w:rsidRDefault="00883821" w:rsidP="0064193C">
            <w:pPr>
              <w:rPr>
                <w:rFonts w:ascii="Arial" w:hAnsi="Arial" w:cs="Arial"/>
                <w:sz w:val="24"/>
                <w:szCs w:val="24"/>
              </w:rPr>
            </w:pPr>
          </w:p>
          <w:p w14:paraId="66175531" w14:textId="77777777" w:rsidR="00883821" w:rsidRPr="00D45A83" w:rsidRDefault="00883821" w:rsidP="0064193C">
            <w:pPr>
              <w:rPr>
                <w:rFonts w:ascii="Arial" w:hAnsi="Arial" w:cs="Arial"/>
                <w:sz w:val="24"/>
                <w:szCs w:val="24"/>
              </w:rPr>
            </w:pPr>
            <w:r w:rsidRPr="00D45A83">
              <w:rPr>
                <w:rFonts w:ascii="Arial" w:hAnsi="Arial" w:cs="Arial"/>
                <w:b/>
                <w:sz w:val="24"/>
                <w:szCs w:val="24"/>
              </w:rPr>
              <w:t>Stock by Supplier Report</w:t>
            </w:r>
            <w:r w:rsidRPr="00D45A83">
              <w:rPr>
                <w:rFonts w:ascii="Arial" w:hAnsi="Arial" w:cs="Arial"/>
                <w:sz w:val="24"/>
                <w:szCs w:val="24"/>
              </w:rPr>
              <w:t>:</w:t>
            </w:r>
          </w:p>
          <w:p w14:paraId="282C2D04"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Supplier Id, then grouped by Product Id showing:</w:t>
            </w:r>
          </w:p>
          <w:p w14:paraId="41C7C1BA"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Description,</w:t>
            </w:r>
          </w:p>
          <w:p w14:paraId="275FDD28"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Colour (if appropriate/required),</w:t>
            </w:r>
          </w:p>
          <w:p w14:paraId="23B4002E"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Product Price,</w:t>
            </w:r>
          </w:p>
          <w:p w14:paraId="4B77A479"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Quantity on hand</w:t>
            </w:r>
          </w:p>
          <w:p w14:paraId="47EDA5E6"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Re-order quantity</w:t>
            </w:r>
          </w:p>
          <w:p w14:paraId="030250A2"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Delivery lead times</w:t>
            </w:r>
          </w:p>
          <w:p w14:paraId="0ADC15CB" w14:textId="77777777" w:rsidR="00883821" w:rsidRPr="00D45A83" w:rsidRDefault="00883821" w:rsidP="0064193C">
            <w:pPr>
              <w:rPr>
                <w:rFonts w:ascii="Arial" w:hAnsi="Arial" w:cs="Arial"/>
                <w:sz w:val="24"/>
                <w:szCs w:val="24"/>
              </w:rPr>
            </w:pPr>
          </w:p>
          <w:p w14:paraId="383CD667" w14:textId="77777777" w:rsidR="00883821" w:rsidRPr="00D45A83" w:rsidRDefault="00883821" w:rsidP="0064193C">
            <w:pPr>
              <w:rPr>
                <w:rFonts w:ascii="Arial" w:hAnsi="Arial" w:cs="Arial"/>
                <w:sz w:val="24"/>
                <w:szCs w:val="24"/>
              </w:rPr>
            </w:pPr>
            <w:r w:rsidRPr="00D45A83">
              <w:rPr>
                <w:rFonts w:ascii="Arial" w:hAnsi="Arial" w:cs="Arial"/>
                <w:b/>
                <w:sz w:val="24"/>
                <w:szCs w:val="24"/>
              </w:rPr>
              <w:t>Invoices Report</w:t>
            </w:r>
            <w:r w:rsidRPr="00D45A83">
              <w:rPr>
                <w:rFonts w:ascii="Arial" w:hAnsi="Arial" w:cs="Arial"/>
                <w:sz w:val="24"/>
                <w:szCs w:val="24"/>
              </w:rPr>
              <w:t>:</w:t>
            </w:r>
          </w:p>
          <w:p w14:paraId="10FA0D18"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Invoice No</w:t>
            </w:r>
          </w:p>
          <w:p w14:paraId="63D51A8C"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Date of Invoice</w:t>
            </w:r>
          </w:p>
          <w:p w14:paraId="01685BFB"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Invoice Amount</w:t>
            </w:r>
          </w:p>
          <w:p w14:paraId="1B9D6DF9"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Customer Id</w:t>
            </w:r>
          </w:p>
          <w:p w14:paraId="0190AF5F" w14:textId="77777777" w:rsidR="00883821" w:rsidRPr="00D45A83" w:rsidRDefault="00883821" w:rsidP="00883821">
            <w:pPr>
              <w:pStyle w:val="ListParagraph"/>
              <w:numPr>
                <w:ilvl w:val="0"/>
                <w:numId w:val="31"/>
              </w:numPr>
              <w:rPr>
                <w:rFonts w:ascii="Arial" w:hAnsi="Arial" w:cs="Arial"/>
                <w:sz w:val="24"/>
                <w:szCs w:val="24"/>
              </w:rPr>
            </w:pPr>
            <w:r w:rsidRPr="00D45A83">
              <w:rPr>
                <w:rFonts w:ascii="Arial" w:hAnsi="Arial" w:cs="Arial"/>
                <w:sz w:val="24"/>
                <w:szCs w:val="24"/>
              </w:rPr>
              <w:t>Overall totals by customer/invoice</w:t>
            </w:r>
          </w:p>
          <w:p w14:paraId="26A47A2F" w14:textId="77777777" w:rsidR="00883821" w:rsidRPr="00D45A83" w:rsidRDefault="00883821" w:rsidP="0064193C">
            <w:pPr>
              <w:rPr>
                <w:rFonts w:ascii="Arial" w:hAnsi="Arial" w:cs="Arial"/>
                <w:sz w:val="24"/>
                <w:szCs w:val="24"/>
              </w:rPr>
            </w:pPr>
          </w:p>
          <w:p w14:paraId="0EF034C8" w14:textId="77777777" w:rsidR="00883821" w:rsidRPr="00D45A83" w:rsidRDefault="00883821" w:rsidP="0064193C">
            <w:pPr>
              <w:rPr>
                <w:rFonts w:ascii="Arial" w:hAnsi="Arial" w:cs="Arial"/>
                <w:sz w:val="24"/>
                <w:szCs w:val="24"/>
              </w:rPr>
            </w:pPr>
            <w:r w:rsidRPr="00D45A83">
              <w:rPr>
                <w:rFonts w:ascii="Arial" w:hAnsi="Arial" w:cs="Arial"/>
                <w:b/>
                <w:sz w:val="24"/>
                <w:szCs w:val="24"/>
              </w:rPr>
              <w:t>Customer &amp; Orders</w:t>
            </w:r>
            <w:r w:rsidRPr="00D45A83">
              <w:rPr>
                <w:rFonts w:ascii="Arial" w:hAnsi="Arial" w:cs="Arial"/>
                <w:sz w:val="24"/>
                <w:szCs w:val="24"/>
              </w:rPr>
              <w:t>:</w:t>
            </w:r>
          </w:p>
          <w:p w14:paraId="30259FDE" w14:textId="77777777" w:rsidR="00883821" w:rsidRPr="00D45A83" w:rsidRDefault="00883821" w:rsidP="00883821">
            <w:pPr>
              <w:numPr>
                <w:ilvl w:val="0"/>
                <w:numId w:val="31"/>
              </w:numPr>
              <w:rPr>
                <w:rFonts w:ascii="Arial" w:hAnsi="Arial" w:cs="Arial"/>
                <w:sz w:val="24"/>
                <w:szCs w:val="24"/>
              </w:rPr>
            </w:pPr>
            <w:r w:rsidRPr="00D45A83">
              <w:rPr>
                <w:rFonts w:ascii="Arial" w:hAnsi="Arial" w:cs="Arial"/>
                <w:sz w:val="24"/>
                <w:szCs w:val="24"/>
              </w:rPr>
              <w:t>Order No</w:t>
            </w:r>
          </w:p>
          <w:p w14:paraId="2E72DEDE" w14:textId="77777777" w:rsidR="00883821" w:rsidRPr="00D45A83" w:rsidRDefault="00883821" w:rsidP="00883821">
            <w:pPr>
              <w:numPr>
                <w:ilvl w:val="0"/>
                <w:numId w:val="31"/>
              </w:numPr>
              <w:rPr>
                <w:rFonts w:ascii="Arial" w:hAnsi="Arial" w:cs="Arial"/>
                <w:sz w:val="24"/>
                <w:szCs w:val="24"/>
              </w:rPr>
            </w:pPr>
            <w:r w:rsidRPr="00D45A83">
              <w:rPr>
                <w:rFonts w:ascii="Arial" w:hAnsi="Arial" w:cs="Arial"/>
                <w:sz w:val="24"/>
                <w:szCs w:val="24"/>
              </w:rPr>
              <w:t>Date of Invoice</w:t>
            </w:r>
          </w:p>
          <w:p w14:paraId="07DCAE9D" w14:textId="77777777" w:rsidR="00883821" w:rsidRPr="00D45A83" w:rsidRDefault="00883821" w:rsidP="00883821">
            <w:pPr>
              <w:numPr>
                <w:ilvl w:val="0"/>
                <w:numId w:val="31"/>
              </w:numPr>
              <w:rPr>
                <w:rFonts w:ascii="Arial" w:hAnsi="Arial" w:cs="Arial"/>
                <w:sz w:val="24"/>
                <w:szCs w:val="24"/>
              </w:rPr>
            </w:pPr>
            <w:r w:rsidRPr="00D45A83">
              <w:rPr>
                <w:rFonts w:ascii="Arial" w:hAnsi="Arial" w:cs="Arial"/>
                <w:sz w:val="24"/>
                <w:szCs w:val="24"/>
              </w:rPr>
              <w:t>Order Amount</w:t>
            </w:r>
          </w:p>
          <w:p w14:paraId="382366D9" w14:textId="77777777" w:rsidR="00883821" w:rsidRPr="00D45A83" w:rsidRDefault="00883821" w:rsidP="00883821">
            <w:pPr>
              <w:numPr>
                <w:ilvl w:val="0"/>
                <w:numId w:val="31"/>
              </w:numPr>
              <w:rPr>
                <w:rFonts w:ascii="Arial" w:hAnsi="Arial" w:cs="Arial"/>
                <w:sz w:val="24"/>
                <w:szCs w:val="24"/>
              </w:rPr>
            </w:pPr>
            <w:r w:rsidRPr="00D45A83">
              <w:rPr>
                <w:rFonts w:ascii="Arial" w:hAnsi="Arial" w:cs="Arial"/>
                <w:sz w:val="24"/>
                <w:szCs w:val="24"/>
              </w:rPr>
              <w:t>Customer Id</w:t>
            </w:r>
          </w:p>
          <w:p w14:paraId="412D53F2" w14:textId="77777777" w:rsidR="00883821" w:rsidRPr="00D45A83" w:rsidRDefault="00883821" w:rsidP="00883821">
            <w:pPr>
              <w:numPr>
                <w:ilvl w:val="0"/>
                <w:numId w:val="31"/>
              </w:numPr>
              <w:rPr>
                <w:rFonts w:ascii="Arial" w:hAnsi="Arial" w:cs="Arial"/>
                <w:sz w:val="24"/>
                <w:szCs w:val="24"/>
              </w:rPr>
            </w:pPr>
            <w:r w:rsidRPr="00D45A83">
              <w:rPr>
                <w:rFonts w:ascii="Arial" w:hAnsi="Arial" w:cs="Arial"/>
                <w:sz w:val="24"/>
                <w:szCs w:val="24"/>
              </w:rPr>
              <w:t>Overall totals by customer/order</w:t>
            </w:r>
          </w:p>
          <w:p w14:paraId="02FA3ED6" w14:textId="77777777" w:rsidR="00883821" w:rsidRPr="00D45A83" w:rsidRDefault="00883821" w:rsidP="0064193C">
            <w:pPr>
              <w:rPr>
                <w:rFonts w:ascii="Arial" w:hAnsi="Arial" w:cs="Arial"/>
                <w:sz w:val="24"/>
                <w:szCs w:val="24"/>
              </w:rPr>
            </w:pPr>
          </w:p>
          <w:p w14:paraId="55495C00" w14:textId="77777777" w:rsidR="00883821" w:rsidRPr="00D45A83" w:rsidRDefault="00883821" w:rsidP="0064193C">
            <w:pPr>
              <w:pStyle w:val="NoSpacing"/>
              <w:rPr>
                <w:rFonts w:ascii="Arial" w:hAnsi="Arial" w:cs="Arial"/>
                <w:sz w:val="24"/>
                <w:szCs w:val="24"/>
              </w:rPr>
            </w:pPr>
            <w:r w:rsidRPr="00D45A83">
              <w:rPr>
                <w:rFonts w:ascii="Arial" w:hAnsi="Arial" w:cs="Arial"/>
                <w:sz w:val="24"/>
                <w:szCs w:val="24"/>
              </w:rPr>
              <w:t xml:space="preserve">All reports should be able to be viewed on screen, with the option to print </w:t>
            </w:r>
            <w:proofErr w:type="gramStart"/>
            <w:r w:rsidRPr="00D45A83">
              <w:rPr>
                <w:rFonts w:ascii="Arial" w:hAnsi="Arial" w:cs="Arial"/>
                <w:sz w:val="24"/>
                <w:szCs w:val="24"/>
              </w:rPr>
              <w:t>and also</w:t>
            </w:r>
            <w:proofErr w:type="gramEnd"/>
            <w:r w:rsidRPr="00D45A83">
              <w:rPr>
                <w:rFonts w:ascii="Arial" w:hAnsi="Arial" w:cs="Arial"/>
                <w:sz w:val="24"/>
                <w:szCs w:val="24"/>
              </w:rPr>
              <w:t xml:space="preserve"> be able to be exported into Ms Excel.</w:t>
            </w:r>
          </w:p>
        </w:tc>
      </w:tr>
    </w:tbl>
    <w:p w14:paraId="1D4DB25B" w14:textId="77777777" w:rsidR="00883821" w:rsidRPr="00D45A83" w:rsidRDefault="00883821" w:rsidP="00883821">
      <w:pPr>
        <w:rPr>
          <w:rFonts w:ascii="Arial" w:hAnsi="Arial" w:cs="Arial"/>
          <w:sz w:val="24"/>
          <w:szCs w:val="24"/>
        </w:rPr>
      </w:pPr>
    </w:p>
    <w:p w14:paraId="1474F7B7" w14:textId="4DB46C56" w:rsidR="002719E4" w:rsidRDefault="002719E4" w:rsidP="002719E4">
      <w:pPr>
        <w:pStyle w:val="ListBullet"/>
        <w:numPr>
          <w:ilvl w:val="0"/>
          <w:numId w:val="0"/>
        </w:numPr>
        <w:ind w:left="720"/>
      </w:pPr>
    </w:p>
    <w:p w14:paraId="75E6A81C" w14:textId="77777777" w:rsidR="001B46EE" w:rsidRDefault="001B46EE" w:rsidP="001B46EE">
      <w:pPr>
        <w:pStyle w:val="Heading2"/>
      </w:pPr>
      <w:r>
        <w:lastRenderedPageBreak/>
        <w:t>Comparison of techniques</w:t>
      </w:r>
    </w:p>
    <w:p w14:paraId="2CCC2A1E" w14:textId="77777777" w:rsidR="001B46EE" w:rsidRDefault="001B46EE" w:rsidP="001B46EE">
      <w:pPr>
        <w:rPr>
          <w:color w:val="auto"/>
        </w:rPr>
      </w:pPr>
    </w:p>
    <w:p w14:paraId="2F7882C3" w14:textId="1DCB12E3" w:rsidR="001B46EE" w:rsidRDefault="001B46EE" w:rsidP="001B46EE">
      <w:pPr>
        <w:rPr>
          <w:color w:val="auto"/>
        </w:rPr>
      </w:pPr>
      <w:r>
        <w:rPr>
          <w:color w:val="auto"/>
        </w:rPr>
        <w:t xml:space="preserve">Each type of </w:t>
      </w:r>
      <w:r w:rsidR="009469D1">
        <w:rPr>
          <w:color w:val="auto"/>
        </w:rPr>
        <w:t>fact-finding</w:t>
      </w:r>
      <w:r>
        <w:rPr>
          <w:color w:val="auto"/>
        </w:rPr>
        <w:t xml:space="preserve"> technique had their own advantages and disadvantage. Each though provided a different insight into how the actual system currently operates. Some contradictions were noticed</w:t>
      </w:r>
      <w:r w:rsidR="00386F03">
        <w:rPr>
          <w:color w:val="auto"/>
        </w:rPr>
        <w:t>.</w:t>
      </w:r>
    </w:p>
    <w:p w14:paraId="3D3D3FB7" w14:textId="1A08E225" w:rsidR="001B46EE" w:rsidRDefault="000D62AC" w:rsidP="001B46EE">
      <w:pPr>
        <w:rPr>
          <w:color w:val="auto"/>
        </w:rPr>
      </w:pPr>
      <w:r>
        <w:rPr>
          <w:color w:val="auto"/>
        </w:rPr>
        <w:t>Similarly,</w:t>
      </w:r>
      <w:r w:rsidR="001B46EE">
        <w:rPr>
          <w:color w:val="auto"/>
        </w:rPr>
        <w:t xml:space="preserve"> when interviewing employee’s, sometimes the answers seemed staged. As if they were answering what they thought I wanted to hear rather than answering it as honestly as they could. </w:t>
      </w:r>
    </w:p>
    <w:p w14:paraId="71C23741" w14:textId="77777777" w:rsidR="001B46EE" w:rsidRDefault="001B46EE" w:rsidP="001B46EE">
      <w:pPr>
        <w:rPr>
          <w:color w:val="auto"/>
        </w:rPr>
      </w:pPr>
      <w:r>
        <w:rPr>
          <w:color w:val="auto"/>
        </w:rPr>
        <w:t>Each had its own strengths and weaknesses, all were time consuming.</w:t>
      </w:r>
    </w:p>
    <w:p w14:paraId="42CEA868" w14:textId="77777777" w:rsidR="001B46EE" w:rsidRDefault="001B46EE" w:rsidP="001B46EE">
      <w:pPr>
        <w:rPr>
          <w:color w:val="auto"/>
        </w:rPr>
      </w:pPr>
    </w:p>
    <w:p w14:paraId="0D1F77EC" w14:textId="77777777" w:rsidR="001B46EE" w:rsidRDefault="001B46EE" w:rsidP="001B46EE">
      <w:pPr>
        <w:rPr>
          <w:color w:val="auto"/>
        </w:rPr>
      </w:pPr>
      <w:r>
        <w:rPr>
          <w:color w:val="auto"/>
        </w:rPr>
        <w:t xml:space="preserve">In order to get the best possible insight into how a system works, no one process of fact finding seems to be ideal on its own, they all work together to help build a complete picture of the system in practice. </w:t>
      </w:r>
    </w:p>
    <w:p w14:paraId="2375E9CB" w14:textId="1637AE1A" w:rsidR="001B46EE" w:rsidRDefault="001B46EE" w:rsidP="002719E4">
      <w:pPr>
        <w:pStyle w:val="ListBullet"/>
        <w:numPr>
          <w:ilvl w:val="0"/>
          <w:numId w:val="0"/>
        </w:numPr>
        <w:ind w:left="720"/>
      </w:pPr>
    </w:p>
    <w:p w14:paraId="2159322D" w14:textId="77777777" w:rsidR="001B46EE" w:rsidRDefault="001B46EE" w:rsidP="002719E4">
      <w:pPr>
        <w:pStyle w:val="ListBullet"/>
        <w:numPr>
          <w:ilvl w:val="0"/>
          <w:numId w:val="0"/>
        </w:numPr>
        <w:ind w:left="720"/>
      </w:pPr>
    </w:p>
    <w:p w14:paraId="664FEE10" w14:textId="02C4BA04" w:rsidR="002719E4" w:rsidRDefault="002719E4" w:rsidP="002719E4">
      <w:pPr>
        <w:pStyle w:val="ListBullet"/>
        <w:numPr>
          <w:ilvl w:val="0"/>
          <w:numId w:val="0"/>
        </w:numPr>
        <w:ind w:left="720"/>
      </w:pPr>
    </w:p>
    <w:p w14:paraId="5020CA66" w14:textId="15018593" w:rsidR="009A52F5" w:rsidRDefault="009A52F5" w:rsidP="002719E4">
      <w:pPr>
        <w:pStyle w:val="ListBullet"/>
        <w:numPr>
          <w:ilvl w:val="0"/>
          <w:numId w:val="0"/>
        </w:numPr>
        <w:ind w:left="720"/>
      </w:pPr>
    </w:p>
    <w:p w14:paraId="766E0CB3" w14:textId="76EA26FC" w:rsidR="009A52F5" w:rsidRDefault="009A52F5" w:rsidP="002719E4">
      <w:pPr>
        <w:pStyle w:val="ListBullet"/>
        <w:numPr>
          <w:ilvl w:val="0"/>
          <w:numId w:val="0"/>
        </w:numPr>
        <w:ind w:left="720"/>
      </w:pPr>
    </w:p>
    <w:p w14:paraId="0FE68A69" w14:textId="1A58912C" w:rsidR="009A52F5" w:rsidRDefault="009A52F5" w:rsidP="002719E4">
      <w:pPr>
        <w:pStyle w:val="ListBullet"/>
        <w:numPr>
          <w:ilvl w:val="0"/>
          <w:numId w:val="0"/>
        </w:numPr>
        <w:ind w:left="720"/>
      </w:pPr>
    </w:p>
    <w:p w14:paraId="52C61335" w14:textId="13DBCA5F" w:rsidR="009A52F5" w:rsidRDefault="009A52F5" w:rsidP="002719E4">
      <w:pPr>
        <w:pStyle w:val="ListBullet"/>
        <w:numPr>
          <w:ilvl w:val="0"/>
          <w:numId w:val="0"/>
        </w:numPr>
        <w:ind w:left="720"/>
      </w:pPr>
    </w:p>
    <w:p w14:paraId="71EF6A7C" w14:textId="08D51E4C" w:rsidR="009A52F5" w:rsidRDefault="009A52F5" w:rsidP="002719E4">
      <w:pPr>
        <w:pStyle w:val="ListBullet"/>
        <w:numPr>
          <w:ilvl w:val="0"/>
          <w:numId w:val="0"/>
        </w:numPr>
        <w:ind w:left="720"/>
      </w:pPr>
    </w:p>
    <w:p w14:paraId="72F7F7D6" w14:textId="12A04E88" w:rsidR="009A52F5" w:rsidRDefault="009A52F5" w:rsidP="002719E4">
      <w:pPr>
        <w:pStyle w:val="ListBullet"/>
        <w:numPr>
          <w:ilvl w:val="0"/>
          <w:numId w:val="0"/>
        </w:numPr>
        <w:ind w:left="720"/>
      </w:pPr>
    </w:p>
    <w:p w14:paraId="2AF1767F" w14:textId="77777777" w:rsidR="00386F03" w:rsidRDefault="00386F03" w:rsidP="002719E4">
      <w:pPr>
        <w:pStyle w:val="ListBullet"/>
        <w:numPr>
          <w:ilvl w:val="0"/>
          <w:numId w:val="0"/>
        </w:numPr>
        <w:ind w:left="720"/>
      </w:pPr>
    </w:p>
    <w:p w14:paraId="4A8C8CCD" w14:textId="77777777" w:rsidR="009A52F5" w:rsidRPr="00514122" w:rsidRDefault="009A52F5" w:rsidP="002719E4">
      <w:pPr>
        <w:pStyle w:val="ListBullet"/>
        <w:numPr>
          <w:ilvl w:val="0"/>
          <w:numId w:val="0"/>
        </w:numPr>
        <w:ind w:left="720"/>
      </w:pPr>
    </w:p>
    <w:p w14:paraId="236CB9B3" w14:textId="77777777" w:rsidR="00BA302B" w:rsidRDefault="00BA302B" w:rsidP="00BA302B"/>
    <w:p w14:paraId="6BD5DA36" w14:textId="19FE2F8B" w:rsidR="00A106DE" w:rsidRPr="005019B9" w:rsidRDefault="00A106DE" w:rsidP="00EF11BD">
      <w:pPr>
        <w:pStyle w:val="Heading2"/>
      </w:pPr>
      <w:r w:rsidRPr="005019B9">
        <w:lastRenderedPageBreak/>
        <w:t>Functional Requirements</w:t>
      </w:r>
    </w:p>
    <w:p w14:paraId="51B4FC68" w14:textId="43796573" w:rsidR="00BA302B" w:rsidRDefault="00BA302B" w:rsidP="00BA302B">
      <w:pPr>
        <w:pStyle w:val="Heading1"/>
      </w:pPr>
    </w:p>
    <w:p w14:paraId="20F05D28" w14:textId="3E8BBF8A" w:rsidR="004838A9" w:rsidRDefault="004838A9" w:rsidP="004838A9">
      <w:pPr>
        <w:pStyle w:val="ListParagraph"/>
        <w:numPr>
          <w:ilvl w:val="0"/>
          <w:numId w:val="19"/>
        </w:numPr>
        <w:spacing w:before="0" w:after="0" w:line="276" w:lineRule="auto"/>
        <w:rPr>
          <w:color w:val="auto"/>
        </w:rPr>
      </w:pPr>
      <w:r w:rsidRPr="008C5538">
        <w:rPr>
          <w:color w:val="auto"/>
        </w:rPr>
        <w:t>A main login Page</w:t>
      </w:r>
    </w:p>
    <w:p w14:paraId="123FEDF9" w14:textId="5B90A5A7" w:rsidR="00636778" w:rsidRDefault="00636778" w:rsidP="004838A9">
      <w:pPr>
        <w:pStyle w:val="ListParagraph"/>
        <w:numPr>
          <w:ilvl w:val="0"/>
          <w:numId w:val="19"/>
        </w:numPr>
        <w:spacing w:before="0" w:after="0" w:line="276" w:lineRule="auto"/>
        <w:rPr>
          <w:color w:val="auto"/>
        </w:rPr>
      </w:pPr>
      <w:r>
        <w:rPr>
          <w:color w:val="auto"/>
        </w:rPr>
        <w:t>Ability to add staff logins</w:t>
      </w:r>
    </w:p>
    <w:p w14:paraId="572FD82D" w14:textId="6AE282AA" w:rsidR="00636778" w:rsidRDefault="00636778" w:rsidP="004838A9">
      <w:pPr>
        <w:pStyle w:val="ListParagraph"/>
        <w:numPr>
          <w:ilvl w:val="0"/>
          <w:numId w:val="19"/>
        </w:numPr>
        <w:spacing w:before="0" w:after="0" w:line="276" w:lineRule="auto"/>
        <w:rPr>
          <w:color w:val="auto"/>
        </w:rPr>
      </w:pPr>
      <w:r>
        <w:rPr>
          <w:color w:val="auto"/>
        </w:rPr>
        <w:t>Ability to add a new customer to the system</w:t>
      </w:r>
    </w:p>
    <w:p w14:paraId="0EBBA859" w14:textId="3A190767" w:rsidR="00636778" w:rsidRDefault="00636778" w:rsidP="004838A9">
      <w:pPr>
        <w:pStyle w:val="ListParagraph"/>
        <w:numPr>
          <w:ilvl w:val="0"/>
          <w:numId w:val="19"/>
        </w:numPr>
        <w:spacing w:before="0" w:after="0" w:line="276" w:lineRule="auto"/>
        <w:rPr>
          <w:color w:val="auto"/>
        </w:rPr>
      </w:pPr>
      <w:r>
        <w:rPr>
          <w:color w:val="auto"/>
        </w:rPr>
        <w:t>Add/Decrease the stock levels of a product</w:t>
      </w:r>
    </w:p>
    <w:p w14:paraId="6D3DDD65" w14:textId="12C7A1C0" w:rsidR="00636778" w:rsidRDefault="001614E9" w:rsidP="004838A9">
      <w:pPr>
        <w:pStyle w:val="ListParagraph"/>
        <w:numPr>
          <w:ilvl w:val="0"/>
          <w:numId w:val="19"/>
        </w:numPr>
        <w:spacing w:before="0" w:after="0" w:line="276" w:lineRule="auto"/>
        <w:rPr>
          <w:color w:val="auto"/>
        </w:rPr>
      </w:pPr>
      <w:r>
        <w:rPr>
          <w:color w:val="auto"/>
        </w:rPr>
        <w:t>Display Current Stock Levels</w:t>
      </w:r>
    </w:p>
    <w:p w14:paraId="0F950A76" w14:textId="710C21B3" w:rsidR="001614E9" w:rsidRDefault="001614E9" w:rsidP="004838A9">
      <w:pPr>
        <w:pStyle w:val="ListParagraph"/>
        <w:numPr>
          <w:ilvl w:val="0"/>
          <w:numId w:val="19"/>
        </w:numPr>
        <w:spacing w:before="0" w:after="0" w:line="276" w:lineRule="auto"/>
        <w:rPr>
          <w:color w:val="auto"/>
        </w:rPr>
      </w:pPr>
      <w:r>
        <w:rPr>
          <w:color w:val="auto"/>
        </w:rPr>
        <w:t>Allow a new order to be added to the system</w:t>
      </w:r>
    </w:p>
    <w:p w14:paraId="7975BE78" w14:textId="1FB0925F" w:rsidR="001614E9" w:rsidRDefault="001614E9" w:rsidP="004838A9">
      <w:pPr>
        <w:pStyle w:val="ListParagraph"/>
        <w:numPr>
          <w:ilvl w:val="0"/>
          <w:numId w:val="19"/>
        </w:numPr>
        <w:spacing w:before="0" w:after="0" w:line="276" w:lineRule="auto"/>
        <w:rPr>
          <w:color w:val="auto"/>
        </w:rPr>
      </w:pPr>
      <w:r>
        <w:rPr>
          <w:color w:val="auto"/>
        </w:rPr>
        <w:t xml:space="preserve">Allow </w:t>
      </w:r>
      <w:r w:rsidR="00BD2E6A">
        <w:rPr>
          <w:color w:val="auto"/>
        </w:rPr>
        <w:t>all orders placed by a customer to be added to system</w:t>
      </w:r>
    </w:p>
    <w:p w14:paraId="53EC05FA" w14:textId="30B8D108" w:rsidR="00BD2E6A" w:rsidRDefault="00BD2E6A" w:rsidP="004838A9">
      <w:pPr>
        <w:pStyle w:val="ListParagraph"/>
        <w:numPr>
          <w:ilvl w:val="0"/>
          <w:numId w:val="19"/>
        </w:numPr>
        <w:spacing w:before="0" w:after="0" w:line="276" w:lineRule="auto"/>
        <w:rPr>
          <w:color w:val="auto"/>
        </w:rPr>
      </w:pPr>
      <w:r>
        <w:rPr>
          <w:color w:val="auto"/>
        </w:rPr>
        <w:t>Display all completed invoices</w:t>
      </w:r>
    </w:p>
    <w:p w14:paraId="3D37F58D" w14:textId="0341A390" w:rsidR="00BD2E6A" w:rsidRDefault="00BD2E6A" w:rsidP="004838A9">
      <w:pPr>
        <w:pStyle w:val="ListParagraph"/>
        <w:numPr>
          <w:ilvl w:val="0"/>
          <w:numId w:val="19"/>
        </w:numPr>
        <w:spacing w:before="0" w:after="0" w:line="276" w:lineRule="auto"/>
        <w:rPr>
          <w:color w:val="auto"/>
        </w:rPr>
      </w:pPr>
      <w:r>
        <w:rPr>
          <w:color w:val="auto"/>
        </w:rPr>
        <w:t>Have a secure login system for staff consisting of username/password</w:t>
      </w:r>
    </w:p>
    <w:p w14:paraId="082C7A85" w14:textId="16687E34" w:rsidR="00BD2E6A" w:rsidRDefault="00BD2E6A" w:rsidP="004838A9">
      <w:pPr>
        <w:pStyle w:val="ListParagraph"/>
        <w:numPr>
          <w:ilvl w:val="0"/>
          <w:numId w:val="19"/>
        </w:numPr>
        <w:spacing w:before="0" w:after="0" w:line="276" w:lineRule="auto"/>
        <w:rPr>
          <w:color w:val="auto"/>
        </w:rPr>
      </w:pPr>
      <w:r>
        <w:rPr>
          <w:color w:val="auto"/>
        </w:rPr>
        <w:t>Each user group should have access to their own set of actions</w:t>
      </w:r>
    </w:p>
    <w:p w14:paraId="41BE3FCC" w14:textId="5E9E09E3" w:rsidR="00BD2E6A" w:rsidRDefault="00BD2E6A" w:rsidP="004838A9">
      <w:pPr>
        <w:pStyle w:val="ListParagraph"/>
        <w:numPr>
          <w:ilvl w:val="0"/>
          <w:numId w:val="19"/>
        </w:numPr>
        <w:spacing w:before="0" w:after="0" w:line="276" w:lineRule="auto"/>
        <w:rPr>
          <w:color w:val="auto"/>
        </w:rPr>
      </w:pPr>
      <w:r>
        <w:rPr>
          <w:color w:val="auto"/>
        </w:rPr>
        <w:t>Information about customers needs to be stored</w:t>
      </w:r>
    </w:p>
    <w:p w14:paraId="6FEE43AC" w14:textId="7792A552" w:rsidR="00BD2E6A" w:rsidRDefault="007E15C8" w:rsidP="004838A9">
      <w:pPr>
        <w:pStyle w:val="ListParagraph"/>
        <w:numPr>
          <w:ilvl w:val="0"/>
          <w:numId w:val="19"/>
        </w:numPr>
        <w:spacing w:before="0" w:after="0" w:line="276" w:lineRule="auto"/>
        <w:rPr>
          <w:color w:val="auto"/>
        </w:rPr>
      </w:pPr>
      <w:r>
        <w:rPr>
          <w:color w:val="auto"/>
        </w:rPr>
        <w:t>Facility to track an orders progress</w:t>
      </w:r>
    </w:p>
    <w:p w14:paraId="4FDD23FD" w14:textId="40DC7165" w:rsidR="007E15C8" w:rsidRDefault="007E15C8" w:rsidP="004838A9">
      <w:pPr>
        <w:pStyle w:val="ListParagraph"/>
        <w:numPr>
          <w:ilvl w:val="0"/>
          <w:numId w:val="19"/>
        </w:numPr>
        <w:spacing w:before="0" w:after="0" w:line="276" w:lineRule="auto"/>
        <w:rPr>
          <w:color w:val="auto"/>
        </w:rPr>
      </w:pPr>
      <w:r>
        <w:rPr>
          <w:color w:val="auto"/>
        </w:rPr>
        <w:t xml:space="preserve">Payment Facilities online </w:t>
      </w:r>
    </w:p>
    <w:p w14:paraId="63F716F1" w14:textId="7BB32C51" w:rsidR="007E15C8" w:rsidRDefault="007E15C8" w:rsidP="004838A9">
      <w:pPr>
        <w:pStyle w:val="ListParagraph"/>
        <w:numPr>
          <w:ilvl w:val="0"/>
          <w:numId w:val="19"/>
        </w:numPr>
        <w:spacing w:before="0" w:after="0" w:line="276" w:lineRule="auto"/>
        <w:rPr>
          <w:color w:val="auto"/>
        </w:rPr>
      </w:pPr>
      <w:r>
        <w:rPr>
          <w:color w:val="auto"/>
        </w:rPr>
        <w:t>Allow an order to be cancelled</w:t>
      </w:r>
    </w:p>
    <w:p w14:paraId="23B80E9F" w14:textId="7BA94027" w:rsidR="007E15C8" w:rsidRDefault="007E15C8" w:rsidP="004838A9">
      <w:pPr>
        <w:pStyle w:val="ListParagraph"/>
        <w:numPr>
          <w:ilvl w:val="0"/>
          <w:numId w:val="19"/>
        </w:numPr>
        <w:spacing w:before="0" w:after="0" w:line="276" w:lineRule="auto"/>
        <w:rPr>
          <w:color w:val="auto"/>
        </w:rPr>
      </w:pPr>
      <w:r>
        <w:rPr>
          <w:color w:val="auto"/>
        </w:rPr>
        <w:t>System to allow for order returns</w:t>
      </w:r>
    </w:p>
    <w:p w14:paraId="270F0D48" w14:textId="0EE07CB4" w:rsidR="007E15C8" w:rsidRDefault="000D6AC5" w:rsidP="004838A9">
      <w:pPr>
        <w:pStyle w:val="ListParagraph"/>
        <w:numPr>
          <w:ilvl w:val="0"/>
          <w:numId w:val="19"/>
        </w:numPr>
        <w:spacing w:before="0" w:after="0" w:line="276" w:lineRule="auto"/>
        <w:rPr>
          <w:color w:val="auto"/>
        </w:rPr>
      </w:pPr>
      <w:r>
        <w:rPr>
          <w:color w:val="auto"/>
        </w:rPr>
        <w:t>System needs to be large enough to store at least 250 products</w:t>
      </w:r>
    </w:p>
    <w:p w14:paraId="551CCB26" w14:textId="51F8CEBD" w:rsidR="000D6AC5" w:rsidRDefault="0097002B" w:rsidP="004838A9">
      <w:pPr>
        <w:pStyle w:val="ListParagraph"/>
        <w:numPr>
          <w:ilvl w:val="0"/>
          <w:numId w:val="19"/>
        </w:numPr>
        <w:spacing w:before="0" w:after="0" w:line="276" w:lineRule="auto"/>
        <w:rPr>
          <w:color w:val="auto"/>
        </w:rPr>
      </w:pPr>
      <w:r>
        <w:rPr>
          <w:color w:val="auto"/>
        </w:rPr>
        <w:t>Facility to email an invoice to a customer</w:t>
      </w:r>
    </w:p>
    <w:p w14:paraId="512019E0" w14:textId="723A2288" w:rsidR="0097002B" w:rsidRDefault="0061111A" w:rsidP="004838A9">
      <w:pPr>
        <w:pStyle w:val="ListParagraph"/>
        <w:numPr>
          <w:ilvl w:val="0"/>
          <w:numId w:val="19"/>
        </w:numPr>
        <w:spacing w:before="0" w:after="0" w:line="276" w:lineRule="auto"/>
        <w:rPr>
          <w:color w:val="auto"/>
        </w:rPr>
      </w:pPr>
      <w:r>
        <w:rPr>
          <w:color w:val="auto"/>
        </w:rPr>
        <w:t>Sales assistants and Invoices clerks should share similar access</w:t>
      </w:r>
    </w:p>
    <w:p w14:paraId="3B4BBF81" w14:textId="4C46FEC4" w:rsidR="0061111A" w:rsidRDefault="00526A03" w:rsidP="004838A9">
      <w:pPr>
        <w:pStyle w:val="ListParagraph"/>
        <w:numPr>
          <w:ilvl w:val="0"/>
          <w:numId w:val="19"/>
        </w:numPr>
        <w:spacing w:before="0" w:after="0" w:line="276" w:lineRule="auto"/>
        <w:rPr>
          <w:color w:val="auto"/>
        </w:rPr>
      </w:pPr>
      <w:r>
        <w:rPr>
          <w:color w:val="auto"/>
        </w:rPr>
        <w:t xml:space="preserve">System should generate reports for </w:t>
      </w:r>
      <w:r w:rsidR="00A01BAA">
        <w:rPr>
          <w:color w:val="auto"/>
        </w:rPr>
        <w:t>Stock</w:t>
      </w:r>
    </w:p>
    <w:p w14:paraId="0CE23D63" w14:textId="4E29F329" w:rsidR="00A01BAA" w:rsidRDefault="00A01BAA" w:rsidP="00A01BAA">
      <w:pPr>
        <w:pStyle w:val="ListParagraph"/>
        <w:numPr>
          <w:ilvl w:val="0"/>
          <w:numId w:val="19"/>
        </w:numPr>
        <w:spacing w:before="0" w:after="0" w:line="276" w:lineRule="auto"/>
        <w:rPr>
          <w:color w:val="auto"/>
        </w:rPr>
      </w:pPr>
      <w:r>
        <w:rPr>
          <w:color w:val="auto"/>
        </w:rPr>
        <w:t>System should generate reports for Invoices</w:t>
      </w:r>
    </w:p>
    <w:p w14:paraId="67C68735" w14:textId="68F6CC38" w:rsidR="00A01BAA" w:rsidRDefault="00A01BAA" w:rsidP="00A01BAA">
      <w:pPr>
        <w:pStyle w:val="ListParagraph"/>
        <w:numPr>
          <w:ilvl w:val="0"/>
          <w:numId w:val="19"/>
        </w:numPr>
        <w:spacing w:before="0" w:after="0" w:line="276" w:lineRule="auto"/>
        <w:rPr>
          <w:color w:val="auto"/>
        </w:rPr>
      </w:pPr>
      <w:r>
        <w:rPr>
          <w:color w:val="auto"/>
        </w:rPr>
        <w:t>System should generate reports for Customer Orders</w:t>
      </w:r>
    </w:p>
    <w:p w14:paraId="5F05608D" w14:textId="204C2614" w:rsidR="00D9272B" w:rsidRDefault="00D9272B" w:rsidP="00A01BAA">
      <w:pPr>
        <w:pStyle w:val="ListParagraph"/>
        <w:numPr>
          <w:ilvl w:val="0"/>
          <w:numId w:val="19"/>
        </w:numPr>
        <w:spacing w:before="0" w:after="0" w:line="276" w:lineRule="auto"/>
        <w:rPr>
          <w:color w:val="auto"/>
        </w:rPr>
      </w:pPr>
      <w:r>
        <w:rPr>
          <w:color w:val="auto"/>
        </w:rPr>
        <w:t>If sales value is over £25,000 the</w:t>
      </w:r>
      <w:r w:rsidR="00AB10F9">
        <w:rPr>
          <w:color w:val="auto"/>
        </w:rPr>
        <w:t>re</w:t>
      </w:r>
      <w:r>
        <w:rPr>
          <w:color w:val="auto"/>
        </w:rPr>
        <w:t xml:space="preserve"> must be an option for adding a discount</w:t>
      </w:r>
    </w:p>
    <w:p w14:paraId="3A624A3B" w14:textId="77777777" w:rsidR="00A01BAA" w:rsidRPr="00A01BAA" w:rsidRDefault="00A01BAA" w:rsidP="00A01BAA">
      <w:pPr>
        <w:spacing w:before="0" w:after="0" w:line="276" w:lineRule="auto"/>
        <w:ind w:left="360"/>
        <w:rPr>
          <w:color w:val="auto"/>
        </w:rPr>
      </w:pPr>
    </w:p>
    <w:p w14:paraId="25495868" w14:textId="3E271090" w:rsidR="007E15C8" w:rsidRPr="008C5538" w:rsidRDefault="007E15C8" w:rsidP="007E15C8">
      <w:pPr>
        <w:pStyle w:val="ListParagraph"/>
        <w:spacing w:before="0" w:after="0" w:line="276" w:lineRule="auto"/>
        <w:rPr>
          <w:color w:val="auto"/>
        </w:rPr>
      </w:pPr>
    </w:p>
    <w:p w14:paraId="2214F0F1" w14:textId="74654B4E" w:rsidR="00291B70" w:rsidRPr="008C5538" w:rsidRDefault="00291B70" w:rsidP="00FB475A">
      <w:pPr>
        <w:pStyle w:val="ListParagraph"/>
        <w:spacing w:before="0" w:after="0" w:line="276" w:lineRule="auto"/>
        <w:rPr>
          <w:color w:val="auto"/>
        </w:rPr>
      </w:pPr>
    </w:p>
    <w:p w14:paraId="5E03B767" w14:textId="77777777" w:rsidR="00BA302B" w:rsidRDefault="00BA302B"/>
    <w:p w14:paraId="4F9FDAE2" w14:textId="77777777" w:rsidR="00BA302B" w:rsidRDefault="00BA302B"/>
    <w:p w14:paraId="429D0298" w14:textId="77777777" w:rsidR="00BA302B" w:rsidRDefault="00BA302B"/>
    <w:p w14:paraId="1C7949AD" w14:textId="77777777" w:rsidR="00BA302B" w:rsidRDefault="00BA302B"/>
    <w:p w14:paraId="740C3E1F" w14:textId="77777777" w:rsidR="00BA302B" w:rsidRDefault="00BA302B"/>
    <w:p w14:paraId="14B82805" w14:textId="77777777" w:rsidR="00BA302B" w:rsidRDefault="00BA302B"/>
    <w:p w14:paraId="0BBE44C6" w14:textId="77777777" w:rsidR="006A00C7" w:rsidRPr="008C5538" w:rsidRDefault="006A00C7" w:rsidP="009E0201">
      <w:pPr>
        <w:pStyle w:val="Heading2"/>
      </w:pPr>
      <w:r w:rsidRPr="008C5538">
        <w:lastRenderedPageBreak/>
        <w:t>Non-Functional Requirements</w:t>
      </w:r>
    </w:p>
    <w:p w14:paraId="1D611429" w14:textId="77777777" w:rsidR="006A00C7" w:rsidRPr="008C5538" w:rsidRDefault="006A00C7" w:rsidP="006A00C7">
      <w:pPr>
        <w:pStyle w:val="ListParagraph"/>
        <w:numPr>
          <w:ilvl w:val="0"/>
          <w:numId w:val="19"/>
        </w:numPr>
        <w:spacing w:before="0" w:after="0" w:line="276" w:lineRule="auto"/>
        <w:rPr>
          <w:color w:val="auto"/>
        </w:rPr>
      </w:pPr>
      <w:r w:rsidRPr="008C5538">
        <w:rPr>
          <w:color w:val="auto"/>
        </w:rPr>
        <w:t>A responsive design</w:t>
      </w:r>
    </w:p>
    <w:p w14:paraId="304F18AA" w14:textId="77777777" w:rsidR="006A00C7" w:rsidRPr="008C5538" w:rsidRDefault="006A00C7" w:rsidP="006A00C7">
      <w:pPr>
        <w:pStyle w:val="ListParagraph"/>
        <w:numPr>
          <w:ilvl w:val="0"/>
          <w:numId w:val="19"/>
        </w:numPr>
        <w:spacing w:before="0" w:after="0" w:line="276" w:lineRule="auto"/>
        <w:rPr>
          <w:color w:val="auto"/>
        </w:rPr>
      </w:pPr>
      <w:r w:rsidRPr="008C5538">
        <w:rPr>
          <w:color w:val="auto"/>
        </w:rPr>
        <w:t>Must comply with necessary legislation</w:t>
      </w:r>
    </w:p>
    <w:p w14:paraId="6571F095" w14:textId="77777777" w:rsidR="006A00C7" w:rsidRPr="008C5538" w:rsidRDefault="006A00C7" w:rsidP="006A00C7">
      <w:pPr>
        <w:pStyle w:val="ListParagraph"/>
        <w:numPr>
          <w:ilvl w:val="0"/>
          <w:numId w:val="19"/>
        </w:numPr>
        <w:spacing w:before="0" w:after="0" w:line="276" w:lineRule="auto"/>
        <w:rPr>
          <w:color w:val="auto"/>
        </w:rPr>
      </w:pPr>
      <w:r w:rsidRPr="008C5538">
        <w:rPr>
          <w:color w:val="auto"/>
        </w:rPr>
        <w:t>The design must be branded accordingly</w:t>
      </w:r>
    </w:p>
    <w:p w14:paraId="5F277CE0" w14:textId="08EE7F63" w:rsidR="006A00C7" w:rsidRDefault="006A00C7" w:rsidP="006A00C7">
      <w:pPr>
        <w:pStyle w:val="ListParagraph"/>
        <w:numPr>
          <w:ilvl w:val="0"/>
          <w:numId w:val="19"/>
        </w:numPr>
        <w:spacing w:before="0" w:after="0" w:line="276" w:lineRule="auto"/>
        <w:rPr>
          <w:color w:val="auto"/>
        </w:rPr>
      </w:pPr>
      <w:r w:rsidRPr="008C5538">
        <w:rPr>
          <w:color w:val="auto"/>
        </w:rPr>
        <w:t>Accessible from Desktop Pc’s, Tablets, Mobile Devices</w:t>
      </w:r>
    </w:p>
    <w:p w14:paraId="40999C8E" w14:textId="350028BA" w:rsidR="006A00C7" w:rsidRPr="008C5538" w:rsidRDefault="006A00C7" w:rsidP="006A00C7">
      <w:pPr>
        <w:pStyle w:val="ListParagraph"/>
        <w:numPr>
          <w:ilvl w:val="0"/>
          <w:numId w:val="19"/>
        </w:numPr>
        <w:spacing w:before="0" w:after="0" w:line="276" w:lineRule="auto"/>
        <w:rPr>
          <w:color w:val="auto"/>
        </w:rPr>
      </w:pPr>
      <w:r>
        <w:rPr>
          <w:color w:val="auto"/>
        </w:rPr>
        <w:t>Completed Within budget of £</w:t>
      </w:r>
      <w:r w:rsidR="000D141B">
        <w:rPr>
          <w:color w:val="auto"/>
        </w:rPr>
        <w:t>25000</w:t>
      </w:r>
    </w:p>
    <w:p w14:paraId="34B818C1" w14:textId="77777777" w:rsidR="00BA302B" w:rsidRDefault="00BA302B"/>
    <w:p w14:paraId="159A86DF" w14:textId="77777777" w:rsidR="00BA302B" w:rsidRDefault="00BA302B"/>
    <w:p w14:paraId="6434DBEC" w14:textId="77777777" w:rsidR="00BA302B" w:rsidRDefault="00BA302B"/>
    <w:p w14:paraId="5AE5CE71" w14:textId="77777777" w:rsidR="00BA302B" w:rsidRDefault="00BA302B"/>
    <w:p w14:paraId="3D2D997F" w14:textId="0CC7772B" w:rsidR="00BA302B" w:rsidRDefault="00BA302B"/>
    <w:p w14:paraId="5B3370BB" w14:textId="5F78940B" w:rsidR="0088746B" w:rsidRDefault="0088746B"/>
    <w:p w14:paraId="2FD4493B" w14:textId="7E0A3119" w:rsidR="0088746B" w:rsidRDefault="0088746B"/>
    <w:p w14:paraId="680A9606" w14:textId="792A4D73" w:rsidR="0088746B" w:rsidRDefault="0088746B"/>
    <w:p w14:paraId="66EA3CD8" w14:textId="432D2547" w:rsidR="0088746B" w:rsidRDefault="0088746B"/>
    <w:p w14:paraId="35FBE378" w14:textId="1B5241CC" w:rsidR="0088746B" w:rsidRDefault="0088746B"/>
    <w:p w14:paraId="3DB2E25C" w14:textId="12A2C68E" w:rsidR="0088746B" w:rsidRDefault="0088746B"/>
    <w:p w14:paraId="09A7F4FB" w14:textId="0B6DE7ED" w:rsidR="0088746B" w:rsidRDefault="0088746B"/>
    <w:p w14:paraId="12671F0E" w14:textId="191F1928" w:rsidR="0088746B" w:rsidRDefault="0088746B"/>
    <w:p w14:paraId="5914C86E" w14:textId="0D5A06F2" w:rsidR="0088746B" w:rsidRDefault="0088746B"/>
    <w:p w14:paraId="51C9235E" w14:textId="2C5EA27E" w:rsidR="0088746B" w:rsidRDefault="0088746B"/>
    <w:p w14:paraId="458C9157" w14:textId="3CB0A114" w:rsidR="0088746B" w:rsidRDefault="0088746B"/>
    <w:p w14:paraId="5F205A60" w14:textId="7737F41B" w:rsidR="0088746B" w:rsidRDefault="0088746B"/>
    <w:p w14:paraId="389CAAD7" w14:textId="6D52DDD5" w:rsidR="0088746B" w:rsidRDefault="0088746B"/>
    <w:p w14:paraId="1F152B84" w14:textId="0A33399A" w:rsidR="0088746B" w:rsidRDefault="0088746B"/>
    <w:p w14:paraId="6A3589D5" w14:textId="22F595C2" w:rsidR="0088746B" w:rsidRDefault="0088746B"/>
    <w:p w14:paraId="427F0419" w14:textId="1DCD1E02" w:rsidR="0088746B" w:rsidRDefault="0088746B"/>
    <w:p w14:paraId="6104EDEB" w14:textId="25092536" w:rsidR="0088746B" w:rsidRDefault="0088746B" w:rsidP="009E0201">
      <w:pPr>
        <w:pStyle w:val="Heading2"/>
      </w:pPr>
      <w:r>
        <w:lastRenderedPageBreak/>
        <w:t>Top Level Use Case Model</w:t>
      </w:r>
    </w:p>
    <w:p w14:paraId="6AE55976" w14:textId="7BA603B1" w:rsidR="0088746B" w:rsidRDefault="0088746B"/>
    <w:p w14:paraId="2AE89902" w14:textId="3842B75F" w:rsidR="0088746B" w:rsidRDefault="0088746B"/>
    <w:p w14:paraId="72818296" w14:textId="3695B8AC" w:rsidR="0088746B" w:rsidRDefault="00B119CE">
      <w:r>
        <w:rPr>
          <w:noProof/>
        </w:rPr>
        <w:drawing>
          <wp:inline distT="0" distB="0" distL="0" distR="0" wp14:anchorId="7E667286" wp14:editId="72DD7705">
            <wp:extent cx="5918264" cy="5591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147" cy="5596733"/>
                    </a:xfrm>
                    <a:prstGeom prst="rect">
                      <a:avLst/>
                    </a:prstGeom>
                    <a:noFill/>
                    <a:ln>
                      <a:noFill/>
                    </a:ln>
                  </pic:spPr>
                </pic:pic>
              </a:graphicData>
            </a:graphic>
          </wp:inline>
        </w:drawing>
      </w:r>
    </w:p>
    <w:p w14:paraId="3DD5A227" w14:textId="47BA8A5C" w:rsidR="0088746B" w:rsidRDefault="0088746B"/>
    <w:p w14:paraId="5A5ABD3E" w14:textId="661ADAD9" w:rsidR="0088746B" w:rsidRDefault="0088746B"/>
    <w:p w14:paraId="2F4AA32E" w14:textId="5D62E836" w:rsidR="0088746B" w:rsidRDefault="0088746B"/>
    <w:p w14:paraId="36734AEA" w14:textId="000DD10C" w:rsidR="0088746B" w:rsidRDefault="0088746B"/>
    <w:p w14:paraId="7C8DF3FB" w14:textId="27C59C5B" w:rsidR="0088746B" w:rsidRDefault="0088746B" w:rsidP="009E0201">
      <w:pPr>
        <w:pStyle w:val="Heading2"/>
      </w:pPr>
      <w:r>
        <w:lastRenderedPageBreak/>
        <w:t>Initial Top Level Class Diagram</w:t>
      </w:r>
    </w:p>
    <w:p w14:paraId="13B764FF" w14:textId="60C32D1C" w:rsidR="0088746B" w:rsidRDefault="008913C2">
      <w:r>
        <w:rPr>
          <w:noProof/>
        </w:rPr>
        <w:drawing>
          <wp:inline distT="0" distB="0" distL="0" distR="0" wp14:anchorId="318F9421" wp14:editId="15545EBD">
            <wp:extent cx="5476875" cy="570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5705475"/>
                    </a:xfrm>
                    <a:prstGeom prst="rect">
                      <a:avLst/>
                    </a:prstGeom>
                    <a:noFill/>
                    <a:ln>
                      <a:noFill/>
                    </a:ln>
                  </pic:spPr>
                </pic:pic>
              </a:graphicData>
            </a:graphic>
          </wp:inline>
        </w:drawing>
      </w:r>
    </w:p>
    <w:p w14:paraId="09009A7C" w14:textId="7733386C" w:rsidR="0088746B" w:rsidRDefault="0088746B"/>
    <w:p w14:paraId="03087BFA" w14:textId="7788D94B" w:rsidR="0088746B" w:rsidRDefault="0088746B"/>
    <w:p w14:paraId="58050A48" w14:textId="54685C9F" w:rsidR="0088746B" w:rsidRDefault="0088746B"/>
    <w:p w14:paraId="42B63241" w14:textId="62B2B011" w:rsidR="0088746B" w:rsidRDefault="0088746B"/>
    <w:p w14:paraId="7C196ED0" w14:textId="76BD1E51" w:rsidR="0088746B" w:rsidRDefault="0088746B"/>
    <w:p w14:paraId="5040F3E6" w14:textId="66D99CBD" w:rsidR="0088746B" w:rsidRDefault="0088746B"/>
    <w:p w14:paraId="5DD312FB" w14:textId="76EE59FC" w:rsidR="00497D05" w:rsidRDefault="00497D05" w:rsidP="00497D05">
      <w:pPr>
        <w:pStyle w:val="Heading2"/>
        <w:spacing w:after="500"/>
      </w:pPr>
      <w:r>
        <w:lastRenderedPageBreak/>
        <w:t>Identification of resources and materials required</w:t>
      </w:r>
    </w:p>
    <w:p w14:paraId="30FF0AF7" w14:textId="77777777" w:rsidR="002B7A38" w:rsidRPr="002B7A38" w:rsidRDefault="002B7A38" w:rsidP="002B7A38"/>
    <w:p w14:paraId="5AFD6C34" w14:textId="77777777" w:rsidR="00194C4D" w:rsidRPr="002B7A38" w:rsidRDefault="00194C4D" w:rsidP="006B5662">
      <w:pPr>
        <w:pStyle w:val="Heading2"/>
        <w:rPr>
          <w:color w:val="000000" w:themeColor="text1"/>
        </w:rPr>
      </w:pPr>
      <w:r w:rsidRPr="002B7A38">
        <w:rPr>
          <w:color w:val="000000" w:themeColor="text1"/>
        </w:rPr>
        <w:t>development platform</w:t>
      </w:r>
    </w:p>
    <w:p w14:paraId="472CDABC" w14:textId="77777777" w:rsidR="00194C4D" w:rsidRPr="00DC1C79" w:rsidRDefault="00194C4D" w:rsidP="00194C4D">
      <w:pPr>
        <w:rPr>
          <w:color w:val="auto"/>
        </w:rPr>
      </w:pPr>
    </w:p>
    <w:p w14:paraId="1ED041F4" w14:textId="77777777" w:rsidR="00194C4D" w:rsidRPr="00DC1C79" w:rsidRDefault="00194C4D" w:rsidP="00194C4D">
      <w:pPr>
        <w:rPr>
          <w:color w:val="auto"/>
        </w:rPr>
      </w:pPr>
      <w:r w:rsidRPr="00DC1C79">
        <w:rPr>
          <w:color w:val="auto"/>
        </w:rPr>
        <w:t>Visual Studio IDE, using the .Net framework has been selected for the development of code for the system. This will be coded using c#.</w:t>
      </w:r>
    </w:p>
    <w:p w14:paraId="367EF772" w14:textId="77777777" w:rsidR="00194C4D" w:rsidRPr="00DC1C79" w:rsidRDefault="00194C4D" w:rsidP="00194C4D">
      <w:pPr>
        <w:rPr>
          <w:color w:val="auto"/>
        </w:rPr>
      </w:pPr>
      <w:r w:rsidRPr="00DC1C79">
        <w:rPr>
          <w:color w:val="auto"/>
        </w:rPr>
        <w:t xml:space="preserve">Visual Studio is a high-level object-oriented environment for the Windows platform. It is ideal for developing websites, web apps and web services. This will allow the use of Windows API’s and Windows Forms to be used in the project. Visual Studio has a massive range of libraries available including MVC model view controller, which will play a major role in this development. </w:t>
      </w:r>
    </w:p>
    <w:p w14:paraId="34FFB6D9" w14:textId="77777777" w:rsidR="00194C4D" w:rsidRPr="00DC1C79" w:rsidRDefault="00194C4D" w:rsidP="00194C4D">
      <w:pPr>
        <w:rPr>
          <w:color w:val="auto"/>
        </w:rPr>
      </w:pPr>
      <w:r w:rsidRPr="00DC1C79">
        <w:rPr>
          <w:color w:val="auto"/>
        </w:rPr>
        <w:t>Visual Studio includes many components and extensions that will be used to complete this project. It also benefits from built in tools to aid in creating the GUI and the database which will be used within the system.</w:t>
      </w:r>
    </w:p>
    <w:p w14:paraId="6477DE26" w14:textId="77777777" w:rsidR="00194C4D" w:rsidRPr="00DC1C79" w:rsidRDefault="00194C4D" w:rsidP="00194C4D">
      <w:pPr>
        <w:rPr>
          <w:color w:val="auto"/>
        </w:rPr>
      </w:pPr>
      <w:r w:rsidRPr="00DC1C79">
        <w:rPr>
          <w:color w:val="auto"/>
        </w:rPr>
        <w:t xml:space="preserve">Testing of the application will be done by using the inbuilt features of Visual Studios unit testing. </w:t>
      </w:r>
    </w:p>
    <w:p w14:paraId="37DD1234" w14:textId="77DF7171" w:rsidR="00194C4D" w:rsidRPr="00DC1C79" w:rsidRDefault="00194C4D" w:rsidP="00194C4D">
      <w:pPr>
        <w:rPr>
          <w:color w:val="auto"/>
        </w:rPr>
      </w:pPr>
      <w:r w:rsidRPr="00DC1C79">
        <w:rPr>
          <w:color w:val="auto"/>
        </w:rPr>
        <w:t xml:space="preserve">No extra hardware requirements have been identified during planning for this project. I have </w:t>
      </w:r>
      <w:r w:rsidR="002B7A38" w:rsidRPr="00DC1C79">
        <w:rPr>
          <w:color w:val="auto"/>
        </w:rPr>
        <w:t>asse</w:t>
      </w:r>
      <w:r w:rsidR="002B7A38">
        <w:rPr>
          <w:color w:val="auto"/>
        </w:rPr>
        <w:t>ss</w:t>
      </w:r>
      <w:r w:rsidR="002B7A38" w:rsidRPr="00DC1C79">
        <w:rPr>
          <w:color w:val="auto"/>
        </w:rPr>
        <w:t>ed</w:t>
      </w:r>
      <w:r w:rsidRPr="00DC1C79">
        <w:rPr>
          <w:color w:val="auto"/>
        </w:rPr>
        <w:t xml:space="preserve"> the needs of the project and can see that this can be set up to run on desktop pcs, table</w:t>
      </w:r>
      <w:r w:rsidR="002B7A38">
        <w:rPr>
          <w:color w:val="auto"/>
        </w:rPr>
        <w:t>t</w:t>
      </w:r>
      <w:r w:rsidRPr="00DC1C79">
        <w:rPr>
          <w:color w:val="auto"/>
        </w:rPr>
        <w:t xml:space="preserve">s, laptops or mobile phones. </w:t>
      </w:r>
      <w:r w:rsidR="002B7A38">
        <w:rPr>
          <w:color w:val="auto"/>
        </w:rPr>
        <w:t>F</w:t>
      </w:r>
      <w:r w:rsidRPr="00DC1C79">
        <w:rPr>
          <w:color w:val="auto"/>
        </w:rPr>
        <w:t xml:space="preserve">or </w:t>
      </w:r>
      <w:r w:rsidR="00386F03">
        <w:rPr>
          <w:color w:val="auto"/>
        </w:rPr>
        <w:t>example,</w:t>
      </w:r>
      <w:r w:rsidR="002B7A38">
        <w:rPr>
          <w:color w:val="auto"/>
        </w:rPr>
        <w:t xml:space="preserve"> if</w:t>
      </w:r>
      <w:r w:rsidRPr="00DC1C79">
        <w:rPr>
          <w:color w:val="auto"/>
        </w:rPr>
        <w:t xml:space="preserve"> it was a game being written, </w:t>
      </w:r>
      <w:r w:rsidR="002B7A38" w:rsidRPr="00DC1C79">
        <w:rPr>
          <w:color w:val="auto"/>
        </w:rPr>
        <w:t>Extra Hardware</w:t>
      </w:r>
      <w:r w:rsidR="002B7A38">
        <w:rPr>
          <w:color w:val="auto"/>
        </w:rPr>
        <w:t>,</w:t>
      </w:r>
      <w:r w:rsidR="002B7A38" w:rsidRPr="00DC1C79">
        <w:rPr>
          <w:color w:val="auto"/>
        </w:rPr>
        <w:t xml:space="preserve"> </w:t>
      </w:r>
      <w:r w:rsidRPr="00DC1C79">
        <w:rPr>
          <w:color w:val="auto"/>
        </w:rPr>
        <w:t xml:space="preserve">perhaps a joystick or controller would be needed. </w:t>
      </w:r>
    </w:p>
    <w:p w14:paraId="20EFC91B" w14:textId="77777777" w:rsidR="00194C4D" w:rsidRPr="00DC1C79" w:rsidRDefault="00194C4D" w:rsidP="00194C4D">
      <w:pPr>
        <w:rPr>
          <w:color w:val="auto"/>
        </w:rPr>
      </w:pPr>
      <w:r w:rsidRPr="00DC1C79">
        <w:rPr>
          <w:color w:val="auto"/>
        </w:rPr>
        <w:t>GitHub will be used with the extension included in Visual Studio for matters relating to code management and Version control. This is vital to the success of the project as it will ensure productivity is efficient.</w:t>
      </w:r>
    </w:p>
    <w:p w14:paraId="6744D6A1" w14:textId="77777777" w:rsidR="00194C4D" w:rsidRPr="00DC1C79" w:rsidRDefault="00194C4D" w:rsidP="00194C4D">
      <w:pPr>
        <w:rPr>
          <w:color w:val="auto"/>
        </w:rPr>
      </w:pPr>
      <w:r w:rsidRPr="00DC1C79">
        <w:rPr>
          <w:color w:val="auto"/>
        </w:rPr>
        <w:t xml:space="preserve">SQL Database has been selected to hold all the information, again this uses </w:t>
      </w:r>
      <w:proofErr w:type="gramStart"/>
      <w:r w:rsidRPr="00DC1C79">
        <w:rPr>
          <w:color w:val="auto"/>
        </w:rPr>
        <w:t>an</w:t>
      </w:r>
      <w:proofErr w:type="gramEnd"/>
      <w:r w:rsidRPr="00DC1C79">
        <w:rPr>
          <w:color w:val="auto"/>
        </w:rPr>
        <w:t xml:space="preserve"> </w:t>
      </w:r>
      <w:proofErr w:type="spellStart"/>
      <w:r w:rsidRPr="00DC1C79">
        <w:rPr>
          <w:color w:val="auto"/>
        </w:rPr>
        <w:t>sql</w:t>
      </w:r>
      <w:proofErr w:type="spellEnd"/>
      <w:r w:rsidRPr="00DC1C79">
        <w:rPr>
          <w:color w:val="auto"/>
        </w:rPr>
        <w:t xml:space="preserve"> server that is built into Visual Studios IDE. </w:t>
      </w:r>
    </w:p>
    <w:p w14:paraId="070170EE" w14:textId="77777777" w:rsidR="00194C4D" w:rsidRPr="00DC1C79" w:rsidRDefault="00194C4D" w:rsidP="00194C4D">
      <w:pPr>
        <w:rPr>
          <w:color w:val="auto"/>
        </w:rPr>
      </w:pPr>
      <w:r w:rsidRPr="00DC1C79">
        <w:rPr>
          <w:color w:val="auto"/>
        </w:rPr>
        <w:t xml:space="preserve">UML diagrams have been created using Visual Paradigm. </w:t>
      </w:r>
    </w:p>
    <w:p w14:paraId="4B2D6D2B" w14:textId="77777777" w:rsidR="00194C4D" w:rsidRPr="00DC1C79" w:rsidRDefault="00194C4D" w:rsidP="00194C4D">
      <w:pPr>
        <w:rPr>
          <w:color w:val="auto"/>
        </w:rPr>
      </w:pPr>
      <w:r w:rsidRPr="00DC1C79">
        <w:rPr>
          <w:color w:val="auto"/>
        </w:rPr>
        <w:t>Microsoft Word has been used to create all the documentation to support the project.</w:t>
      </w:r>
    </w:p>
    <w:p w14:paraId="28C1DCD2" w14:textId="457C0C8E" w:rsidR="00194C4D" w:rsidRDefault="00194C4D" w:rsidP="00194C4D">
      <w:pPr>
        <w:rPr>
          <w:color w:val="auto"/>
        </w:rPr>
      </w:pPr>
    </w:p>
    <w:p w14:paraId="42FA8F2F" w14:textId="2153D19F" w:rsidR="00194C4D" w:rsidRDefault="00194C4D" w:rsidP="00194C4D">
      <w:pPr>
        <w:rPr>
          <w:color w:val="auto"/>
        </w:rPr>
      </w:pPr>
    </w:p>
    <w:p w14:paraId="279D888B" w14:textId="77777777" w:rsidR="00194C4D" w:rsidRPr="00DC1C79" w:rsidRDefault="00194C4D" w:rsidP="00194C4D">
      <w:pPr>
        <w:rPr>
          <w:color w:val="auto"/>
        </w:rPr>
      </w:pPr>
    </w:p>
    <w:p w14:paraId="304121BB" w14:textId="77777777" w:rsidR="00194C4D" w:rsidRPr="00DC1C79" w:rsidRDefault="00194C4D" w:rsidP="00194C4D">
      <w:pPr>
        <w:rPr>
          <w:color w:val="auto"/>
        </w:rPr>
      </w:pPr>
    </w:p>
    <w:p w14:paraId="254D8705" w14:textId="2A4195E5" w:rsidR="00194C4D" w:rsidRDefault="00194C4D" w:rsidP="00194C4D">
      <w:pPr>
        <w:rPr>
          <w:color w:val="auto"/>
        </w:rPr>
      </w:pPr>
    </w:p>
    <w:p w14:paraId="51DEA024" w14:textId="17A40F89" w:rsidR="00DC725C" w:rsidRDefault="00DC725C" w:rsidP="00DC725C">
      <w:pPr>
        <w:pStyle w:val="Heading2"/>
      </w:pPr>
      <w:r>
        <w:t>C# Programming language</w:t>
      </w:r>
    </w:p>
    <w:p w14:paraId="0BF4B7C4" w14:textId="5A8518DD" w:rsidR="00DC725C" w:rsidRPr="00EA56E1" w:rsidRDefault="00EA56E1" w:rsidP="00DC725C">
      <w:pPr>
        <w:rPr>
          <w:u w:val="single"/>
        </w:rPr>
      </w:pPr>
      <w:r w:rsidRPr="00EA56E1">
        <w:rPr>
          <w:u w:val="single"/>
        </w:rPr>
        <w:t>C#</w:t>
      </w:r>
    </w:p>
    <w:p w14:paraId="5757D107" w14:textId="076AD230" w:rsidR="007737F6" w:rsidRDefault="00DC725C" w:rsidP="00DC725C">
      <w:pPr>
        <w:rPr>
          <w:sz w:val="24"/>
          <w:szCs w:val="24"/>
        </w:rPr>
      </w:pPr>
      <w:r>
        <w:rPr>
          <w:sz w:val="24"/>
          <w:szCs w:val="24"/>
        </w:rPr>
        <w:t xml:space="preserve">C# is </w:t>
      </w:r>
      <w:r w:rsidR="007737F6">
        <w:rPr>
          <w:sz w:val="24"/>
          <w:szCs w:val="24"/>
        </w:rPr>
        <w:t xml:space="preserve">one of </w:t>
      </w:r>
      <w:r>
        <w:rPr>
          <w:sz w:val="24"/>
          <w:szCs w:val="24"/>
        </w:rPr>
        <w:t>the most popular development language</w:t>
      </w:r>
      <w:r w:rsidR="007737F6">
        <w:rPr>
          <w:sz w:val="24"/>
          <w:szCs w:val="24"/>
        </w:rPr>
        <w:t xml:space="preserve">s currently in use. This was Developed by Microsoft, and in turn this </w:t>
      </w:r>
      <w:r w:rsidR="00093550">
        <w:rPr>
          <w:sz w:val="24"/>
          <w:szCs w:val="24"/>
        </w:rPr>
        <w:t>led</w:t>
      </w:r>
      <w:r w:rsidR="007737F6">
        <w:rPr>
          <w:sz w:val="24"/>
          <w:szCs w:val="24"/>
        </w:rPr>
        <w:t xml:space="preserve"> to the creation of the .NET framework. C# is based on the principles of </w:t>
      </w:r>
      <w:r w:rsidR="00093550">
        <w:rPr>
          <w:sz w:val="24"/>
          <w:szCs w:val="24"/>
        </w:rPr>
        <w:t>Object-Oriented</w:t>
      </w:r>
      <w:r w:rsidR="007737F6">
        <w:rPr>
          <w:sz w:val="24"/>
          <w:szCs w:val="24"/>
        </w:rPr>
        <w:t xml:space="preserve"> Programming. </w:t>
      </w:r>
    </w:p>
    <w:p w14:paraId="097514D8" w14:textId="4CB3B174" w:rsidR="003F03DC" w:rsidRDefault="003F03DC" w:rsidP="00DC725C">
      <w:pPr>
        <w:rPr>
          <w:sz w:val="24"/>
          <w:szCs w:val="24"/>
        </w:rPr>
      </w:pPr>
      <w:r>
        <w:rPr>
          <w:sz w:val="24"/>
          <w:szCs w:val="24"/>
        </w:rPr>
        <w:t xml:space="preserve">C# is </w:t>
      </w:r>
      <w:r w:rsidR="00C564D9">
        <w:rPr>
          <w:sz w:val="24"/>
          <w:szCs w:val="24"/>
        </w:rPr>
        <w:t>modern</w:t>
      </w:r>
      <w:r w:rsidR="003C1960">
        <w:rPr>
          <w:sz w:val="24"/>
          <w:szCs w:val="24"/>
        </w:rPr>
        <w:t xml:space="preserve"> and a </w:t>
      </w:r>
      <w:r w:rsidR="00093550">
        <w:rPr>
          <w:sz w:val="24"/>
          <w:szCs w:val="24"/>
        </w:rPr>
        <w:t>general-purpose</w:t>
      </w:r>
      <w:r w:rsidR="003C1960">
        <w:rPr>
          <w:sz w:val="24"/>
          <w:szCs w:val="24"/>
        </w:rPr>
        <w:t xml:space="preserve"> language</w:t>
      </w:r>
      <w:r w:rsidR="005B5E5D">
        <w:rPr>
          <w:sz w:val="24"/>
          <w:szCs w:val="24"/>
        </w:rPr>
        <w:t xml:space="preserve">, that is easy to learn and can produce efficient programs. These programs can also be </w:t>
      </w:r>
      <w:r w:rsidR="00803D0C">
        <w:rPr>
          <w:sz w:val="24"/>
          <w:szCs w:val="24"/>
        </w:rPr>
        <w:t>complied</w:t>
      </w:r>
      <w:r w:rsidR="005B5E5D">
        <w:rPr>
          <w:sz w:val="24"/>
          <w:szCs w:val="24"/>
        </w:rPr>
        <w:t xml:space="preserve"> to run on many various computer platforms. </w:t>
      </w:r>
      <w:r w:rsidR="004E2F6C">
        <w:rPr>
          <w:sz w:val="24"/>
          <w:szCs w:val="24"/>
        </w:rPr>
        <w:t xml:space="preserve">It has become so common mainly </w:t>
      </w:r>
      <w:proofErr w:type="gramStart"/>
      <w:r w:rsidR="004E2F6C">
        <w:rPr>
          <w:sz w:val="24"/>
          <w:szCs w:val="24"/>
        </w:rPr>
        <w:t>due to the fact that</w:t>
      </w:r>
      <w:proofErr w:type="gramEnd"/>
      <w:r w:rsidR="004E2F6C">
        <w:rPr>
          <w:sz w:val="24"/>
          <w:szCs w:val="24"/>
        </w:rPr>
        <w:t xml:space="preserve"> it is integrated so well with Windows. </w:t>
      </w:r>
    </w:p>
    <w:p w14:paraId="7FD64789" w14:textId="4FBB091E" w:rsidR="004120A9" w:rsidRDefault="004120A9" w:rsidP="00DC725C">
      <w:pPr>
        <w:rPr>
          <w:sz w:val="24"/>
          <w:szCs w:val="24"/>
        </w:rPr>
      </w:pPr>
      <w:r>
        <w:rPr>
          <w:sz w:val="24"/>
          <w:szCs w:val="24"/>
        </w:rPr>
        <w:t xml:space="preserve">This language is used so much that </w:t>
      </w:r>
      <w:r w:rsidR="00B3112E">
        <w:rPr>
          <w:sz w:val="24"/>
          <w:szCs w:val="24"/>
        </w:rPr>
        <w:t xml:space="preserve">a knowledge of </w:t>
      </w:r>
      <w:proofErr w:type="spellStart"/>
      <w:r w:rsidR="00B3112E">
        <w:rPr>
          <w:sz w:val="24"/>
          <w:szCs w:val="24"/>
        </w:rPr>
        <w:t>c#</w:t>
      </w:r>
      <w:proofErr w:type="spellEnd"/>
      <w:r w:rsidR="00B3112E">
        <w:rPr>
          <w:sz w:val="24"/>
          <w:szCs w:val="24"/>
        </w:rPr>
        <w:t xml:space="preserve"> is in such high demand within the industry and Educational Facilities. C# </w:t>
      </w:r>
      <w:r w:rsidR="009560D0">
        <w:rPr>
          <w:sz w:val="24"/>
          <w:szCs w:val="24"/>
        </w:rPr>
        <w:t xml:space="preserve">is fairly </w:t>
      </w:r>
      <w:proofErr w:type="gramStart"/>
      <w:r w:rsidR="009560D0">
        <w:rPr>
          <w:sz w:val="24"/>
          <w:szCs w:val="24"/>
        </w:rPr>
        <w:t>similar to</w:t>
      </w:r>
      <w:proofErr w:type="gramEnd"/>
      <w:r w:rsidR="009560D0">
        <w:rPr>
          <w:sz w:val="24"/>
          <w:szCs w:val="24"/>
        </w:rPr>
        <w:t xml:space="preserve"> Java which makes it an easy transition from java to c#.</w:t>
      </w:r>
    </w:p>
    <w:p w14:paraId="5AD94240" w14:textId="77777777" w:rsidR="007737F6" w:rsidRDefault="007737F6" w:rsidP="00DC725C">
      <w:pPr>
        <w:rPr>
          <w:sz w:val="24"/>
          <w:szCs w:val="24"/>
        </w:rPr>
      </w:pPr>
    </w:p>
    <w:p w14:paraId="1C7E2A50" w14:textId="48763CF3" w:rsidR="00740FF3" w:rsidRDefault="00740FF3" w:rsidP="00740FF3">
      <w:pPr>
        <w:pStyle w:val="Heading2"/>
        <w:rPr>
          <w:color w:val="auto"/>
          <w:u w:val="single"/>
        </w:rPr>
      </w:pPr>
      <w:bookmarkStart w:id="5" w:name="_Toc6233344"/>
      <w:r w:rsidRPr="00EA56E1">
        <w:rPr>
          <w:color w:val="auto"/>
          <w:u w:val="single"/>
        </w:rPr>
        <w:t>Java</w:t>
      </w:r>
      <w:bookmarkEnd w:id="5"/>
    </w:p>
    <w:p w14:paraId="2F2A1023" w14:textId="008D20EF" w:rsidR="00740FF3" w:rsidRPr="00EA56E1" w:rsidRDefault="00EA56E1" w:rsidP="00740FF3">
      <w:pPr>
        <w:rPr>
          <w:color w:val="auto"/>
          <w:sz w:val="24"/>
          <w:szCs w:val="24"/>
        </w:rPr>
      </w:pPr>
      <w:r>
        <w:rPr>
          <w:color w:val="auto"/>
          <w:sz w:val="24"/>
          <w:szCs w:val="24"/>
        </w:rPr>
        <w:t xml:space="preserve">With </w:t>
      </w:r>
      <w:r w:rsidR="00740FF3" w:rsidRPr="00EA56E1">
        <w:rPr>
          <w:color w:val="auto"/>
          <w:sz w:val="24"/>
          <w:szCs w:val="24"/>
        </w:rPr>
        <w:t xml:space="preserve">Java it </w:t>
      </w:r>
      <w:r>
        <w:rPr>
          <w:color w:val="auto"/>
          <w:sz w:val="24"/>
          <w:szCs w:val="24"/>
        </w:rPr>
        <w:t>has</w:t>
      </w:r>
      <w:r w:rsidR="00F654DE">
        <w:rPr>
          <w:color w:val="auto"/>
          <w:sz w:val="24"/>
          <w:szCs w:val="24"/>
        </w:rPr>
        <w:t xml:space="preserve"> many</w:t>
      </w:r>
      <w:r w:rsidR="00740FF3" w:rsidRPr="00EA56E1">
        <w:rPr>
          <w:color w:val="auto"/>
          <w:sz w:val="24"/>
          <w:szCs w:val="24"/>
        </w:rPr>
        <w:t xml:space="preserve"> advantages over other languages as it is suitable for almost any task a developer may encounter. Java itself is one of the </w:t>
      </w:r>
      <w:r w:rsidR="00F654DE">
        <w:rPr>
          <w:color w:val="auto"/>
          <w:sz w:val="24"/>
          <w:szCs w:val="24"/>
        </w:rPr>
        <w:t xml:space="preserve">easiest programming </w:t>
      </w:r>
      <w:r w:rsidR="00740FF3" w:rsidRPr="00EA56E1">
        <w:rPr>
          <w:color w:val="auto"/>
          <w:sz w:val="24"/>
          <w:szCs w:val="24"/>
        </w:rPr>
        <w:t xml:space="preserve">languages to </w:t>
      </w:r>
      <w:proofErr w:type="gramStart"/>
      <w:r w:rsidR="00740FF3" w:rsidRPr="00EA56E1">
        <w:rPr>
          <w:color w:val="auto"/>
          <w:sz w:val="24"/>
          <w:szCs w:val="24"/>
        </w:rPr>
        <w:t xml:space="preserve">learn, </w:t>
      </w:r>
      <w:r w:rsidR="00F654DE">
        <w:rPr>
          <w:color w:val="auto"/>
          <w:sz w:val="24"/>
          <w:szCs w:val="24"/>
        </w:rPr>
        <w:t xml:space="preserve"> with</w:t>
      </w:r>
      <w:proofErr w:type="gramEnd"/>
      <w:r w:rsidR="00F654DE">
        <w:rPr>
          <w:color w:val="auto"/>
          <w:sz w:val="24"/>
          <w:szCs w:val="24"/>
        </w:rPr>
        <w:t xml:space="preserve"> Java it is also possible </w:t>
      </w:r>
      <w:r w:rsidR="00740FF3" w:rsidRPr="00EA56E1">
        <w:rPr>
          <w:color w:val="auto"/>
          <w:sz w:val="24"/>
          <w:szCs w:val="24"/>
        </w:rPr>
        <w:t xml:space="preserve">to create </w:t>
      </w:r>
      <w:r w:rsidR="00F654DE">
        <w:rPr>
          <w:color w:val="auto"/>
          <w:sz w:val="24"/>
          <w:szCs w:val="24"/>
        </w:rPr>
        <w:t xml:space="preserve">much </w:t>
      </w:r>
      <w:r w:rsidR="00740FF3" w:rsidRPr="00EA56E1">
        <w:rPr>
          <w:color w:val="auto"/>
          <w:sz w:val="24"/>
          <w:szCs w:val="24"/>
        </w:rPr>
        <w:t>reusable code</w:t>
      </w:r>
      <w:r w:rsidR="004A411E">
        <w:rPr>
          <w:color w:val="auto"/>
          <w:sz w:val="24"/>
          <w:szCs w:val="24"/>
        </w:rPr>
        <w:t xml:space="preserve">, alongside </w:t>
      </w:r>
      <w:r w:rsidR="00740FF3" w:rsidRPr="00EA56E1">
        <w:rPr>
          <w:color w:val="auto"/>
          <w:sz w:val="24"/>
          <w:szCs w:val="24"/>
        </w:rPr>
        <w:t>modular programs</w:t>
      </w:r>
      <w:r w:rsidR="004A411E">
        <w:rPr>
          <w:color w:val="auto"/>
          <w:sz w:val="24"/>
          <w:szCs w:val="24"/>
        </w:rPr>
        <w:t xml:space="preserve">. This comes from its creation for the </w:t>
      </w:r>
      <w:proofErr w:type="gramStart"/>
      <w:r w:rsidR="004A411E">
        <w:rPr>
          <w:color w:val="auto"/>
          <w:sz w:val="24"/>
          <w:szCs w:val="24"/>
        </w:rPr>
        <w:t>Object Oriented</w:t>
      </w:r>
      <w:proofErr w:type="gramEnd"/>
      <w:r w:rsidR="004A411E">
        <w:rPr>
          <w:color w:val="auto"/>
          <w:sz w:val="24"/>
          <w:szCs w:val="24"/>
        </w:rPr>
        <w:t xml:space="preserve"> Programming market.</w:t>
      </w:r>
      <w:r w:rsidR="00740FF3" w:rsidRPr="00EA56E1">
        <w:rPr>
          <w:color w:val="auto"/>
          <w:sz w:val="24"/>
          <w:szCs w:val="24"/>
        </w:rPr>
        <w:t xml:space="preserve"> </w:t>
      </w:r>
      <w:r w:rsidR="00DF2286">
        <w:rPr>
          <w:color w:val="auto"/>
          <w:sz w:val="24"/>
          <w:szCs w:val="24"/>
        </w:rPr>
        <w:t xml:space="preserve">One of the biggest </w:t>
      </w:r>
      <w:r w:rsidR="00740FF3" w:rsidRPr="00EA56E1">
        <w:rPr>
          <w:color w:val="auto"/>
          <w:sz w:val="24"/>
          <w:szCs w:val="24"/>
        </w:rPr>
        <w:t>advantage</w:t>
      </w:r>
      <w:r w:rsidR="00DF2286">
        <w:rPr>
          <w:color w:val="auto"/>
          <w:sz w:val="24"/>
          <w:szCs w:val="24"/>
        </w:rPr>
        <w:t>s that Java has is that a program written with</w:t>
      </w:r>
      <w:r w:rsidR="00740FF3" w:rsidRPr="00EA56E1">
        <w:rPr>
          <w:color w:val="auto"/>
          <w:sz w:val="24"/>
          <w:szCs w:val="24"/>
        </w:rPr>
        <w:t xml:space="preserve"> Java</w:t>
      </w:r>
      <w:r w:rsidR="00DF2286">
        <w:rPr>
          <w:color w:val="auto"/>
          <w:sz w:val="24"/>
          <w:szCs w:val="24"/>
        </w:rPr>
        <w:t xml:space="preserve"> can</w:t>
      </w:r>
      <w:r w:rsidR="00740FF3" w:rsidRPr="00EA56E1">
        <w:rPr>
          <w:color w:val="auto"/>
          <w:sz w:val="24"/>
          <w:szCs w:val="24"/>
        </w:rPr>
        <w:t xml:space="preserve"> be reused on </w:t>
      </w:r>
      <w:r w:rsidR="00DF2286">
        <w:rPr>
          <w:color w:val="auto"/>
          <w:sz w:val="24"/>
          <w:szCs w:val="24"/>
        </w:rPr>
        <w:t xml:space="preserve">literally </w:t>
      </w:r>
      <w:r w:rsidR="00740FF3" w:rsidRPr="00EA56E1">
        <w:rPr>
          <w:color w:val="auto"/>
          <w:sz w:val="24"/>
          <w:szCs w:val="24"/>
        </w:rPr>
        <w:t>any system</w:t>
      </w:r>
      <w:r w:rsidR="00DF2286">
        <w:rPr>
          <w:color w:val="auto"/>
          <w:sz w:val="24"/>
          <w:szCs w:val="24"/>
        </w:rPr>
        <w:t xml:space="preserve">. This is due to the java </w:t>
      </w:r>
      <w:r w:rsidR="00740FF3" w:rsidRPr="00EA56E1">
        <w:rPr>
          <w:color w:val="auto"/>
          <w:sz w:val="24"/>
          <w:szCs w:val="24"/>
        </w:rPr>
        <w:t>platform</w:t>
      </w:r>
      <w:r w:rsidR="00DF2286">
        <w:rPr>
          <w:color w:val="auto"/>
          <w:sz w:val="24"/>
          <w:szCs w:val="24"/>
        </w:rPr>
        <w:t xml:space="preserve"> being </w:t>
      </w:r>
      <w:r w:rsidR="00740FF3" w:rsidRPr="00EA56E1">
        <w:rPr>
          <w:color w:val="auto"/>
          <w:sz w:val="24"/>
          <w:szCs w:val="24"/>
        </w:rPr>
        <w:t>independent</w:t>
      </w:r>
      <w:r w:rsidR="00DF2286">
        <w:rPr>
          <w:color w:val="auto"/>
          <w:sz w:val="24"/>
          <w:szCs w:val="24"/>
        </w:rPr>
        <w:t>.</w:t>
      </w:r>
    </w:p>
    <w:p w14:paraId="5DCFE521" w14:textId="79C9CF7F" w:rsidR="001C4B11" w:rsidRPr="00364A33" w:rsidRDefault="00BE5DA1" w:rsidP="00740FF3">
      <w:pPr>
        <w:rPr>
          <w:color w:val="auto"/>
          <w:sz w:val="24"/>
          <w:szCs w:val="24"/>
        </w:rPr>
      </w:pPr>
      <w:r w:rsidRPr="00364A33">
        <w:rPr>
          <w:color w:val="auto"/>
          <w:sz w:val="24"/>
          <w:szCs w:val="24"/>
        </w:rPr>
        <w:t xml:space="preserve">The main disadvantage of using Java, is that </w:t>
      </w:r>
      <w:r w:rsidR="00740FF3" w:rsidRPr="00364A33">
        <w:rPr>
          <w:color w:val="auto"/>
          <w:sz w:val="24"/>
          <w:szCs w:val="24"/>
        </w:rPr>
        <w:t xml:space="preserve">Java is heavy on memory-consumption </w:t>
      </w:r>
      <w:r w:rsidRPr="00364A33">
        <w:rPr>
          <w:color w:val="auto"/>
          <w:sz w:val="24"/>
          <w:szCs w:val="24"/>
        </w:rPr>
        <w:t xml:space="preserve">when </w:t>
      </w:r>
      <w:r w:rsidR="00740FF3" w:rsidRPr="00364A33">
        <w:rPr>
          <w:color w:val="auto"/>
          <w:sz w:val="24"/>
          <w:szCs w:val="24"/>
        </w:rPr>
        <w:t xml:space="preserve">compared </w:t>
      </w:r>
      <w:r w:rsidRPr="00364A33">
        <w:rPr>
          <w:color w:val="auto"/>
          <w:sz w:val="24"/>
          <w:szCs w:val="24"/>
        </w:rPr>
        <w:t>against many</w:t>
      </w:r>
      <w:r w:rsidR="00740FF3" w:rsidRPr="00364A33">
        <w:rPr>
          <w:color w:val="auto"/>
          <w:sz w:val="24"/>
          <w:szCs w:val="24"/>
        </w:rPr>
        <w:t xml:space="preserve"> other languages such as C</w:t>
      </w:r>
      <w:r w:rsidR="001C4B11" w:rsidRPr="00364A33">
        <w:rPr>
          <w:color w:val="auto"/>
          <w:sz w:val="24"/>
          <w:szCs w:val="24"/>
        </w:rPr>
        <w:t>#.</w:t>
      </w:r>
    </w:p>
    <w:p w14:paraId="7BB9D6B8" w14:textId="443D2BE5" w:rsidR="00740FF3" w:rsidRPr="00364A33" w:rsidRDefault="001C4B11" w:rsidP="00740FF3">
      <w:pPr>
        <w:rPr>
          <w:color w:val="auto"/>
          <w:sz w:val="24"/>
          <w:szCs w:val="24"/>
        </w:rPr>
      </w:pPr>
      <w:r w:rsidRPr="00364A33">
        <w:rPr>
          <w:color w:val="auto"/>
          <w:sz w:val="24"/>
          <w:szCs w:val="24"/>
        </w:rPr>
        <w:t xml:space="preserve">This is because the main requirement of a Java App is that it </w:t>
      </w:r>
      <w:proofErr w:type="gramStart"/>
      <w:r w:rsidRPr="00364A33">
        <w:rPr>
          <w:color w:val="auto"/>
          <w:sz w:val="24"/>
          <w:szCs w:val="24"/>
        </w:rPr>
        <w:t>has</w:t>
      </w:r>
      <w:r w:rsidR="00740FF3" w:rsidRPr="00364A33">
        <w:rPr>
          <w:color w:val="auto"/>
          <w:sz w:val="24"/>
          <w:szCs w:val="24"/>
        </w:rPr>
        <w:t xml:space="preserve"> to</w:t>
      </w:r>
      <w:proofErr w:type="gramEnd"/>
      <w:r w:rsidR="00740FF3" w:rsidRPr="00364A33">
        <w:rPr>
          <w:color w:val="auto"/>
          <w:sz w:val="24"/>
          <w:szCs w:val="24"/>
        </w:rPr>
        <w:t xml:space="preserve"> be run on a virtual machine. </w:t>
      </w:r>
    </w:p>
    <w:p w14:paraId="7ED6FAEF" w14:textId="1865982A" w:rsidR="00194C4D" w:rsidRDefault="00194C4D" w:rsidP="00194C4D">
      <w:pPr>
        <w:rPr>
          <w:color w:val="auto"/>
        </w:rPr>
      </w:pPr>
    </w:p>
    <w:p w14:paraId="7F162180" w14:textId="538B553B" w:rsidR="00364A33" w:rsidRDefault="00364A33" w:rsidP="00364A33">
      <w:pPr>
        <w:pStyle w:val="Heading2"/>
      </w:pPr>
      <w:bookmarkStart w:id="6" w:name="_Toc6233346"/>
    </w:p>
    <w:p w14:paraId="2351992B" w14:textId="3E66EC13" w:rsidR="006B5662" w:rsidRDefault="006B5662" w:rsidP="006B5662"/>
    <w:p w14:paraId="0D7B67DA" w14:textId="77777777" w:rsidR="006B5662" w:rsidRDefault="006B5662" w:rsidP="006B5662"/>
    <w:p w14:paraId="6B6621C6" w14:textId="77777777" w:rsidR="006B5662" w:rsidRPr="006B5662" w:rsidRDefault="006B5662" w:rsidP="006B5662"/>
    <w:p w14:paraId="3740A507" w14:textId="074802A9" w:rsidR="00A43A6B" w:rsidRDefault="00A43A6B" w:rsidP="00364A33">
      <w:pPr>
        <w:pStyle w:val="Heading2"/>
      </w:pPr>
      <w:r w:rsidRPr="00A43A6B">
        <w:t>Frameworks</w:t>
      </w:r>
      <w:bookmarkStart w:id="7" w:name="_Toc6233347"/>
      <w:bookmarkEnd w:id="6"/>
      <w:r w:rsidR="006B5662">
        <w:t xml:space="preserve"> </w:t>
      </w:r>
      <w:r w:rsidR="006B5662">
        <w:tab/>
      </w:r>
      <w:r w:rsidRPr="00364A33">
        <w:t>ASP.NET MVC</w:t>
      </w:r>
      <w:bookmarkEnd w:id="7"/>
    </w:p>
    <w:p w14:paraId="1C6FB7DD" w14:textId="77777777" w:rsidR="006F179D" w:rsidRPr="006F179D" w:rsidRDefault="006F179D" w:rsidP="006F179D"/>
    <w:p w14:paraId="1CDE5F57" w14:textId="46E062E1" w:rsidR="00364A33" w:rsidRPr="006F179D" w:rsidRDefault="00FE5280" w:rsidP="00364A33">
      <w:pPr>
        <w:rPr>
          <w:color w:val="auto"/>
        </w:rPr>
      </w:pPr>
      <w:r w:rsidRPr="006F179D">
        <w:rPr>
          <w:color w:val="auto"/>
        </w:rPr>
        <w:t xml:space="preserve">This is a software Framework designed </w:t>
      </w:r>
      <w:r w:rsidR="00311192" w:rsidRPr="006F179D">
        <w:rPr>
          <w:color w:val="auto"/>
        </w:rPr>
        <w:t xml:space="preserve">specifically to help in the development of Web Based Applications. With ASP.NET MVC the user has </w:t>
      </w:r>
      <w:r w:rsidR="00386F03" w:rsidRPr="006F179D">
        <w:rPr>
          <w:color w:val="auto"/>
        </w:rPr>
        <w:t>access</w:t>
      </w:r>
      <w:r w:rsidR="00311192" w:rsidRPr="006F179D">
        <w:rPr>
          <w:color w:val="auto"/>
        </w:rPr>
        <w:t xml:space="preserve"> to a vast range of libraries that will allow </w:t>
      </w:r>
      <w:r w:rsidR="00256C0A" w:rsidRPr="006F179D">
        <w:rPr>
          <w:color w:val="auto"/>
        </w:rPr>
        <w:t xml:space="preserve">the user to create complicated </w:t>
      </w:r>
      <w:proofErr w:type="gramStart"/>
      <w:r w:rsidR="00256C0A" w:rsidRPr="006F179D">
        <w:rPr>
          <w:color w:val="auto"/>
        </w:rPr>
        <w:t>web based</w:t>
      </w:r>
      <w:proofErr w:type="gramEnd"/>
      <w:r w:rsidR="00256C0A" w:rsidRPr="006F179D">
        <w:rPr>
          <w:color w:val="auto"/>
        </w:rPr>
        <w:t xml:space="preserve"> applications. These libraries allow the user the </w:t>
      </w:r>
      <w:r w:rsidR="00084080" w:rsidRPr="006F179D">
        <w:rPr>
          <w:color w:val="auto"/>
        </w:rPr>
        <w:t xml:space="preserve">easy access to </w:t>
      </w:r>
      <w:r w:rsidR="00B63986" w:rsidRPr="006F179D">
        <w:rPr>
          <w:color w:val="auto"/>
        </w:rPr>
        <w:t xml:space="preserve">manipulate the program, this could be for example accessing databases or even templates to use for design. </w:t>
      </w:r>
      <w:r w:rsidR="003C755F" w:rsidRPr="006F179D">
        <w:rPr>
          <w:color w:val="auto"/>
        </w:rPr>
        <w:t xml:space="preserve">ASP.NET is an open sourced environment which is increasing in </w:t>
      </w:r>
      <w:r w:rsidR="009E55C9" w:rsidRPr="006F179D">
        <w:rPr>
          <w:color w:val="auto"/>
        </w:rPr>
        <w:t>popularity</w:t>
      </w:r>
      <w:r w:rsidR="00E43ABF" w:rsidRPr="006F179D">
        <w:rPr>
          <w:color w:val="auto"/>
        </w:rPr>
        <w:t>.</w:t>
      </w:r>
      <w:r w:rsidR="003C755F" w:rsidRPr="006F179D">
        <w:rPr>
          <w:color w:val="auto"/>
        </w:rPr>
        <w:t xml:space="preserve"> </w:t>
      </w:r>
    </w:p>
    <w:p w14:paraId="7EF3A31F" w14:textId="1346D2F9" w:rsidR="00364A33" w:rsidRPr="006F179D" w:rsidRDefault="0039416E" w:rsidP="00364A33">
      <w:pPr>
        <w:rPr>
          <w:color w:val="auto"/>
        </w:rPr>
      </w:pPr>
      <w:r w:rsidRPr="006F179D">
        <w:rPr>
          <w:color w:val="auto"/>
        </w:rPr>
        <w:t>MVC stands for Model View Controller.</w:t>
      </w:r>
    </w:p>
    <w:p w14:paraId="1F184AB7" w14:textId="51C436CE" w:rsidR="0039416E" w:rsidRPr="006F179D" w:rsidRDefault="0039416E" w:rsidP="00364A33">
      <w:pPr>
        <w:rPr>
          <w:color w:val="auto"/>
        </w:rPr>
      </w:pPr>
      <w:r w:rsidRPr="006F179D">
        <w:rPr>
          <w:color w:val="auto"/>
        </w:rPr>
        <w:t>Th</w:t>
      </w:r>
      <w:r w:rsidR="0035714B" w:rsidRPr="006F179D">
        <w:rPr>
          <w:color w:val="auto"/>
        </w:rPr>
        <w:t xml:space="preserve">e model defines any business logic that is required. This part will handle any communication that is made between a user Interface and the underlying Database. </w:t>
      </w:r>
      <w:r w:rsidR="002D4E0B" w:rsidRPr="006F179D">
        <w:rPr>
          <w:color w:val="auto"/>
        </w:rPr>
        <w:t xml:space="preserve">In effect it will detail how a task is to be carried out. </w:t>
      </w:r>
      <w:r w:rsidR="00FC205C" w:rsidRPr="006F179D">
        <w:rPr>
          <w:color w:val="auto"/>
        </w:rPr>
        <w:t xml:space="preserve">With MVC it makes use of POCO classes </w:t>
      </w:r>
      <w:r w:rsidR="00386F03" w:rsidRPr="006F179D">
        <w:rPr>
          <w:color w:val="auto"/>
        </w:rPr>
        <w:t>(Plain</w:t>
      </w:r>
      <w:r w:rsidR="00FC205C" w:rsidRPr="006F179D">
        <w:rPr>
          <w:color w:val="auto"/>
        </w:rPr>
        <w:t xml:space="preserve"> Old CLR </w:t>
      </w:r>
      <w:proofErr w:type="gramStart"/>
      <w:r w:rsidR="00FC205C" w:rsidRPr="006F179D">
        <w:rPr>
          <w:color w:val="auto"/>
        </w:rPr>
        <w:t>objects )</w:t>
      </w:r>
      <w:proofErr w:type="gramEnd"/>
      <w:r w:rsidR="00CA4C2E" w:rsidRPr="006F179D">
        <w:rPr>
          <w:color w:val="auto"/>
        </w:rPr>
        <w:t>.</w:t>
      </w:r>
    </w:p>
    <w:p w14:paraId="18D5ACF3" w14:textId="7330115E" w:rsidR="00CA4C2E" w:rsidRPr="006F179D" w:rsidRDefault="00CA4C2E" w:rsidP="00364A33">
      <w:pPr>
        <w:rPr>
          <w:color w:val="auto"/>
        </w:rPr>
      </w:pPr>
      <w:r w:rsidRPr="006F179D">
        <w:rPr>
          <w:color w:val="auto"/>
        </w:rPr>
        <w:t>Displaying all this information to a User is handled from the View part. With the output more commonly being a web browser</w:t>
      </w:r>
      <w:r w:rsidR="0005461A" w:rsidRPr="006F179D">
        <w:rPr>
          <w:color w:val="auto"/>
        </w:rPr>
        <w:t xml:space="preserve">, the data from the view is sent as HTML code. </w:t>
      </w:r>
      <w:r w:rsidR="00386F03" w:rsidRPr="006F179D">
        <w:rPr>
          <w:color w:val="auto"/>
        </w:rPr>
        <w:t>Typically,</w:t>
      </w:r>
      <w:r w:rsidR="0005461A" w:rsidRPr="006F179D">
        <w:rPr>
          <w:color w:val="auto"/>
        </w:rPr>
        <w:t xml:space="preserve"> a view would not contain any of the Code</w:t>
      </w:r>
      <w:r w:rsidR="001C614D" w:rsidRPr="006F179D">
        <w:rPr>
          <w:color w:val="auto"/>
        </w:rPr>
        <w:t xml:space="preserve">, it would only be HTML, but with the introduction of RAZOR pages, these in themselves allow </w:t>
      </w:r>
      <w:proofErr w:type="spellStart"/>
      <w:r w:rsidR="001C614D" w:rsidRPr="006F179D">
        <w:rPr>
          <w:color w:val="auto"/>
        </w:rPr>
        <w:t>c#</w:t>
      </w:r>
      <w:proofErr w:type="spellEnd"/>
      <w:r w:rsidR="001C614D" w:rsidRPr="006F179D">
        <w:rPr>
          <w:color w:val="auto"/>
        </w:rPr>
        <w:t xml:space="preserve"> code to be placed within the View element</w:t>
      </w:r>
      <w:r w:rsidR="006E2ADB" w:rsidRPr="006F179D">
        <w:rPr>
          <w:color w:val="auto"/>
        </w:rPr>
        <w:t xml:space="preserve">. This is done using </w:t>
      </w:r>
      <w:proofErr w:type="gramStart"/>
      <w:r w:rsidR="006E2ADB" w:rsidRPr="006F179D">
        <w:rPr>
          <w:color w:val="auto"/>
        </w:rPr>
        <w:t>server side</w:t>
      </w:r>
      <w:proofErr w:type="gramEnd"/>
      <w:r w:rsidR="006E2ADB" w:rsidRPr="006F179D">
        <w:rPr>
          <w:color w:val="auto"/>
        </w:rPr>
        <w:t xml:space="preserve"> coding. </w:t>
      </w:r>
    </w:p>
    <w:p w14:paraId="3C8B5F1F" w14:textId="2AA65935" w:rsidR="00EB3A04" w:rsidRPr="006F179D" w:rsidRDefault="00A43A6B" w:rsidP="00A43A6B">
      <w:pPr>
        <w:rPr>
          <w:color w:val="auto"/>
          <w:sz w:val="24"/>
          <w:szCs w:val="24"/>
        </w:rPr>
      </w:pPr>
      <w:r w:rsidRPr="006F179D">
        <w:rPr>
          <w:color w:val="auto"/>
          <w:sz w:val="24"/>
          <w:szCs w:val="24"/>
        </w:rPr>
        <w:t xml:space="preserve">The Controller </w:t>
      </w:r>
      <w:r w:rsidR="00AF4BE7" w:rsidRPr="006F179D">
        <w:rPr>
          <w:color w:val="auto"/>
          <w:sz w:val="24"/>
          <w:szCs w:val="24"/>
        </w:rPr>
        <w:t xml:space="preserve">then will be </w:t>
      </w:r>
      <w:r w:rsidRPr="006F179D">
        <w:rPr>
          <w:color w:val="auto"/>
          <w:sz w:val="24"/>
          <w:szCs w:val="24"/>
        </w:rPr>
        <w:t>the link</w:t>
      </w:r>
      <w:r w:rsidR="00AF4BE7" w:rsidRPr="006F179D">
        <w:rPr>
          <w:color w:val="auto"/>
          <w:sz w:val="24"/>
          <w:szCs w:val="24"/>
        </w:rPr>
        <w:t xml:space="preserve"> that exists from the</w:t>
      </w:r>
      <w:r w:rsidRPr="006F179D">
        <w:rPr>
          <w:color w:val="auto"/>
          <w:sz w:val="24"/>
          <w:szCs w:val="24"/>
        </w:rPr>
        <w:t xml:space="preserve"> Model</w:t>
      </w:r>
      <w:r w:rsidR="00AF4BE7" w:rsidRPr="006F179D">
        <w:rPr>
          <w:color w:val="auto"/>
          <w:sz w:val="24"/>
          <w:szCs w:val="24"/>
        </w:rPr>
        <w:t xml:space="preserve"> to the</w:t>
      </w:r>
      <w:r w:rsidRPr="006F179D">
        <w:rPr>
          <w:color w:val="auto"/>
          <w:sz w:val="24"/>
          <w:szCs w:val="24"/>
        </w:rPr>
        <w:t xml:space="preserve"> View</w:t>
      </w:r>
      <w:r w:rsidR="00EB3A04" w:rsidRPr="006F179D">
        <w:rPr>
          <w:color w:val="auto"/>
          <w:sz w:val="24"/>
          <w:szCs w:val="24"/>
        </w:rPr>
        <w:t xml:space="preserve">. A controller will process all the code with the Model and then send this to a view to be displayed. </w:t>
      </w:r>
      <w:r w:rsidR="00761B45" w:rsidRPr="006F179D">
        <w:rPr>
          <w:color w:val="auto"/>
          <w:sz w:val="24"/>
          <w:szCs w:val="24"/>
        </w:rPr>
        <w:t xml:space="preserve">A controller tends to be another class that will contain specific methods for that controller. Methods that are </w:t>
      </w:r>
      <w:r w:rsidR="0085279B" w:rsidRPr="006F179D">
        <w:rPr>
          <w:color w:val="auto"/>
          <w:sz w:val="24"/>
          <w:szCs w:val="24"/>
        </w:rPr>
        <w:t>relevant</w:t>
      </w:r>
      <w:r w:rsidR="00761B45" w:rsidRPr="006F179D">
        <w:rPr>
          <w:color w:val="auto"/>
          <w:sz w:val="24"/>
          <w:szCs w:val="24"/>
        </w:rPr>
        <w:t xml:space="preserve"> to the View and the Model that it is incorporating. </w:t>
      </w:r>
    </w:p>
    <w:p w14:paraId="169D5E02" w14:textId="02A08AC6" w:rsidR="00A43A6B" w:rsidRPr="006F179D" w:rsidRDefault="00A43A6B" w:rsidP="00A43A6B">
      <w:pPr>
        <w:rPr>
          <w:color w:val="auto"/>
          <w:sz w:val="24"/>
          <w:szCs w:val="24"/>
        </w:rPr>
      </w:pPr>
      <w:r w:rsidRPr="006F179D">
        <w:rPr>
          <w:color w:val="auto"/>
          <w:sz w:val="24"/>
          <w:szCs w:val="24"/>
        </w:rPr>
        <w:t xml:space="preserve"> </w:t>
      </w:r>
      <w:r w:rsidR="00761B45" w:rsidRPr="006F179D">
        <w:rPr>
          <w:color w:val="auto"/>
          <w:sz w:val="24"/>
          <w:szCs w:val="24"/>
        </w:rPr>
        <w:t xml:space="preserve">It can be seen then, that using ASP.NET and MVC framework that </w:t>
      </w:r>
      <w:r w:rsidR="001A36D7" w:rsidRPr="006F179D">
        <w:rPr>
          <w:color w:val="auto"/>
          <w:sz w:val="24"/>
          <w:szCs w:val="24"/>
        </w:rPr>
        <w:t xml:space="preserve">it makes developing a web application </w:t>
      </w:r>
      <w:r w:rsidR="009945E1" w:rsidRPr="006F179D">
        <w:rPr>
          <w:color w:val="auto"/>
          <w:sz w:val="24"/>
          <w:szCs w:val="24"/>
        </w:rPr>
        <w:t xml:space="preserve">quite efficiently. Since smartphone technology has taken off so quickly in recent years, MVC’s ability to incorporate responsive </w:t>
      </w:r>
      <w:r w:rsidR="006F179D" w:rsidRPr="006F179D">
        <w:rPr>
          <w:color w:val="auto"/>
          <w:sz w:val="24"/>
          <w:szCs w:val="24"/>
        </w:rPr>
        <w:t xml:space="preserve">pages </w:t>
      </w:r>
      <w:proofErr w:type="gramStart"/>
      <w:r w:rsidR="006F179D" w:rsidRPr="006F179D">
        <w:rPr>
          <w:color w:val="auto"/>
          <w:sz w:val="24"/>
          <w:szCs w:val="24"/>
        </w:rPr>
        <w:t>( such</w:t>
      </w:r>
      <w:proofErr w:type="gramEnd"/>
      <w:r w:rsidR="006F179D" w:rsidRPr="006F179D">
        <w:rPr>
          <w:color w:val="auto"/>
          <w:sz w:val="24"/>
          <w:szCs w:val="24"/>
        </w:rPr>
        <w:t xml:space="preserve"> as using bootstrap ) makes it an ideal choice </w:t>
      </w:r>
      <w:r w:rsidR="0085279B">
        <w:rPr>
          <w:color w:val="auto"/>
          <w:sz w:val="24"/>
          <w:szCs w:val="24"/>
        </w:rPr>
        <w:t>for</w:t>
      </w:r>
      <w:r w:rsidR="006F179D" w:rsidRPr="006F179D">
        <w:rPr>
          <w:color w:val="auto"/>
          <w:sz w:val="24"/>
          <w:szCs w:val="24"/>
        </w:rPr>
        <w:t xml:space="preserve"> developers for coding. </w:t>
      </w:r>
    </w:p>
    <w:p w14:paraId="0C8B481F" w14:textId="2EE31B77" w:rsidR="00194C4D" w:rsidRDefault="00194C4D" w:rsidP="00194C4D">
      <w:pPr>
        <w:rPr>
          <w:color w:val="auto"/>
        </w:rPr>
      </w:pPr>
    </w:p>
    <w:p w14:paraId="59A169B0" w14:textId="20606D64" w:rsidR="00A43A6B" w:rsidRDefault="00A43A6B" w:rsidP="00194C4D">
      <w:pPr>
        <w:rPr>
          <w:color w:val="auto"/>
        </w:rPr>
      </w:pPr>
      <w:bookmarkStart w:id="8" w:name="_GoBack"/>
      <w:bookmarkEnd w:id="8"/>
    </w:p>
    <w:p w14:paraId="2E5150BF" w14:textId="77777777" w:rsidR="00A43A6B" w:rsidRPr="00DC1C79" w:rsidRDefault="00A43A6B" w:rsidP="00194C4D">
      <w:pPr>
        <w:rPr>
          <w:color w:val="auto"/>
        </w:rPr>
      </w:pPr>
    </w:p>
    <w:p w14:paraId="5A6F79CD" w14:textId="77777777" w:rsidR="00194C4D" w:rsidRDefault="00194C4D" w:rsidP="00194C4D">
      <w:pPr>
        <w:rPr>
          <w:color w:val="auto"/>
        </w:rPr>
      </w:pPr>
    </w:p>
    <w:p w14:paraId="42323765" w14:textId="77777777" w:rsidR="00194C4D" w:rsidRPr="00DC1C79" w:rsidRDefault="00194C4D" w:rsidP="00364A33">
      <w:pPr>
        <w:pStyle w:val="Heading2"/>
      </w:pPr>
      <w:r w:rsidRPr="00DC1C79">
        <w:lastRenderedPageBreak/>
        <w:t>justification of platform language</w:t>
      </w:r>
    </w:p>
    <w:p w14:paraId="66CCEA19" w14:textId="77777777" w:rsidR="008314AE" w:rsidRDefault="008314AE" w:rsidP="008314AE">
      <w:pPr>
        <w:pStyle w:val="Heading4"/>
        <w:rPr>
          <w:color w:val="auto"/>
        </w:rPr>
      </w:pPr>
    </w:p>
    <w:p w14:paraId="64ACC22B" w14:textId="4E4C790E" w:rsidR="008314AE" w:rsidRPr="00DC1C79" w:rsidRDefault="008314AE" w:rsidP="00364A33">
      <w:pPr>
        <w:pStyle w:val="Heading2"/>
      </w:pPr>
      <w:r w:rsidRPr="00DC1C79">
        <w:t>choice of language</w:t>
      </w:r>
    </w:p>
    <w:p w14:paraId="52A1E887" w14:textId="77777777" w:rsidR="008314AE" w:rsidRPr="00DC1C79" w:rsidRDefault="008314AE" w:rsidP="008314AE">
      <w:pPr>
        <w:rPr>
          <w:color w:val="auto"/>
        </w:rPr>
      </w:pPr>
    </w:p>
    <w:p w14:paraId="28625504" w14:textId="16403CDB" w:rsidR="008314AE" w:rsidRPr="00DC1C79" w:rsidRDefault="008314AE" w:rsidP="008314AE">
      <w:pPr>
        <w:rPr>
          <w:color w:val="auto"/>
        </w:rPr>
      </w:pPr>
      <w:r w:rsidRPr="00DC1C79">
        <w:rPr>
          <w:color w:val="auto"/>
        </w:rPr>
        <w:t xml:space="preserve">C# has been selected as the language of choice for this project because it is a modern </w:t>
      </w:r>
      <w:r w:rsidR="00386F03" w:rsidRPr="00DC1C79">
        <w:rPr>
          <w:color w:val="auto"/>
        </w:rPr>
        <w:t>object-oriented</w:t>
      </w:r>
      <w:r w:rsidRPr="00DC1C79">
        <w:rPr>
          <w:color w:val="auto"/>
        </w:rPr>
        <w:t xml:space="preserve"> programming language. C# works on the Microsoft platform with the .Net framework. C# is strong at building Windows desktop applications and is also now used to build web applications. Using cross platform tools such as Xamarin it can also be used to develop Mobile Apps, if this project requires an </w:t>
      </w:r>
      <w:proofErr w:type="spellStart"/>
      <w:r w:rsidRPr="00DC1C79">
        <w:rPr>
          <w:color w:val="auto"/>
        </w:rPr>
        <w:t>app</w:t>
      </w:r>
      <w:proofErr w:type="spellEnd"/>
      <w:r w:rsidRPr="00DC1C79">
        <w:rPr>
          <w:color w:val="auto"/>
        </w:rPr>
        <w:t xml:space="preserve"> to be created in the future, then the structure will be in place for it. </w:t>
      </w:r>
    </w:p>
    <w:p w14:paraId="5F64495A" w14:textId="77777777" w:rsidR="008314AE" w:rsidRPr="00DC1C79" w:rsidRDefault="008314AE" w:rsidP="008314AE">
      <w:pPr>
        <w:rPr>
          <w:color w:val="auto"/>
        </w:rPr>
      </w:pPr>
    </w:p>
    <w:p w14:paraId="255EE5CD" w14:textId="77777777" w:rsidR="008314AE" w:rsidRPr="00DC1C79" w:rsidRDefault="008314AE" w:rsidP="008314AE">
      <w:pPr>
        <w:rPr>
          <w:color w:val="auto"/>
        </w:rPr>
      </w:pPr>
      <w:r w:rsidRPr="00DC1C79">
        <w:rPr>
          <w:color w:val="auto"/>
        </w:rPr>
        <w:t>C# is also the 4</w:t>
      </w:r>
      <w:r w:rsidRPr="00DC1C79">
        <w:rPr>
          <w:color w:val="auto"/>
          <w:vertAlign w:val="superscript"/>
        </w:rPr>
        <w:t>th</w:t>
      </w:r>
      <w:r w:rsidRPr="00DC1C79">
        <w:rPr>
          <w:color w:val="auto"/>
        </w:rPr>
        <w:t xml:space="preserve"> most popular programming language. I have elected to use this as I have the most experience in this programming language, whilst Visual Studio provides so many libraries that can be referenced to help build the solution. </w:t>
      </w:r>
    </w:p>
    <w:p w14:paraId="44A2B6B9" w14:textId="77777777" w:rsidR="008314AE" w:rsidRPr="00DC1C79" w:rsidRDefault="008314AE" w:rsidP="008314AE">
      <w:pPr>
        <w:rPr>
          <w:color w:val="auto"/>
        </w:rPr>
      </w:pPr>
    </w:p>
    <w:p w14:paraId="3148BB76" w14:textId="396B56F4" w:rsidR="008314AE" w:rsidRDefault="008314AE" w:rsidP="008314AE">
      <w:pPr>
        <w:rPr>
          <w:color w:val="auto"/>
        </w:rPr>
      </w:pPr>
      <w:proofErr w:type="gramStart"/>
      <w:r w:rsidRPr="00DC1C79">
        <w:rPr>
          <w:color w:val="auto"/>
        </w:rPr>
        <w:t>Also</w:t>
      </w:r>
      <w:proofErr w:type="gramEnd"/>
      <w:r w:rsidRPr="00DC1C79">
        <w:rPr>
          <w:color w:val="auto"/>
        </w:rPr>
        <w:t xml:space="preserve"> with this language being so popular, there are many online resources that are available to me for assistance, a good example is stack</w:t>
      </w:r>
      <w:r w:rsidR="00386F03">
        <w:rPr>
          <w:color w:val="auto"/>
        </w:rPr>
        <w:t xml:space="preserve"> </w:t>
      </w:r>
      <w:r w:rsidRPr="00DC1C79">
        <w:rPr>
          <w:color w:val="auto"/>
        </w:rPr>
        <w:t xml:space="preserve">overflow and also Microsoft own online documentation. </w:t>
      </w:r>
    </w:p>
    <w:p w14:paraId="1B83F82B" w14:textId="77777777" w:rsidR="00194C4D" w:rsidRPr="00DC1C79" w:rsidRDefault="00194C4D" w:rsidP="00194C4D">
      <w:pPr>
        <w:rPr>
          <w:color w:val="auto"/>
        </w:rPr>
      </w:pPr>
    </w:p>
    <w:p w14:paraId="30D45CF1" w14:textId="77777777" w:rsidR="00194C4D" w:rsidRPr="00DC1C79" w:rsidRDefault="00194C4D" w:rsidP="00194C4D">
      <w:pPr>
        <w:rPr>
          <w:color w:val="auto"/>
        </w:rPr>
      </w:pPr>
      <w:r w:rsidRPr="00DC1C79">
        <w:rPr>
          <w:color w:val="auto"/>
        </w:rPr>
        <w:t xml:space="preserve">Visual Studio using </w:t>
      </w:r>
      <w:proofErr w:type="spellStart"/>
      <w:r w:rsidRPr="00DC1C79">
        <w:rPr>
          <w:color w:val="auto"/>
        </w:rPr>
        <w:t>c#</w:t>
      </w:r>
      <w:proofErr w:type="spellEnd"/>
      <w:r w:rsidRPr="00DC1C79">
        <w:rPr>
          <w:color w:val="auto"/>
        </w:rPr>
        <w:t xml:space="preserve"> for code and MVC as the development model for the project has been selected. I have chosen this due to its flexibility and wide range of support online. This is the platform which I have the most experience with. This choice was helped by the vast array of online resources that are on hand to help me. </w:t>
      </w:r>
    </w:p>
    <w:p w14:paraId="5DFE62CA" w14:textId="77777777" w:rsidR="00194C4D" w:rsidRPr="00DC1C79" w:rsidRDefault="00194C4D" w:rsidP="00194C4D">
      <w:pPr>
        <w:rPr>
          <w:color w:val="auto"/>
        </w:rPr>
      </w:pPr>
    </w:p>
    <w:p w14:paraId="0320C60A" w14:textId="41352217" w:rsidR="00194C4D" w:rsidRPr="00DC1C79" w:rsidRDefault="00194C4D" w:rsidP="00194C4D">
      <w:pPr>
        <w:rPr>
          <w:color w:val="auto"/>
        </w:rPr>
      </w:pPr>
      <w:r w:rsidRPr="00DC1C79">
        <w:rPr>
          <w:color w:val="auto"/>
        </w:rPr>
        <w:t xml:space="preserve">Choosing this will ensure a feature rich, efficient web application is built for </w:t>
      </w:r>
      <w:r>
        <w:rPr>
          <w:color w:val="auto"/>
        </w:rPr>
        <w:t>Value Furniture.</w:t>
      </w:r>
      <w:r w:rsidRPr="00DC1C79">
        <w:rPr>
          <w:color w:val="auto"/>
        </w:rPr>
        <w:t xml:space="preserve"> </w:t>
      </w:r>
    </w:p>
    <w:p w14:paraId="5D75BC1A" w14:textId="08BE151B" w:rsidR="00497D05" w:rsidRDefault="00497D05"/>
    <w:p w14:paraId="7F3C503F" w14:textId="47DF7DDE" w:rsidR="00497D05" w:rsidRDefault="00497D05"/>
    <w:p w14:paraId="63EC8696" w14:textId="03F419A3" w:rsidR="00497D05" w:rsidRDefault="00497D05"/>
    <w:p w14:paraId="4B7A8EE0" w14:textId="77777777" w:rsidR="00556306" w:rsidRDefault="00556306" w:rsidP="00556306">
      <w:pPr>
        <w:pStyle w:val="Heading2"/>
        <w:spacing w:after="500"/>
      </w:pPr>
      <w:r>
        <w:lastRenderedPageBreak/>
        <w:t>References and additional information</w:t>
      </w:r>
    </w:p>
    <w:p w14:paraId="37C81093" w14:textId="77777777" w:rsidR="00556306" w:rsidRPr="00DC1C79" w:rsidRDefault="00556306" w:rsidP="00556306">
      <w:pPr>
        <w:pStyle w:val="Heading4"/>
        <w:numPr>
          <w:ilvl w:val="0"/>
          <w:numId w:val="20"/>
        </w:numPr>
        <w:spacing w:before="240" w:after="40" w:line="240" w:lineRule="auto"/>
        <w:rPr>
          <w:color w:val="auto"/>
        </w:rPr>
      </w:pPr>
      <w:r w:rsidRPr="00DC1C79">
        <w:rPr>
          <w:color w:val="auto"/>
        </w:rPr>
        <w:t xml:space="preserve">Interview questions and answers </w:t>
      </w:r>
    </w:p>
    <w:p w14:paraId="1130B225" w14:textId="37CE8C32" w:rsidR="00556306" w:rsidRPr="00DC1C79" w:rsidRDefault="00556306" w:rsidP="00556306">
      <w:pPr>
        <w:pStyle w:val="Heading4"/>
        <w:numPr>
          <w:ilvl w:val="0"/>
          <w:numId w:val="20"/>
        </w:numPr>
        <w:spacing w:before="240" w:after="40" w:line="240" w:lineRule="auto"/>
        <w:rPr>
          <w:color w:val="auto"/>
        </w:rPr>
      </w:pPr>
      <w:proofErr w:type="spellStart"/>
      <w:r w:rsidRPr="00DC1C79">
        <w:rPr>
          <w:color w:val="auto"/>
        </w:rPr>
        <w:t>Fact_finding_techniques</w:t>
      </w:r>
      <w:proofErr w:type="spellEnd"/>
      <w:r w:rsidRPr="00DC1C79">
        <w:rPr>
          <w:color w:val="auto"/>
        </w:rPr>
        <w:t xml:space="preserve"> </w:t>
      </w:r>
      <w:proofErr w:type="spellStart"/>
      <w:r w:rsidRPr="00DC1C79">
        <w:rPr>
          <w:color w:val="auto"/>
        </w:rPr>
        <w:t>powerpoint</w:t>
      </w:r>
      <w:proofErr w:type="spellEnd"/>
      <w:r w:rsidRPr="00DC1C79">
        <w:rPr>
          <w:color w:val="auto"/>
        </w:rPr>
        <w:t xml:space="preserve"> presentation by </w:t>
      </w:r>
      <w:r w:rsidR="00386F03">
        <w:rPr>
          <w:color w:val="auto"/>
        </w:rPr>
        <w:t>G</w:t>
      </w:r>
      <w:r w:rsidRPr="00DC1C79">
        <w:rPr>
          <w:color w:val="auto"/>
        </w:rPr>
        <w:t xml:space="preserve">raham </w:t>
      </w:r>
      <w:r w:rsidR="00386F03">
        <w:rPr>
          <w:color w:val="auto"/>
        </w:rPr>
        <w:t>C</w:t>
      </w:r>
      <w:r w:rsidRPr="00DC1C79">
        <w:rPr>
          <w:color w:val="auto"/>
        </w:rPr>
        <w:t>adger</w:t>
      </w:r>
    </w:p>
    <w:p w14:paraId="142EE7A5" w14:textId="77777777" w:rsidR="00556306" w:rsidRPr="00DC1C79" w:rsidRDefault="00556306" w:rsidP="00556306">
      <w:pPr>
        <w:pStyle w:val="Heading4"/>
        <w:numPr>
          <w:ilvl w:val="0"/>
          <w:numId w:val="20"/>
        </w:numPr>
        <w:spacing w:before="240" w:after="40" w:line="240" w:lineRule="auto"/>
        <w:rPr>
          <w:rStyle w:val="Hyperlink"/>
          <w:color w:val="auto"/>
        </w:rPr>
      </w:pPr>
      <w:r w:rsidRPr="00DC1C79">
        <w:rPr>
          <w:color w:val="auto"/>
        </w:rPr>
        <w:t xml:space="preserve">Fact finding </w:t>
      </w:r>
      <w:hyperlink r:id="rId10" w:history="1">
        <w:r w:rsidRPr="00DC1C79">
          <w:rPr>
            <w:rStyle w:val="Hyperlink"/>
            <w:color w:val="auto"/>
          </w:rPr>
          <w:t>http://www.cse.dmu.ac.uk/UMLISAD/chapter5/1_5_2.html</w:t>
        </w:r>
      </w:hyperlink>
    </w:p>
    <w:p w14:paraId="6679733D" w14:textId="09E53BF3" w:rsidR="00556306" w:rsidRDefault="00CB043E" w:rsidP="00556306">
      <w:pPr>
        <w:pStyle w:val="Heading4"/>
        <w:numPr>
          <w:ilvl w:val="0"/>
          <w:numId w:val="20"/>
        </w:numPr>
        <w:spacing w:before="240" w:after="40" w:line="240" w:lineRule="auto"/>
        <w:rPr>
          <w:rStyle w:val="Hyperlink"/>
          <w:color w:val="auto"/>
        </w:rPr>
      </w:pPr>
      <w:hyperlink r:id="rId11" w:history="1">
        <w:r w:rsidR="00556306" w:rsidRPr="00DC1C79">
          <w:rPr>
            <w:rStyle w:val="Hyperlink"/>
            <w:color w:val="auto"/>
          </w:rPr>
          <w:t>https://www.educba.com/c-sharp-vs-java-performance/</w:t>
        </w:r>
      </w:hyperlink>
    </w:p>
    <w:p w14:paraId="73D64B9C" w14:textId="6C41AE07" w:rsidR="00DC214C" w:rsidRPr="00386F03" w:rsidRDefault="00500B96" w:rsidP="00DC214C">
      <w:pPr>
        <w:pStyle w:val="ListParagraph"/>
        <w:numPr>
          <w:ilvl w:val="0"/>
          <w:numId w:val="20"/>
        </w:numPr>
        <w:rPr>
          <w:rFonts w:asciiTheme="majorHAnsi" w:hAnsiTheme="majorHAnsi"/>
          <w:i/>
          <w:iCs/>
          <w:u w:val="single"/>
        </w:rPr>
      </w:pPr>
      <w:r w:rsidRPr="00386F03">
        <w:rPr>
          <w:rFonts w:asciiTheme="majorHAnsi" w:hAnsiTheme="majorHAnsi"/>
          <w:i/>
          <w:iCs/>
          <w:u w:val="single"/>
        </w:rPr>
        <w:t xml:space="preserve">Software Project Survival Guide </w:t>
      </w:r>
      <w:r w:rsidR="00725E15" w:rsidRPr="00386F03">
        <w:rPr>
          <w:rFonts w:asciiTheme="majorHAnsi" w:hAnsiTheme="majorHAnsi"/>
          <w:i/>
          <w:iCs/>
          <w:u w:val="single"/>
        </w:rPr>
        <w:t>by Steve McConnell</w:t>
      </w:r>
    </w:p>
    <w:p w14:paraId="518CA84E" w14:textId="77777777" w:rsidR="00725E15" w:rsidRPr="00386F03" w:rsidRDefault="00725E15" w:rsidP="00725E15">
      <w:pPr>
        <w:pStyle w:val="ListParagraph"/>
        <w:rPr>
          <w:rFonts w:asciiTheme="majorHAnsi" w:hAnsiTheme="majorHAnsi"/>
          <w:i/>
          <w:iCs/>
          <w:u w:val="single"/>
        </w:rPr>
      </w:pPr>
    </w:p>
    <w:p w14:paraId="2EBE31E3" w14:textId="4D15F712" w:rsidR="00725E15" w:rsidRDefault="00725E15" w:rsidP="00DC214C">
      <w:pPr>
        <w:pStyle w:val="ListParagraph"/>
        <w:numPr>
          <w:ilvl w:val="0"/>
          <w:numId w:val="20"/>
        </w:numPr>
        <w:rPr>
          <w:rFonts w:asciiTheme="majorHAnsi" w:hAnsiTheme="majorHAnsi"/>
          <w:i/>
          <w:iCs/>
          <w:u w:val="single"/>
        </w:rPr>
      </w:pPr>
      <w:r w:rsidRPr="00386F03">
        <w:rPr>
          <w:rFonts w:asciiTheme="majorHAnsi" w:hAnsiTheme="majorHAnsi"/>
          <w:i/>
          <w:iCs/>
          <w:u w:val="single"/>
        </w:rPr>
        <w:t xml:space="preserve">Applying UML and Patterns by Craig </w:t>
      </w:r>
      <w:proofErr w:type="spellStart"/>
      <w:r w:rsidRPr="00386F03">
        <w:rPr>
          <w:rFonts w:asciiTheme="majorHAnsi" w:hAnsiTheme="majorHAnsi"/>
          <w:i/>
          <w:iCs/>
          <w:u w:val="single"/>
        </w:rPr>
        <w:t>Larman</w:t>
      </w:r>
      <w:proofErr w:type="spellEnd"/>
    </w:p>
    <w:p w14:paraId="439957A1" w14:textId="77777777" w:rsidR="00386F03" w:rsidRPr="00386F03" w:rsidRDefault="00386F03" w:rsidP="00386F03">
      <w:pPr>
        <w:pStyle w:val="ListParagraph"/>
        <w:rPr>
          <w:rFonts w:asciiTheme="majorHAnsi" w:hAnsiTheme="majorHAnsi"/>
          <w:i/>
          <w:iCs/>
          <w:u w:val="single"/>
        </w:rPr>
      </w:pPr>
    </w:p>
    <w:p w14:paraId="5EB43D1D" w14:textId="6F8BB647" w:rsidR="00386F03" w:rsidRDefault="00CB043E" w:rsidP="00DC214C">
      <w:pPr>
        <w:pStyle w:val="ListParagraph"/>
        <w:numPr>
          <w:ilvl w:val="0"/>
          <w:numId w:val="20"/>
        </w:numPr>
        <w:rPr>
          <w:rFonts w:asciiTheme="majorHAnsi" w:hAnsiTheme="majorHAnsi"/>
          <w:i/>
          <w:iCs/>
          <w:u w:val="single"/>
        </w:rPr>
      </w:pPr>
      <w:hyperlink r:id="rId12" w:history="1">
        <w:r w:rsidR="00386F03" w:rsidRPr="000456A8">
          <w:rPr>
            <w:rStyle w:val="Hyperlink"/>
            <w:rFonts w:asciiTheme="majorHAnsi" w:hAnsiTheme="majorHAnsi"/>
            <w:i/>
            <w:iCs/>
          </w:rPr>
          <w:t>www.howdens.com</w:t>
        </w:r>
      </w:hyperlink>
      <w:r w:rsidR="00386F03">
        <w:rPr>
          <w:rFonts w:asciiTheme="majorHAnsi" w:hAnsiTheme="majorHAnsi"/>
          <w:i/>
          <w:iCs/>
          <w:u w:val="single"/>
        </w:rPr>
        <w:t xml:space="preserve"> </w:t>
      </w:r>
    </w:p>
    <w:p w14:paraId="747EF9D5" w14:textId="77777777" w:rsidR="00386F03" w:rsidRPr="00386F03" w:rsidRDefault="00386F03" w:rsidP="00386F03">
      <w:pPr>
        <w:pStyle w:val="ListParagraph"/>
        <w:rPr>
          <w:rFonts w:asciiTheme="majorHAnsi" w:hAnsiTheme="majorHAnsi"/>
          <w:i/>
          <w:iCs/>
          <w:u w:val="single"/>
        </w:rPr>
      </w:pPr>
    </w:p>
    <w:p w14:paraId="5DDCA3A6" w14:textId="77777777" w:rsidR="00386F03" w:rsidRPr="00386F03" w:rsidRDefault="00386F03" w:rsidP="00386F03">
      <w:pPr>
        <w:pStyle w:val="ListParagraph"/>
        <w:rPr>
          <w:rFonts w:asciiTheme="majorHAnsi" w:hAnsiTheme="majorHAnsi"/>
          <w:i/>
          <w:iCs/>
          <w:u w:val="single"/>
        </w:rPr>
      </w:pPr>
    </w:p>
    <w:p w14:paraId="36AAB1FB" w14:textId="77777777" w:rsidR="00DC214C" w:rsidRPr="00B119CE" w:rsidRDefault="00DC214C" w:rsidP="00B119CE"/>
    <w:p w14:paraId="2EFCEAE3" w14:textId="77777777" w:rsidR="00A43A6B" w:rsidRDefault="00A43A6B"/>
    <w:p w14:paraId="75881E51" w14:textId="02000CEE" w:rsidR="00497D05" w:rsidRDefault="00497D05"/>
    <w:p w14:paraId="56FCB18B" w14:textId="37340C59" w:rsidR="00497D05" w:rsidRDefault="00497D05"/>
    <w:p w14:paraId="62CA7D8F" w14:textId="0D3FBEE1" w:rsidR="00497D05" w:rsidRDefault="00497D05"/>
    <w:p w14:paraId="618A6EBD" w14:textId="16C740EC" w:rsidR="00497D05" w:rsidRDefault="00497D05"/>
    <w:p w14:paraId="751265AA" w14:textId="77777777" w:rsidR="00497D05" w:rsidRDefault="00497D05"/>
    <w:sectPr w:rsidR="00497D05">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74C69" w14:textId="77777777" w:rsidR="00CB043E" w:rsidRDefault="00CB043E" w:rsidP="00C6554A">
      <w:pPr>
        <w:spacing w:before="0" w:after="0" w:line="240" w:lineRule="auto"/>
      </w:pPr>
      <w:r>
        <w:separator/>
      </w:r>
    </w:p>
  </w:endnote>
  <w:endnote w:type="continuationSeparator" w:id="0">
    <w:p w14:paraId="2CB38786" w14:textId="77777777" w:rsidR="00CB043E" w:rsidRDefault="00CB043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Neue Light">
    <w:altName w:val="Times New Roman"/>
    <w:charset w:val="00"/>
    <w:family w:val="roman"/>
    <w:pitch w:val="default"/>
  </w:font>
  <w:font w:name="ヒラギノ角ゴ Pro W3">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B413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87563" w14:textId="77777777" w:rsidR="00CB043E" w:rsidRDefault="00CB043E" w:rsidP="00C6554A">
      <w:pPr>
        <w:spacing w:before="0" w:after="0" w:line="240" w:lineRule="auto"/>
      </w:pPr>
      <w:r>
        <w:separator/>
      </w:r>
    </w:p>
  </w:footnote>
  <w:footnote w:type="continuationSeparator" w:id="0">
    <w:p w14:paraId="7243E178" w14:textId="77777777" w:rsidR="00CB043E" w:rsidRDefault="00CB043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56C76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A927B3"/>
    <w:multiLevelType w:val="hybridMultilevel"/>
    <w:tmpl w:val="4D12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2449B6"/>
    <w:multiLevelType w:val="hybridMultilevel"/>
    <w:tmpl w:val="1B480964"/>
    <w:lvl w:ilvl="0" w:tplc="583C77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33363"/>
    <w:multiLevelType w:val="hybridMultilevel"/>
    <w:tmpl w:val="51663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30751AB"/>
    <w:multiLevelType w:val="hybridMultilevel"/>
    <w:tmpl w:val="1CBE2FCE"/>
    <w:lvl w:ilvl="0" w:tplc="DA1E68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CE4D3F"/>
    <w:multiLevelType w:val="hybridMultilevel"/>
    <w:tmpl w:val="4EBA8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136B02"/>
    <w:multiLevelType w:val="hybridMultilevel"/>
    <w:tmpl w:val="E774FABC"/>
    <w:lvl w:ilvl="0" w:tplc="53BA6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A50233"/>
    <w:multiLevelType w:val="hybridMultilevel"/>
    <w:tmpl w:val="1522FC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DD2132"/>
    <w:multiLevelType w:val="hybridMultilevel"/>
    <w:tmpl w:val="5770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95D03"/>
    <w:multiLevelType w:val="hybridMultilevel"/>
    <w:tmpl w:val="149AB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5043C8"/>
    <w:multiLevelType w:val="hybridMultilevel"/>
    <w:tmpl w:val="0ADAA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482A96"/>
    <w:multiLevelType w:val="hybridMultilevel"/>
    <w:tmpl w:val="12D6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E47367"/>
    <w:multiLevelType w:val="hybridMultilevel"/>
    <w:tmpl w:val="1F5A1C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A5334E1"/>
    <w:multiLevelType w:val="hybridMultilevel"/>
    <w:tmpl w:val="A8CAC46A"/>
    <w:lvl w:ilvl="0" w:tplc="53BA6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80200"/>
    <w:multiLevelType w:val="hybridMultilevel"/>
    <w:tmpl w:val="AD260922"/>
    <w:lvl w:ilvl="0" w:tplc="53BA6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A7742"/>
    <w:multiLevelType w:val="hybridMultilevel"/>
    <w:tmpl w:val="02CA4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4167A8"/>
    <w:multiLevelType w:val="hybridMultilevel"/>
    <w:tmpl w:val="EE1416C2"/>
    <w:lvl w:ilvl="0" w:tplc="53BA6EF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1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6"/>
  </w:num>
  <w:num w:numId="21">
    <w:abstractNumId w:val="21"/>
  </w:num>
  <w:num w:numId="22">
    <w:abstractNumId w:val="27"/>
  </w:num>
  <w:num w:numId="23">
    <w:abstractNumId w:val="26"/>
  </w:num>
  <w:num w:numId="24">
    <w:abstractNumId w:val="25"/>
  </w:num>
  <w:num w:numId="25">
    <w:abstractNumId w:val="18"/>
  </w:num>
  <w:num w:numId="26">
    <w:abstractNumId w:val="28"/>
  </w:num>
  <w:num w:numId="27">
    <w:abstractNumId w:val="23"/>
  </w:num>
  <w:num w:numId="28">
    <w:abstractNumId w:val="15"/>
  </w:num>
  <w:num w:numId="29">
    <w:abstractNumId w:val="11"/>
  </w:num>
  <w:num w:numId="30">
    <w:abstractNumId w:val="1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2B"/>
    <w:rsid w:val="000234A1"/>
    <w:rsid w:val="0005461A"/>
    <w:rsid w:val="00084080"/>
    <w:rsid w:val="00093550"/>
    <w:rsid w:val="000B0DB9"/>
    <w:rsid w:val="000D141B"/>
    <w:rsid w:val="000D62AC"/>
    <w:rsid w:val="000D6AC5"/>
    <w:rsid w:val="00100ED1"/>
    <w:rsid w:val="001614E9"/>
    <w:rsid w:val="001812B8"/>
    <w:rsid w:val="00194C4D"/>
    <w:rsid w:val="00196C15"/>
    <w:rsid w:val="001A00C9"/>
    <w:rsid w:val="001A36D7"/>
    <w:rsid w:val="001B46EE"/>
    <w:rsid w:val="001C4B11"/>
    <w:rsid w:val="001C614D"/>
    <w:rsid w:val="002243C3"/>
    <w:rsid w:val="0025297D"/>
    <w:rsid w:val="002554CD"/>
    <w:rsid w:val="00256C0A"/>
    <w:rsid w:val="002719E4"/>
    <w:rsid w:val="00291B70"/>
    <w:rsid w:val="00293B83"/>
    <w:rsid w:val="002B4294"/>
    <w:rsid w:val="002B7A38"/>
    <w:rsid w:val="002D4E0B"/>
    <w:rsid w:val="002F37EE"/>
    <w:rsid w:val="00311192"/>
    <w:rsid w:val="00333D0D"/>
    <w:rsid w:val="0035714B"/>
    <w:rsid w:val="00364A33"/>
    <w:rsid w:val="00386F03"/>
    <w:rsid w:val="0039416E"/>
    <w:rsid w:val="003C1960"/>
    <w:rsid w:val="003C755F"/>
    <w:rsid w:val="003F03DC"/>
    <w:rsid w:val="004120A9"/>
    <w:rsid w:val="0043460D"/>
    <w:rsid w:val="00461B76"/>
    <w:rsid w:val="004838A9"/>
    <w:rsid w:val="00497D05"/>
    <w:rsid w:val="004A411E"/>
    <w:rsid w:val="004C049F"/>
    <w:rsid w:val="004E2F6C"/>
    <w:rsid w:val="004F754F"/>
    <w:rsid w:val="005000E2"/>
    <w:rsid w:val="00500B96"/>
    <w:rsid w:val="00526A03"/>
    <w:rsid w:val="00556306"/>
    <w:rsid w:val="00561330"/>
    <w:rsid w:val="005641C3"/>
    <w:rsid w:val="005B5E5D"/>
    <w:rsid w:val="005C181F"/>
    <w:rsid w:val="005C3D8E"/>
    <w:rsid w:val="005F385D"/>
    <w:rsid w:val="005F5231"/>
    <w:rsid w:val="005F6B64"/>
    <w:rsid w:val="0061111A"/>
    <w:rsid w:val="006219BF"/>
    <w:rsid w:val="0063624E"/>
    <w:rsid w:val="00636778"/>
    <w:rsid w:val="00644CA9"/>
    <w:rsid w:val="0066773F"/>
    <w:rsid w:val="006A00C7"/>
    <w:rsid w:val="006A3CE7"/>
    <w:rsid w:val="006A5435"/>
    <w:rsid w:val="006B5662"/>
    <w:rsid w:val="006E111A"/>
    <w:rsid w:val="006E2ADB"/>
    <w:rsid w:val="006F179D"/>
    <w:rsid w:val="00725E15"/>
    <w:rsid w:val="00740FF3"/>
    <w:rsid w:val="00761B45"/>
    <w:rsid w:val="007737F6"/>
    <w:rsid w:val="00792637"/>
    <w:rsid w:val="007E15C8"/>
    <w:rsid w:val="007E4A2B"/>
    <w:rsid w:val="00803D0C"/>
    <w:rsid w:val="008314AE"/>
    <w:rsid w:val="0085279B"/>
    <w:rsid w:val="008757E5"/>
    <w:rsid w:val="00883821"/>
    <w:rsid w:val="0088746B"/>
    <w:rsid w:val="008913C2"/>
    <w:rsid w:val="00921D82"/>
    <w:rsid w:val="009469D1"/>
    <w:rsid w:val="009560D0"/>
    <w:rsid w:val="0097002B"/>
    <w:rsid w:val="009945E1"/>
    <w:rsid w:val="009A52F5"/>
    <w:rsid w:val="009E0201"/>
    <w:rsid w:val="009E55C9"/>
    <w:rsid w:val="00A01BAA"/>
    <w:rsid w:val="00A106DE"/>
    <w:rsid w:val="00A43A6B"/>
    <w:rsid w:val="00A854AC"/>
    <w:rsid w:val="00AB10F9"/>
    <w:rsid w:val="00AB7FC9"/>
    <w:rsid w:val="00AE474E"/>
    <w:rsid w:val="00AF4BE7"/>
    <w:rsid w:val="00B119CE"/>
    <w:rsid w:val="00B2198C"/>
    <w:rsid w:val="00B3112E"/>
    <w:rsid w:val="00B63986"/>
    <w:rsid w:val="00BA302B"/>
    <w:rsid w:val="00BD2E6A"/>
    <w:rsid w:val="00BE0BD5"/>
    <w:rsid w:val="00BE5DA1"/>
    <w:rsid w:val="00BE71BC"/>
    <w:rsid w:val="00C564D9"/>
    <w:rsid w:val="00C6554A"/>
    <w:rsid w:val="00C7580D"/>
    <w:rsid w:val="00C84C9E"/>
    <w:rsid w:val="00CA1D1F"/>
    <w:rsid w:val="00CA4C2E"/>
    <w:rsid w:val="00CB043E"/>
    <w:rsid w:val="00D13B30"/>
    <w:rsid w:val="00D4783B"/>
    <w:rsid w:val="00D703D3"/>
    <w:rsid w:val="00D9272B"/>
    <w:rsid w:val="00DC214C"/>
    <w:rsid w:val="00DC725C"/>
    <w:rsid w:val="00DE20B4"/>
    <w:rsid w:val="00DF2286"/>
    <w:rsid w:val="00E13F20"/>
    <w:rsid w:val="00E36345"/>
    <w:rsid w:val="00E42C04"/>
    <w:rsid w:val="00E43ABF"/>
    <w:rsid w:val="00E44EBF"/>
    <w:rsid w:val="00E67340"/>
    <w:rsid w:val="00E858CA"/>
    <w:rsid w:val="00EA56E1"/>
    <w:rsid w:val="00EB3A04"/>
    <w:rsid w:val="00ED7C44"/>
    <w:rsid w:val="00EF11BD"/>
    <w:rsid w:val="00F4422D"/>
    <w:rsid w:val="00F654DE"/>
    <w:rsid w:val="00F72F82"/>
    <w:rsid w:val="00FA529A"/>
    <w:rsid w:val="00FB475A"/>
    <w:rsid w:val="00FC205C"/>
    <w:rsid w:val="00FE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40E0A"/>
  <w15:chartTrackingRefBased/>
  <w15:docId w15:val="{FEED0AF4-AC9B-47BD-8B91-2B5E45C2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B2198C"/>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A302B"/>
    <w:pPr>
      <w:ind w:left="720"/>
      <w:contextualSpacing/>
    </w:pPr>
  </w:style>
  <w:style w:type="character" w:customStyle="1" w:styleId="Heading4Char">
    <w:name w:val="Heading 4 Char"/>
    <w:basedOn w:val="DefaultParagraphFont"/>
    <w:link w:val="Heading4"/>
    <w:uiPriority w:val="9"/>
    <w:semiHidden/>
    <w:rsid w:val="00B2198C"/>
    <w:rPr>
      <w:rFonts w:asciiTheme="majorHAnsi" w:eastAsiaTheme="majorEastAsia" w:hAnsiTheme="majorHAnsi" w:cstheme="majorBidi"/>
      <w:i/>
      <w:iCs/>
      <w:color w:val="007789" w:themeColor="accent1" w:themeShade="BF"/>
    </w:rPr>
  </w:style>
  <w:style w:type="paragraph" w:styleId="NoSpacing">
    <w:name w:val="No Spacing"/>
    <w:link w:val="NoSpacingChar"/>
    <w:uiPriority w:val="1"/>
    <w:qFormat/>
    <w:rsid w:val="00883821"/>
    <w:pPr>
      <w:spacing w:before="0" w:after="0" w:line="240" w:lineRule="auto"/>
    </w:pPr>
    <w:rPr>
      <w:color w:val="auto"/>
      <w:lang w:val="en-GB"/>
    </w:rPr>
  </w:style>
  <w:style w:type="table" w:styleId="TableGrid">
    <w:name w:val="Table Grid"/>
    <w:basedOn w:val="TableNormal"/>
    <w:uiPriority w:val="59"/>
    <w:rsid w:val="00883821"/>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83821"/>
    <w:pPr>
      <w:suppressAutoHyphens/>
      <w:spacing w:before="0" w:after="180" w:line="312" w:lineRule="auto"/>
    </w:pPr>
    <w:rPr>
      <w:rFonts w:ascii="Helvetica Neue Light" w:eastAsia="ヒラギノ角ゴ Pro W3" w:hAnsi="Helvetica Neue Light" w:cs="Times New Roman"/>
      <w:color w:val="000000"/>
      <w:sz w:val="18"/>
      <w:szCs w:val="20"/>
      <w:lang w:eastAsia="en-GB"/>
    </w:rPr>
  </w:style>
  <w:style w:type="character" w:customStyle="1" w:styleId="NoSpacingChar">
    <w:name w:val="No Spacing Char"/>
    <w:basedOn w:val="DefaultParagraphFont"/>
    <w:link w:val="NoSpacing"/>
    <w:uiPriority w:val="1"/>
    <w:rsid w:val="00883821"/>
    <w:rPr>
      <w:color w:val="auto"/>
      <w:lang w:val="en-GB"/>
    </w:rPr>
  </w:style>
  <w:style w:type="character" w:styleId="UnresolvedMention">
    <w:name w:val="Unresolved Mention"/>
    <w:basedOn w:val="DefaultParagraphFont"/>
    <w:uiPriority w:val="99"/>
    <w:semiHidden/>
    <w:unhideWhenUsed/>
    <w:rsid w:val="00386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0936">
      <w:bodyDiv w:val="1"/>
      <w:marLeft w:val="0"/>
      <w:marRight w:val="0"/>
      <w:marTop w:val="0"/>
      <w:marBottom w:val="0"/>
      <w:divBdr>
        <w:top w:val="none" w:sz="0" w:space="0" w:color="auto"/>
        <w:left w:val="none" w:sz="0" w:space="0" w:color="auto"/>
        <w:bottom w:val="none" w:sz="0" w:space="0" w:color="auto"/>
        <w:right w:val="none" w:sz="0" w:space="0" w:color="auto"/>
      </w:divBdr>
    </w:div>
    <w:div w:id="495730562">
      <w:bodyDiv w:val="1"/>
      <w:marLeft w:val="0"/>
      <w:marRight w:val="0"/>
      <w:marTop w:val="0"/>
      <w:marBottom w:val="0"/>
      <w:divBdr>
        <w:top w:val="none" w:sz="0" w:space="0" w:color="auto"/>
        <w:left w:val="none" w:sz="0" w:space="0" w:color="auto"/>
        <w:bottom w:val="none" w:sz="0" w:space="0" w:color="auto"/>
        <w:right w:val="none" w:sz="0" w:space="0" w:color="auto"/>
      </w:divBdr>
    </w:div>
    <w:div w:id="154606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howde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c-sharp-vs-java-perform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e.dmu.ac.uk/UMLISAD/chapter5/1_5_2.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108</TotalTime>
  <Pages>26</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Jillian McDonald</cp:lastModifiedBy>
  <cp:revision>20</cp:revision>
  <dcterms:created xsi:type="dcterms:W3CDTF">2019-07-05T12:43:00Z</dcterms:created>
  <dcterms:modified xsi:type="dcterms:W3CDTF">2019-07-29T19:25:00Z</dcterms:modified>
</cp:coreProperties>
</file>